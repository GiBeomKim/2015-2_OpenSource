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A1D" w:rsidRPr="00B832BF" w:rsidRDefault="00F9119E">
      <w:pPr>
        <w:pStyle w:val="a8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  <w:lang w:val="ko-KR"/>
        </w:rPr>
        <w:t>공개SW</w:t>
      </w:r>
      <w:r w:rsidRPr="00B832BF">
        <w:rPr>
          <w:rFonts w:ascii="맑은 고딕" w:eastAsia="맑은 고딕" w:hAnsi="맑은 고딕"/>
          <w:lang w:val="ko-KR"/>
        </w:rPr>
        <w:t xml:space="preserve"> </w:t>
      </w:r>
      <w:r w:rsidR="00AF3703" w:rsidRPr="00B832BF">
        <w:rPr>
          <w:rFonts w:ascii="맑은 고딕" w:eastAsia="맑은 고딕" w:hAnsi="맑은 고딕" w:hint="eastAsia"/>
          <w:lang w:val="ko-KR"/>
        </w:rPr>
        <w:t xml:space="preserve">실무 </w:t>
      </w:r>
      <w:r w:rsidRPr="00B832BF">
        <w:rPr>
          <w:rFonts w:ascii="맑은 고딕" w:eastAsia="맑은 고딕" w:hAnsi="맑은 고딕" w:hint="eastAsia"/>
          <w:lang w:val="ko-KR"/>
        </w:rPr>
        <w:t>프로젝트 제안서</w:t>
      </w:r>
    </w:p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t>프로젝트 요약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069"/>
        <w:gridCol w:w="3601"/>
        <w:gridCol w:w="1418"/>
        <w:gridCol w:w="2992"/>
      </w:tblGrid>
      <w:tr w:rsidR="000E643D" w:rsidRPr="00B832BF" w:rsidTr="000E6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9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보고 날짜</w:t>
            </w:r>
          </w:p>
        </w:tc>
        <w:tc>
          <w:tcPr>
            <w:tcW w:w="3601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프로젝트 이름</w:t>
            </w:r>
          </w:p>
        </w:tc>
        <w:tc>
          <w:tcPr>
            <w:tcW w:w="1418" w:type="dxa"/>
          </w:tcPr>
          <w:p w:rsidR="000E643D" w:rsidRPr="00B832BF" w:rsidRDefault="000E643D">
            <w:pPr>
              <w:rPr>
                <w:rFonts w:ascii="맑은 고딕" w:eastAsia="맑은 고딕" w:hAnsi="맑은 고딕" w:hint="eastAsia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팀장</w:t>
            </w:r>
          </w:p>
        </w:tc>
        <w:tc>
          <w:tcPr>
            <w:tcW w:w="2992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  <w:lang w:val="ko-KR"/>
              </w:rPr>
              <w:t>팀원</w:t>
            </w:r>
          </w:p>
        </w:tc>
      </w:tr>
      <w:tr w:rsidR="000E643D" w:rsidRPr="00B832BF" w:rsidTr="000E643D">
        <w:sdt>
          <w:sdtPr>
            <w:rPr>
              <w:rFonts w:ascii="맑은 고딕" w:eastAsia="맑은 고딕" w:hAnsi="맑은 고딕"/>
            </w:rPr>
            <w:id w:val="1279524753"/>
            <w:placeholder>
              <w:docPart w:val="5C72EB618C1A4CD280F3D650CE5F5001"/>
            </w:placeholder>
            <w:date w:fullDate="2015-10-12T00:00:00Z">
              <w:dateFormat w:val="yyyy년 M월 d일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069" w:type="dxa"/>
              </w:tcPr>
              <w:p w:rsidR="000E643D" w:rsidRPr="00B832BF" w:rsidRDefault="000E643D">
                <w:pPr>
                  <w:rPr>
                    <w:rFonts w:ascii="맑은 고딕" w:eastAsia="맑은 고딕" w:hAnsi="맑은 고딕"/>
                  </w:rPr>
                </w:pPr>
                <w:r w:rsidRPr="00B832BF">
                  <w:rPr>
                    <w:rFonts w:ascii="맑은 고딕" w:eastAsia="맑은 고딕" w:hAnsi="맑은 고딕" w:hint="eastAsia"/>
                  </w:rPr>
                  <w:t>2015년 10월 12일</w:t>
                </w:r>
              </w:p>
            </w:tc>
          </w:sdtContent>
        </w:sdt>
        <w:tc>
          <w:tcPr>
            <w:tcW w:w="3601" w:type="dxa"/>
          </w:tcPr>
          <w:p w:rsidR="000E643D" w:rsidRPr="00B832BF" w:rsidRDefault="000E643D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P</w:t>
            </w:r>
            <w:r>
              <w:rPr>
                <w:rFonts w:ascii="맑은 고딕" w:eastAsia="맑은 고딕" w:hAnsi="맑은 고딕"/>
              </w:rPr>
              <w:t>C</w:t>
            </w:r>
            <w:r>
              <w:rPr>
                <w:rFonts w:ascii="맑은 고딕" w:eastAsia="맑은 고딕" w:hAnsi="맑은 고딕" w:hint="eastAsia"/>
              </w:rPr>
              <w:t xml:space="preserve">를 뛰어넘어 스마트 </w:t>
            </w:r>
            <w:proofErr w:type="spellStart"/>
            <w:r>
              <w:rPr>
                <w:rFonts w:ascii="맑은 고딕" w:eastAsia="맑은 고딕" w:hAnsi="맑은 고딕" w:hint="eastAsia"/>
              </w:rPr>
              <w:t>폰으로</w:t>
            </w:r>
            <w:proofErr w:type="spellEnd"/>
          </w:p>
        </w:tc>
        <w:tc>
          <w:tcPr>
            <w:tcW w:w="1418" w:type="dxa"/>
          </w:tcPr>
          <w:p w:rsidR="000E643D" w:rsidRPr="00B832BF" w:rsidRDefault="000E643D" w:rsidP="002E044A">
            <w:pPr>
              <w:rPr>
                <w:rFonts w:ascii="맑은 고딕" w:eastAsia="맑은 고딕" w:hAnsi="맑은 고딕" w:hint="eastAsia"/>
              </w:rPr>
            </w:pPr>
            <w:r w:rsidRPr="00B832BF">
              <w:rPr>
                <w:rFonts w:ascii="맑은 고딕" w:eastAsia="맑은 고딕" w:hAnsi="맑은 고딕"/>
              </w:rPr>
              <w:t>10</w:t>
            </w:r>
            <w:r w:rsidRPr="00B832BF">
              <w:rPr>
                <w:rFonts w:ascii="맑은 고딕" w:eastAsia="맑은 고딕" w:hAnsi="맑은 고딕" w:hint="eastAsia"/>
              </w:rPr>
              <w:t>김기범</w:t>
            </w:r>
          </w:p>
        </w:tc>
        <w:tc>
          <w:tcPr>
            <w:tcW w:w="2992" w:type="dxa"/>
          </w:tcPr>
          <w:p w:rsidR="000E643D" w:rsidRPr="00B832BF" w:rsidRDefault="000E643D" w:rsidP="000E643D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>09이현</w:t>
            </w:r>
            <w:bookmarkStart w:id="0" w:name="_GoBack"/>
            <w:bookmarkEnd w:id="0"/>
            <w:r w:rsidRPr="00B832BF">
              <w:rPr>
                <w:rFonts w:ascii="맑은 고딕" w:eastAsia="맑은 고딕" w:hAnsi="맑은 고딕" w:hint="eastAsia"/>
              </w:rPr>
              <w:t xml:space="preserve">욱 </w:t>
            </w:r>
            <w:r w:rsidRPr="00B832BF">
              <w:rPr>
                <w:rFonts w:ascii="맑은 고딕" w:eastAsia="맑은 고딕" w:hAnsi="맑은 고딕"/>
              </w:rPr>
              <w:t>14</w:t>
            </w:r>
            <w:r w:rsidRPr="00B832BF">
              <w:rPr>
                <w:rFonts w:ascii="맑은 고딕" w:eastAsia="맑은 고딕" w:hAnsi="맑은 고딕" w:hint="eastAsia"/>
              </w:rPr>
              <w:t>김여진,</w:t>
            </w:r>
            <w:r w:rsidRPr="00B832BF">
              <w:rPr>
                <w:rFonts w:ascii="맑은 고딕" w:eastAsia="맑은 고딕" w:hAnsi="맑은 고딕"/>
              </w:rPr>
              <w:t xml:space="preserve"> </w:t>
            </w:r>
            <w:r w:rsidRPr="00B832BF">
              <w:rPr>
                <w:rFonts w:ascii="맑은 고딕" w:eastAsia="맑은 고딕" w:hAnsi="맑은 고딕" w:hint="eastAsia"/>
              </w:rPr>
              <w:t>안지희</w:t>
            </w:r>
          </w:p>
        </w:tc>
      </w:tr>
    </w:tbl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t>프로젝트 개요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835"/>
        <w:gridCol w:w="3046"/>
        <w:gridCol w:w="4199"/>
      </w:tblGrid>
      <w:tr w:rsidR="00F43BB8" w:rsidRPr="00B832BF" w:rsidTr="007C4D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작업</w:t>
            </w: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기한</w:t>
            </w: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참고</w:t>
            </w:r>
            <w:r w:rsidR="007C4DA2" w:rsidRPr="00B832BF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</w:p>
        </w:tc>
      </w:tr>
      <w:tr w:rsidR="00F43BB8" w:rsidRPr="00B832BF" w:rsidTr="007C4DA2"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>1차 제안서</w:t>
            </w: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 w:hint="eastAsia"/>
              </w:rPr>
              <w:t>2015.10.12</w:t>
            </w: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  <w:tr w:rsidR="00F43BB8" w:rsidRPr="00B832BF" w:rsidTr="007C4DA2">
        <w:tc>
          <w:tcPr>
            <w:tcW w:w="1406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51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83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</w:tbl>
    <w:p w:rsidR="00110901" w:rsidRPr="00B832BF" w:rsidRDefault="00110901" w:rsidP="00110901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  <w:lang w:val="ko-KR"/>
        </w:rPr>
        <w:t>선정 이유</w:t>
      </w:r>
    </w:p>
    <w:p w:rsidR="00FC69C1" w:rsidRPr="00B832BF" w:rsidRDefault="00FC69C1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우리 조의 OSS(Open Source Software) 선정 조건은 다음과 같다.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1.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스마트 폰 </w:t>
      </w:r>
      <w:r w:rsidR="0083459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애플리케이션(이하 </w:t>
      </w:r>
      <w:proofErr w:type="spellStart"/>
      <w:r w:rsidR="00834594" w:rsidRPr="00B832BF">
        <w:rPr>
          <w:rFonts w:ascii="맑은 고딕" w:eastAsia="맑은 고딕" w:hAnsi="맑은 고딕" w:cs="함초롬바탕" w:hint="eastAsia"/>
          <w:color w:val="000000"/>
          <w:kern w:val="0"/>
        </w:rPr>
        <w:t>앱</w:t>
      </w:r>
      <w:proofErr w:type="spellEnd"/>
      <w:r w:rsidR="00834594" w:rsidRPr="00B832BF">
        <w:rPr>
          <w:rFonts w:ascii="맑은 고딕" w:eastAsia="맑은 고딕" w:hAnsi="맑은 고딕" w:cs="함초롬바탕" w:hint="eastAsia"/>
          <w:color w:val="000000"/>
          <w:kern w:val="0"/>
        </w:rPr>
        <w:t>)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으로 전환 가능한가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2.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남녀노소 누구나 </w:t>
      </w:r>
      <w:r w:rsidR="0037659E" w:rsidRPr="00B832BF">
        <w:rPr>
          <w:rFonts w:ascii="맑은 고딕" w:eastAsia="맑은 고딕" w:hAnsi="맑은 고딕" w:cs="함초롬바탕" w:hint="eastAsia"/>
          <w:color w:val="000000"/>
          <w:kern w:val="0"/>
        </w:rPr>
        <w:t>즐길 수 있는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가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3.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코드길이는 적당한가 이다.</w:t>
      </w:r>
    </w:p>
    <w:p w:rsidR="00FC69C1" w:rsidRPr="00B832BF" w:rsidRDefault="00FC69C1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FC69C1" w:rsidRPr="00B832BF" w:rsidRDefault="00FE3A04" w:rsidP="00110901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  <w:r>
        <w:rPr>
          <w:rFonts w:ascii="Nanum Gothic" w:hAnsi="Nanum Gothic" w:hint="eastAsia"/>
          <w:noProof/>
          <w:color w:val="222222"/>
        </w:rPr>
        <w:drawing>
          <wp:anchor distT="0" distB="0" distL="114300" distR="114300" simplePos="0" relativeHeight="251681792" behindDoc="0" locked="0" layoutInCell="1" allowOverlap="1" wp14:anchorId="1BB4B8AC" wp14:editId="7F1D55EE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2750820" cy="2618105"/>
            <wp:effectExtent l="0" t="0" r="0" b="0"/>
            <wp:wrapTopAndBottom/>
            <wp:docPr id="18" name="그림 18" descr="http://img.hani.co.kr/imgdb/resize/2015/0923/144292163157_2015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hani.co.kr/imgdb/resize/2015/0923/144292163157_2015092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9C1" w:rsidRPr="00B832BF"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  <w:t xml:space="preserve">1. </w:t>
      </w:r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 xml:space="preserve">스마트 폰 </w:t>
      </w:r>
      <w:proofErr w:type="spellStart"/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>앱으로</w:t>
      </w:r>
      <w:proofErr w:type="spellEnd"/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 xml:space="preserve"> 전환 가능한가</w:t>
      </w:r>
    </w:p>
    <w:p w:rsidR="00521377" w:rsidRPr="00B832BF" w:rsidRDefault="00521377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lastRenderedPageBreak/>
        <w:t>2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23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분.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이 시간은 대한민국 국민의 하루 평균 스마트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폰 </w:t>
      </w:r>
      <w:proofErr w:type="spellStart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앱의</w:t>
      </w:r>
      <w:proofErr w:type="spellEnd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사용시간(전화,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문자 제외)이다.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그 중에서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A82350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>디지털 놀이</w:t>
      </w:r>
      <w:r w:rsidR="00A82350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="00A82350">
        <w:rPr>
          <w:rFonts w:ascii="맑은 고딕" w:eastAsia="맑은 고딕" w:hAnsi="맑은 고딕" w:cs="함초롬바탕" w:hint="eastAsia"/>
          <w:color w:val="000000"/>
          <w:kern w:val="0"/>
        </w:rPr>
        <w:t>중 하나인 게임에 가장 많은 시간을 쓰고 있다는 걸 알 수 있다.</w:t>
      </w:r>
      <w:r w:rsidR="00A501F3"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1"/>
      </w:r>
    </w:p>
    <w:p w:rsidR="00A501F3" w:rsidRPr="00B832BF" w:rsidRDefault="00A501F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proofErr w:type="spellStart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게임물관리위원회가</w:t>
      </w:r>
      <w:proofErr w:type="spellEnd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발간한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국내외 </w:t>
      </w:r>
      <w:proofErr w:type="spellStart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</w:t>
      </w:r>
      <w:proofErr w:type="spellEnd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등급분류현황과 사후관리통계 등을 담은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‘2015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 등급분류 및 사후관리 연감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에 의하면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년 국내 등급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분류되어 유통된 </w:t>
      </w:r>
      <w:proofErr w:type="spellStart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</w:t>
      </w:r>
      <w:proofErr w:type="spellEnd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총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521.355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건 중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인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519.931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건이 스마트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폰 게임인 것으로 확인됐다.</w:t>
      </w:r>
      <w:r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2"/>
      </w:r>
    </w:p>
    <w:p w:rsidR="00F43BB8" w:rsidRPr="00B832BF" w:rsidRDefault="00F43BB8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이처럼 우리나라 국민들은 </w:t>
      </w:r>
      <w:r w:rsidR="00590531">
        <w:rPr>
          <w:rFonts w:ascii="맑은 고딕" w:eastAsia="맑은 고딕" w:hAnsi="맑은 고딕" w:cs="함초롬바탕" w:hint="eastAsia"/>
          <w:color w:val="000000"/>
          <w:kern w:val="0"/>
        </w:rPr>
        <w:t>스마트 폰 게임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에 꽤 많은 시간을 보내고 있고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2014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년 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유통된 </w:t>
      </w:r>
      <w:proofErr w:type="spellStart"/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>게임물</w:t>
      </w:r>
      <w:proofErr w:type="spellEnd"/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중 </w:t>
      </w:r>
      <w:r w:rsidR="007D29C4" w:rsidRPr="00B832BF">
        <w:rPr>
          <w:rFonts w:ascii="맑은 고딕" w:eastAsia="맑은 고딕" w:hAnsi="맑은 고딕" w:cs="함초롬바탕"/>
          <w:color w:val="000000"/>
          <w:kern w:val="0"/>
        </w:rPr>
        <w:t>99.7%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>가 스마트 폰 게임일 정도로</w:t>
      </w:r>
      <w:r w:rsidR="00D14928">
        <w:rPr>
          <w:rFonts w:ascii="맑은 고딕" w:eastAsia="맑은 고딕" w:hAnsi="맑은 고딕" w:cs="함초롬바탕" w:hint="eastAsia"/>
          <w:color w:val="000000"/>
          <w:kern w:val="0"/>
        </w:rPr>
        <w:t xml:space="preserve"> 현재</w:t>
      </w:r>
      <w:r w:rsidR="007D29C4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한국은 스마트 폰 게임이 대세다. </w:t>
      </w:r>
    </w:p>
    <w:p w:rsidR="007D29C4" w:rsidRPr="00B832BF" w:rsidRDefault="007D29C4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그래서 </w:t>
      </w:r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우리 조는 </w:t>
      </w:r>
      <w:r w:rsidR="00FC69C1"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</w:rPr>
        <w:t>게임</w:t>
      </w:r>
      <w:r w:rsidR="00FC69C1" w:rsidRPr="00B832BF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카테고리에서 스마트 폰 </w:t>
      </w:r>
      <w:proofErr w:type="spellStart"/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</w:rPr>
        <w:t>앱으로</w:t>
      </w:r>
      <w:r w:rsidR="00CF2195">
        <w:rPr>
          <w:rFonts w:ascii="맑은 고딕" w:eastAsia="맑은 고딕" w:hAnsi="맑은 고딕" w:cs="함초롬바탕" w:hint="eastAsia"/>
          <w:color w:val="000000"/>
          <w:kern w:val="0"/>
        </w:rPr>
        <w:t>도</w:t>
      </w:r>
      <w:proofErr w:type="spellEnd"/>
      <w:r w:rsidR="00FC69C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전환</w:t>
      </w:r>
      <w:r w:rsidR="0037659E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가능한 </w:t>
      </w:r>
      <w:r w:rsidR="0037659E" w:rsidRPr="00B832BF">
        <w:rPr>
          <w:rFonts w:ascii="맑은 고딕" w:eastAsia="맑은 고딕" w:hAnsi="맑은 고딕" w:cs="함초롬바탕"/>
          <w:color w:val="000000"/>
          <w:kern w:val="0"/>
        </w:rPr>
        <w:t>OSS</w:t>
      </w:r>
      <w:r w:rsidR="0037659E" w:rsidRPr="00B832BF">
        <w:rPr>
          <w:rFonts w:ascii="맑은 고딕" w:eastAsia="맑은 고딕" w:hAnsi="맑은 고딕" w:cs="함초롬바탕" w:hint="eastAsia"/>
          <w:color w:val="000000"/>
          <w:kern w:val="0"/>
        </w:rPr>
        <w:t>를 중심으로 검색</w:t>
      </w:r>
      <w:r w:rsidR="006E54EC" w:rsidRPr="00B832BF">
        <w:rPr>
          <w:rFonts w:ascii="맑은 고딕" w:eastAsia="맑은 고딕" w:hAnsi="맑은 고딕" w:cs="함초롬바탕" w:hint="eastAsia"/>
          <w:color w:val="000000"/>
          <w:kern w:val="0"/>
        </w:rPr>
        <w:t>을 했다.</w:t>
      </w:r>
    </w:p>
    <w:p w:rsidR="00B01D86" w:rsidRPr="00B832BF" w:rsidRDefault="00B01D86" w:rsidP="00110901">
      <w:pPr>
        <w:rPr>
          <w:rFonts w:ascii="맑은 고딕" w:eastAsia="맑은 고딕" w:hAnsi="맑은 고딕"/>
        </w:rPr>
      </w:pPr>
    </w:p>
    <w:p w:rsidR="005E07E4" w:rsidRPr="00B832BF" w:rsidRDefault="0037659E" w:rsidP="00110901">
      <w:pPr>
        <w:rPr>
          <w:rFonts w:ascii="맑은 고딕" w:eastAsia="맑은 고딕" w:hAnsi="맑은 고딕" w:cs="함초롬바탕"/>
          <w:color w:val="000000"/>
          <w:kern w:val="0"/>
          <w:sz w:val="24"/>
          <w:szCs w:val="24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 xml:space="preserve">2. 남녀노소 누구나 </w:t>
      </w:r>
      <w:r w:rsidR="006E54EC"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>즐길 수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  <w:sz w:val="24"/>
          <w:szCs w:val="24"/>
        </w:rPr>
        <w:t xml:space="preserve"> 있는가</w:t>
      </w:r>
    </w:p>
    <w:p w:rsidR="00224BF3" w:rsidRPr="00B832BF" w:rsidRDefault="00DD2037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>
        <w:rPr>
          <w:rFonts w:ascii="맑은 고딕" w:eastAsia="맑은 고딕" w:hAnsi="맑은 고딕" w:cs="함초롬바탕" w:hint="eastAsia"/>
          <w:color w:val="000000"/>
          <w:kern w:val="0"/>
        </w:rPr>
        <w:t>더 이상,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스마트 </w:t>
      </w:r>
      <w:proofErr w:type="spellStart"/>
      <w:r>
        <w:rPr>
          <w:rFonts w:ascii="맑은 고딕" w:eastAsia="맑은 고딕" w:hAnsi="맑은 고딕" w:cs="함초롬바탕" w:hint="eastAsia"/>
          <w:color w:val="000000"/>
          <w:kern w:val="0"/>
        </w:rPr>
        <w:t>폰은</w:t>
      </w:r>
      <w:proofErr w:type="spellEnd"/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젊은 세대들의 전유물이 아니다. </w:t>
      </w:r>
      <w:r w:rsidR="009A0EBC">
        <w:rPr>
          <w:rFonts w:ascii="맑은 고딕" w:eastAsia="맑은 고딕" w:hAnsi="맑은 고딕" w:cs="함초롬바탕" w:hint="eastAsia"/>
          <w:color w:val="000000"/>
          <w:kern w:val="0"/>
        </w:rPr>
        <w:t xml:space="preserve">각주 </w:t>
      </w:r>
      <w:r w:rsidR="009A0EBC">
        <w:rPr>
          <w:rFonts w:ascii="맑은 고딕" w:eastAsia="맑은 고딕" w:hAnsi="맑은 고딕" w:cs="함초롬바탕"/>
          <w:color w:val="000000"/>
          <w:kern w:val="0"/>
        </w:rPr>
        <w:t>1</w:t>
      </w:r>
      <w:r w:rsidR="009A0EBC">
        <w:rPr>
          <w:rFonts w:ascii="맑은 고딕" w:eastAsia="맑은 고딕" w:hAnsi="맑은 고딕" w:cs="함초롬바탕" w:hint="eastAsia"/>
          <w:color w:val="000000"/>
          <w:kern w:val="0"/>
        </w:rPr>
        <w:t xml:space="preserve">의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자료를 </w:t>
      </w:r>
      <w:r w:rsidR="009A0EBC">
        <w:rPr>
          <w:rFonts w:ascii="맑은 고딕" w:eastAsia="맑은 고딕" w:hAnsi="맑은 고딕" w:cs="함초롬바탕" w:hint="eastAsia"/>
          <w:color w:val="000000"/>
          <w:kern w:val="0"/>
        </w:rPr>
        <w:t>들여다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보면 스마트 </w:t>
      </w:r>
      <w:proofErr w:type="spellStart"/>
      <w:r>
        <w:rPr>
          <w:rFonts w:ascii="맑은 고딕" w:eastAsia="맑은 고딕" w:hAnsi="맑은 고딕" w:cs="함초롬바탕" w:hint="eastAsia"/>
          <w:color w:val="000000"/>
          <w:kern w:val="0"/>
        </w:rPr>
        <w:t>폰을</w:t>
      </w:r>
      <w:proofErr w:type="spellEnd"/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가장 짧게 사용하는 </w:t>
      </w:r>
      <w:r>
        <w:rPr>
          <w:rFonts w:ascii="맑은 고딕" w:eastAsia="맑은 고딕" w:hAnsi="맑은 고딕" w:cs="함초롬바탕"/>
          <w:color w:val="000000"/>
          <w:kern w:val="0"/>
        </w:rPr>
        <w:t>50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대 이상도 하루에 평균 </w:t>
      </w:r>
      <w:r>
        <w:rPr>
          <w:rFonts w:ascii="맑은 고딕" w:eastAsia="맑은 고딕" w:hAnsi="맑은 고딕" w:cs="함초롬바탕"/>
          <w:color w:val="000000"/>
          <w:kern w:val="0"/>
        </w:rPr>
        <w:t>1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시간 </w:t>
      </w:r>
      <w:r>
        <w:rPr>
          <w:rFonts w:ascii="맑은 고딕" w:eastAsia="맑은 고딕" w:hAnsi="맑은 고딕" w:cs="함초롬바탕"/>
          <w:color w:val="000000"/>
          <w:kern w:val="0"/>
        </w:rPr>
        <w:t>28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분을 사용할 정도로 전 연령층이 꽤 많은 시간을 스마트 </w:t>
      </w:r>
      <w:proofErr w:type="spellStart"/>
      <w:r>
        <w:rPr>
          <w:rFonts w:ascii="맑은 고딕" w:eastAsia="맑은 고딕" w:hAnsi="맑은 고딕" w:cs="함초롬바탕" w:hint="eastAsia"/>
          <w:color w:val="000000"/>
          <w:kern w:val="0"/>
        </w:rPr>
        <w:t>폰을</w:t>
      </w:r>
      <w:proofErr w:type="spellEnd"/>
      <w:r>
        <w:rPr>
          <w:rFonts w:ascii="맑은 고딕" w:eastAsia="맑은 고딕" w:hAnsi="맑은 고딕" w:cs="함초롬바탕" w:hint="eastAsia"/>
          <w:color w:val="000000"/>
          <w:kern w:val="0"/>
        </w:rPr>
        <w:t xml:space="preserve"> 사용하는데 쓰고 있다.</w:t>
      </w:r>
      <w:r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>
        <w:rPr>
          <w:rFonts w:ascii="맑은 고딕" w:eastAsia="맑은 고딕" w:hAnsi="맑은 고딕" w:cs="함초롬바탕" w:hint="eastAsia"/>
          <w:color w:val="000000"/>
          <w:kern w:val="0"/>
        </w:rPr>
        <w:t>그래서 우리는</w:t>
      </w:r>
      <w:r w:rsidR="009964CD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최대한 남녀노소 누구나 쉽게 사용하고 즐길 수 있을만한 게임 위주로 찾아 보았다.</w:t>
      </w:r>
      <w:r w:rsidR="009964CD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여러</w:t>
      </w:r>
      <w:r w:rsidR="00FB4C17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가지를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고려한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결과 최대한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복잡하게 머리를 쓰지 않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으면서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누구나 쉽게 접근할 수 있는 룰을 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가진 퍼즐게임 Block Attack</w:t>
      </w:r>
      <w:r w:rsidR="00716EF0" w:rsidRPr="00B832BF">
        <w:rPr>
          <w:rStyle w:val="af"/>
          <w:rFonts w:ascii="맑은 고딕" w:eastAsia="맑은 고딕" w:hAnsi="맑은 고딕" w:cs="함초롬바탕"/>
          <w:color w:val="000000"/>
          <w:kern w:val="0"/>
        </w:rPr>
        <w:footnoteReference w:id="3"/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을 가</w:t>
      </w:r>
      <w:r w:rsidR="00716EF0" w:rsidRPr="00B832BF">
        <w:rPr>
          <w:rFonts w:ascii="맑은 고딕" w:eastAsia="맑은 고딕" w:hAnsi="맑은 고딕" w:cs="함초롬바탕"/>
          <w:color w:val="000000"/>
          <w:kern w:val="0"/>
        </w:rPr>
        <w:t>(假)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선정</w:t>
      </w:r>
      <w:r w:rsidR="00224BF3" w:rsidRPr="00B832BF">
        <w:rPr>
          <w:rFonts w:ascii="맑은 고딕" w:eastAsia="맑은 고딕" w:hAnsi="맑은 고딕" w:cs="함초롬바탕" w:hint="eastAsia"/>
          <w:color w:val="000000"/>
          <w:kern w:val="0"/>
        </w:rPr>
        <w:t>했</w:t>
      </w:r>
      <w:r w:rsidR="00716EF0" w:rsidRPr="00B832BF">
        <w:rPr>
          <w:rFonts w:ascii="맑은 고딕" w:eastAsia="맑은 고딕" w:hAnsi="맑은 고딕" w:cs="함초롬바탕" w:hint="eastAsia"/>
          <w:color w:val="000000"/>
          <w:kern w:val="0"/>
        </w:rPr>
        <w:t>다.</w:t>
      </w:r>
      <w:r w:rsidR="00110901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</w:p>
    <w:p w:rsidR="00224BF3" w:rsidRPr="00B832BF" w:rsidRDefault="00224BF3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noProof/>
          <w:color w:val="000000"/>
          <w:kern w:val="0"/>
        </w:rPr>
        <w:drawing>
          <wp:inline distT="0" distB="0" distL="0" distR="0">
            <wp:extent cx="5164616" cy="38328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블럭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05" cy="38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01" w:rsidRPr="00B832BF" w:rsidRDefault="008F288A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lastRenderedPageBreak/>
        <w:t>사용자가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선택한 블록의 위치를 바꾸어 같은 종류의 블록이 </w:t>
      </w:r>
      <w:r w:rsidR="00110901" w:rsidRPr="00B832BF">
        <w:rPr>
          <w:rFonts w:ascii="맑은 고딕" w:eastAsia="맑은 고딕" w:hAnsi="맑은 고딕" w:cs="함초롬바탕" w:hint="eastAsia"/>
          <w:color w:val="auto"/>
          <w:kern w:val="0"/>
          <w:u w:val="single"/>
        </w:rPr>
        <w:t>3개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이상 겹치게 만들면 점수를 획득하며 블록이 </w:t>
      </w:r>
      <w:r w:rsidR="00BB4AAA" w:rsidRPr="00B832BF">
        <w:rPr>
          <w:rFonts w:ascii="맑은 고딕" w:eastAsia="맑은 고딕" w:hAnsi="맑은 고딕" w:cs="함초롬바탕" w:hint="eastAsia"/>
          <w:color w:val="000000"/>
          <w:kern w:val="0"/>
        </w:rPr>
        <w:t>제거 되는 간단한 게임이다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.</w:t>
      </w:r>
      <w:r w:rsidR="00110901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>또한,</w:t>
      </w:r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최초로 국내 사용자만으로 </w:t>
      </w:r>
      <w:r w:rsidR="00B01D86" w:rsidRPr="00B832BF">
        <w:rPr>
          <w:rFonts w:ascii="맑은 고딕" w:eastAsia="맑은 고딕" w:hAnsi="맑은 고딕" w:cs="함초롬바탕"/>
          <w:color w:val="000000"/>
          <w:kern w:val="0"/>
        </w:rPr>
        <w:t>2000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>만 다운로드</w:t>
      </w:r>
      <w:r w:rsidR="007C4DA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이상을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4F5EA1" w:rsidRPr="00B832BF">
        <w:rPr>
          <w:rFonts w:ascii="맑은 고딕" w:eastAsia="맑은 고딕" w:hAnsi="맑은 고딕" w:cs="함초롬바탕" w:hint="eastAsia"/>
          <w:color w:val="000000"/>
          <w:kern w:val="0"/>
        </w:rPr>
        <w:t>돌파</w:t>
      </w:r>
      <w:r w:rsidR="00B01D86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할 만큼 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선풍적인 인기를 끌었던 </w:t>
      </w:r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proofErr w:type="spellStart"/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애니팡</w:t>
      </w:r>
      <w:proofErr w:type="spellEnd"/>
      <w:r w:rsidR="00AB1022" w:rsidRPr="00B832BF">
        <w:rPr>
          <w:rFonts w:ascii="맑은 고딕" w:eastAsia="맑은 고딕" w:hAnsi="맑은 고딕" w:cs="함초롬바탕"/>
          <w:color w:val="000000"/>
          <w:kern w:val="0"/>
        </w:rPr>
        <w:t>’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이나 </w:t>
      </w:r>
      <w:r w:rsidR="00903352" w:rsidRPr="00B832BF">
        <w:rPr>
          <w:rFonts w:ascii="맑은 고딕" w:eastAsia="맑은 고딕" w:hAnsi="맑은 고딕" w:cs="함초롬바탕"/>
          <w:color w:val="000000"/>
          <w:kern w:val="0"/>
        </w:rPr>
        <w:t>‘</w:t>
      </w:r>
      <w:proofErr w:type="spellStart"/>
      <w:r w:rsidR="001B26A3">
        <w:rPr>
          <w:rFonts w:ascii="맑은 고딕" w:eastAsia="맑은 고딕" w:hAnsi="맑은 고딕" w:cs="함초롬바탕" w:hint="eastAsia"/>
          <w:color w:val="000000"/>
          <w:kern w:val="0"/>
        </w:rPr>
        <w:t>캔디크러쉬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>사가</w:t>
      </w:r>
      <w:proofErr w:type="spellEnd"/>
      <w:r w:rsidR="00903352" w:rsidRPr="00B832BF">
        <w:rPr>
          <w:rFonts w:ascii="맑은 고딕" w:eastAsia="맑은 고딕" w:hAnsi="맑은 고딕" w:cs="함초롬바탕"/>
          <w:color w:val="000000"/>
          <w:kern w:val="0"/>
        </w:rPr>
        <w:t xml:space="preserve">’ 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>등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성공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사례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>도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여럿 </w:t>
      </w:r>
      <w:r w:rsidR="00110901" w:rsidRPr="00B832BF">
        <w:rPr>
          <w:rFonts w:ascii="맑은 고딕" w:eastAsia="맑은 고딕" w:hAnsi="맑은 고딕" w:cs="함초롬바탕" w:hint="eastAsia"/>
          <w:color w:val="000000"/>
          <w:kern w:val="0"/>
        </w:rPr>
        <w:t>있</w:t>
      </w:r>
      <w:r w:rsidR="00AB102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어 </w:t>
      </w:r>
      <w:r w:rsidR="00772776" w:rsidRPr="00B832BF">
        <w:rPr>
          <w:rFonts w:ascii="맑은 고딕" w:eastAsia="맑은 고딕" w:hAnsi="맑은 고딕" w:cs="함초롬바탕" w:hint="eastAsia"/>
          <w:color w:val="000000"/>
          <w:kern w:val="0"/>
        </w:rPr>
        <w:t>비교해가며 개선점</w:t>
      </w:r>
      <w:r w:rsidR="00903352"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을 찾는데 </w:t>
      </w:r>
      <w:r w:rsidR="005E07E4" w:rsidRPr="00B832BF">
        <w:rPr>
          <w:rFonts w:ascii="맑은 고딕" w:eastAsia="맑은 고딕" w:hAnsi="맑은 고딕" w:cs="함초롬바탕" w:hint="eastAsia"/>
          <w:color w:val="000000"/>
          <w:kern w:val="0"/>
        </w:rPr>
        <w:t>용이하다는 점도 플러스 요인이었다.</w:t>
      </w:r>
    </w:p>
    <w:p w:rsidR="005E07E4" w:rsidRPr="00B832BF" w:rsidRDefault="005E07E4" w:rsidP="00110901">
      <w:pPr>
        <w:rPr>
          <w:rFonts w:ascii="맑은 고딕" w:eastAsia="맑은 고딕" w:hAnsi="맑은 고딕" w:cs="함초롬바탕"/>
          <w:color w:val="000000"/>
          <w:kern w:val="0"/>
        </w:rPr>
      </w:pPr>
    </w:p>
    <w:p w:rsidR="005E07E4" w:rsidRPr="00B832BF" w:rsidRDefault="005E07E4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3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코드길이는 적당한가</w:t>
      </w:r>
    </w:p>
    <w:p w:rsidR="005E07E4" w:rsidRPr="00B832BF" w:rsidRDefault="00CB2DE9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 w:hint="eastAsia"/>
          <w:noProof/>
          <w:color w:val="000000"/>
          <w:kern w:val="0"/>
        </w:rPr>
        <w:drawing>
          <wp:inline distT="0" distB="0" distL="0" distR="0">
            <wp:extent cx="4968671" cy="46486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블럭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E9" w:rsidRPr="00B832BF" w:rsidRDefault="00CB2DE9" w:rsidP="00110901">
      <w:pPr>
        <w:rPr>
          <w:rFonts w:ascii="맑은 고딕" w:eastAsia="맑은 고딕" w:hAnsi="맑은 고딕" w:cs="함초롬바탕"/>
          <w:color w:val="000000"/>
          <w:kern w:val="0"/>
        </w:rPr>
      </w:pPr>
      <w:r w:rsidRPr="00B832BF">
        <w:rPr>
          <w:rFonts w:ascii="맑은 고딕" w:eastAsia="맑은 고딕" w:hAnsi="맑은 고딕" w:cs="함초롬바탕"/>
          <w:color w:val="000000"/>
          <w:kern w:val="0"/>
        </w:rPr>
        <w:t>3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만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5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천여 줄에 달하는 코드 길이와 </w:t>
      </w:r>
      <w:proofErr w:type="spellStart"/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g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it</w:t>
      </w:r>
      <w:proofErr w:type="spellEnd"/>
      <w:r w:rsidRPr="00B832BF">
        <w:rPr>
          <w:rFonts w:ascii="맑은 고딕" w:eastAsia="맑은 고딕" w:hAnsi="맑은 고딕" w:cs="함초롬바탕"/>
          <w:color w:val="000000"/>
          <w:kern w:val="0"/>
        </w:rPr>
        <w:t xml:space="preserve"> 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버전관리시스템으로 편리하게 접근할 수 있다는 장점이 있어 이 </w:t>
      </w:r>
      <w:r w:rsidRPr="00B832BF">
        <w:rPr>
          <w:rFonts w:ascii="맑은 고딕" w:eastAsia="맑은 고딕" w:hAnsi="맑은 고딕" w:cs="함초롬바탕"/>
          <w:color w:val="000000"/>
          <w:kern w:val="0"/>
        </w:rPr>
        <w:t>OSS</w:t>
      </w:r>
      <w:r w:rsidR="00E11943" w:rsidRPr="00B832BF">
        <w:rPr>
          <w:rFonts w:ascii="맑은 고딕" w:eastAsia="맑은 고딕" w:hAnsi="맑은 고딕" w:cs="함초롬바탕" w:hint="eastAsia"/>
          <w:color w:val="000000"/>
          <w:kern w:val="0"/>
        </w:rPr>
        <w:t>를 하기로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 xml:space="preserve"> 최종 결정</w:t>
      </w:r>
      <w:r w:rsidR="00166AFA">
        <w:rPr>
          <w:rFonts w:ascii="맑은 고딕" w:eastAsia="맑은 고딕" w:hAnsi="맑은 고딕" w:cs="함초롬바탕" w:hint="eastAsia"/>
          <w:color w:val="000000"/>
          <w:kern w:val="0"/>
        </w:rPr>
        <w:t>했</w:t>
      </w:r>
      <w:r w:rsidRPr="00B832BF">
        <w:rPr>
          <w:rFonts w:ascii="맑은 고딕" w:eastAsia="맑은 고딕" w:hAnsi="맑은 고딕" w:cs="함초롬바탕" w:hint="eastAsia"/>
          <w:color w:val="000000"/>
          <w:kern w:val="0"/>
        </w:rPr>
        <w:t>다.</w:t>
      </w:r>
    </w:p>
    <w:p w:rsidR="009964CD" w:rsidRPr="00B832BF" w:rsidRDefault="009964CD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 xml:space="preserve">선정한 </w:t>
      </w:r>
      <w:r w:rsidRPr="00B832BF">
        <w:rPr>
          <w:rFonts w:ascii="맑은 고딕" w:eastAsia="맑은 고딕" w:hAnsi="맑은 고딕"/>
        </w:rPr>
        <w:t>OSS</w:t>
      </w:r>
      <w:r w:rsidRPr="00B832BF">
        <w:rPr>
          <w:rFonts w:ascii="맑은 고딕" w:eastAsia="맑은 고딕" w:hAnsi="맑은 고딕" w:hint="eastAsia"/>
        </w:rPr>
        <w:t>의 장단〮점</w:t>
      </w:r>
    </w:p>
    <w:p w:rsidR="00B832BF" w:rsidRPr="009B477A" w:rsidRDefault="00B832BF" w:rsidP="00EC0994">
      <w:pPr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장점 </w:t>
      </w:r>
      <w:r w:rsidRPr="009B477A">
        <w:rPr>
          <w:rFonts w:ascii="맑은 고딕" w:eastAsia="맑은 고딕" w:hAnsi="맑은 고딕"/>
          <w:b/>
          <w:sz w:val="22"/>
          <w:szCs w:val="22"/>
        </w:rPr>
        <w:t>1)</w:t>
      </w:r>
    </w:p>
    <w:p w:rsidR="00B832BF" w:rsidRPr="00B832BF" w:rsidRDefault="00B832BF" w:rsidP="00EC0994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089F5D60" wp14:editId="64CDD9CE">
            <wp:extent cx="2732405" cy="2743200"/>
            <wp:effectExtent l="1905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BF" w:rsidRPr="00B832BF" w:rsidRDefault="00B832BF" w:rsidP="00B832BF">
      <w:pPr>
        <w:pStyle w:val="af0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t>혼자 하기뿐만 아니라 둘이서 할 수도 있고 시간 제한,</w:t>
      </w:r>
      <w:r w:rsidRPr="00B832BF">
        <w:rPr>
          <w:rFonts w:ascii="맑은 고딕" w:eastAsia="맑은 고딕" w:hAnsi="맑은 고딕"/>
        </w:rPr>
        <w:t xml:space="preserve"> </w:t>
      </w:r>
      <w:proofErr w:type="spellStart"/>
      <w:r w:rsidRPr="00B832BF">
        <w:rPr>
          <w:rFonts w:ascii="맑은 고딕" w:eastAsia="맑은 고딕" w:hAnsi="맑은 고딕" w:hint="eastAsia"/>
        </w:rPr>
        <w:t>스테이즈</w:t>
      </w:r>
      <w:proofErr w:type="spellEnd"/>
      <w:r w:rsidRPr="00B832BF">
        <w:rPr>
          <w:rFonts w:ascii="맑은 고딕" w:eastAsia="맑은 고딕" w:hAnsi="맑은 고딕" w:hint="eastAsia"/>
        </w:rPr>
        <w:t xml:space="preserve"> </w:t>
      </w:r>
      <w:proofErr w:type="spellStart"/>
      <w:r w:rsidRPr="00B832BF">
        <w:rPr>
          <w:rFonts w:ascii="맑은 고딕" w:eastAsia="맑은 고딕" w:hAnsi="맑은 고딕" w:hint="eastAsia"/>
        </w:rPr>
        <w:t>클리어</w:t>
      </w:r>
      <w:proofErr w:type="spellEnd"/>
      <w:r w:rsidRPr="00B832BF">
        <w:rPr>
          <w:rFonts w:ascii="맑은 고딕" w:eastAsia="맑은 고딕" w:hAnsi="맑은 고딕" w:hint="eastAsia"/>
        </w:rPr>
        <w:t xml:space="preserve"> 등 다양한 게임 방식이 있다.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</w:p>
    <w:p w:rsidR="00B832BF" w:rsidRPr="009B477A" w:rsidRDefault="00B832BF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>장점</w:t>
      </w:r>
      <w:r w:rsidR="002A27DA"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 </w:t>
      </w:r>
      <w:r w:rsidRPr="009B477A">
        <w:rPr>
          <w:rFonts w:ascii="맑은 고딕" w:eastAsia="맑은 고딕" w:hAnsi="맑은 고딕" w:hint="eastAsia"/>
          <w:b/>
          <w:sz w:val="22"/>
          <w:szCs w:val="22"/>
        </w:rPr>
        <w:t>2</w:t>
      </w:r>
      <w:r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noProof/>
        </w:rPr>
        <w:lastRenderedPageBreak/>
        <w:drawing>
          <wp:inline distT="0" distB="0" distL="0" distR="0" wp14:anchorId="7FCFB95A" wp14:editId="5F069C04">
            <wp:extent cx="4297680" cy="2881141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66" cy="288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832BF">
        <w:rPr>
          <w:rFonts w:ascii="맑은 고딕" w:eastAsia="맑은 고딕" w:hAnsi="맑은 고딕" w:hint="eastAsia"/>
        </w:rPr>
        <w:t xml:space="preserve"> 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rFonts w:hint="eastAsia"/>
          <w:noProof/>
        </w:rPr>
        <w:drawing>
          <wp:inline distT="0" distB="0" distL="0" distR="0" wp14:anchorId="001753C8" wp14:editId="19F5BDEE">
            <wp:extent cx="3909671" cy="314706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26" cy="315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옵션에서 </w:t>
      </w:r>
      <w:r>
        <w:rPr>
          <w:rFonts w:ascii="맑은 고딕" w:eastAsia="맑은 고딕" w:hAnsi="맑은 고딕"/>
        </w:rPr>
        <w:t xml:space="preserve">Key </w:t>
      </w:r>
      <w:r>
        <w:rPr>
          <w:rFonts w:ascii="맑은 고딕" w:eastAsia="맑은 고딕" w:hAnsi="맑은 고딕" w:hint="eastAsia"/>
        </w:rPr>
        <w:t>설정과,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마우스&amp;</w:t>
      </w:r>
      <w:proofErr w:type="spellStart"/>
      <w:r>
        <w:rPr>
          <w:rFonts w:ascii="맑은 고딕" w:eastAsia="맑은 고딕" w:hAnsi="맑은 고딕" w:hint="eastAsia"/>
        </w:rPr>
        <w:t>조이패드</w:t>
      </w:r>
      <w:proofErr w:type="spellEnd"/>
      <w:r>
        <w:rPr>
          <w:rFonts w:ascii="맑은 고딕" w:eastAsia="맑은 고딕" w:hAnsi="맑은 고딕" w:hint="eastAsia"/>
        </w:rPr>
        <w:t xml:space="preserve"> 플레이 설정, 속도와 핸디캡 설정 등 다양한 설정이 가능하다.</w:t>
      </w:r>
    </w:p>
    <w:p w:rsidR="00B832BF" w:rsidRDefault="00B832BF" w:rsidP="00B832BF">
      <w:pPr>
        <w:pStyle w:val="af0"/>
        <w:rPr>
          <w:rFonts w:ascii="맑은 고딕" w:eastAsia="맑은 고딕" w:hAnsi="맑은 고딕"/>
        </w:rPr>
      </w:pPr>
    </w:p>
    <w:p w:rsidR="00B832BF" w:rsidRPr="009B477A" w:rsidRDefault="00655988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b/>
          <w:noProof/>
          <w:sz w:val="22"/>
          <w:szCs w:val="22"/>
        </w:rPr>
        <w:lastRenderedPageBreak/>
        <w:drawing>
          <wp:anchor distT="0" distB="0" distL="114300" distR="114300" simplePos="0" relativeHeight="251660288" behindDoc="0" locked="0" layoutInCell="1" allowOverlap="1" wp14:anchorId="7174C9A6" wp14:editId="2868C7C3">
            <wp:simplePos x="0" y="0"/>
            <wp:positionH relativeFrom="column">
              <wp:posOffset>2971800</wp:posOffset>
            </wp:positionH>
            <wp:positionV relativeFrom="line">
              <wp:posOffset>349250</wp:posOffset>
            </wp:positionV>
            <wp:extent cx="1869440" cy="3078480"/>
            <wp:effectExtent l="0" t="0" r="0" b="7620"/>
            <wp:wrapTopAndBottom/>
            <wp:docPr id="8" name="그림 8" descr="EMB000014dc5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616" descr="EMB000014dc5a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477A">
        <w:rPr>
          <w:b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5185A9E9" wp14:editId="0FD4327A">
            <wp:simplePos x="0" y="0"/>
            <wp:positionH relativeFrom="margin">
              <wp:align>left</wp:align>
            </wp:positionH>
            <wp:positionV relativeFrom="line">
              <wp:posOffset>327025</wp:posOffset>
            </wp:positionV>
            <wp:extent cx="2430780" cy="3085465"/>
            <wp:effectExtent l="0" t="0" r="7620" b="635"/>
            <wp:wrapTopAndBottom/>
            <wp:docPr id="6" name="그림 6" descr="EMB000014dc5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2296" descr="EMB000014dc5a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409" cy="3089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2BF" w:rsidRPr="009B477A">
        <w:rPr>
          <w:rFonts w:ascii="맑은 고딕" w:eastAsia="맑은 고딕" w:hAnsi="맑은 고딕" w:hint="eastAsia"/>
          <w:b/>
          <w:sz w:val="22"/>
          <w:szCs w:val="22"/>
        </w:rPr>
        <w:t>장점</w:t>
      </w:r>
      <w:r w:rsidR="002A27DA"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 </w:t>
      </w:r>
      <w:r w:rsidR="00B832BF" w:rsidRPr="009B477A">
        <w:rPr>
          <w:rFonts w:ascii="맑은 고딕" w:eastAsia="맑은 고딕" w:hAnsi="맑은 고딕" w:hint="eastAsia"/>
          <w:b/>
          <w:sz w:val="22"/>
          <w:szCs w:val="22"/>
        </w:rPr>
        <w:t>3</w:t>
      </w:r>
      <w:r w:rsidR="00B832BF" w:rsidRPr="009B477A">
        <w:rPr>
          <w:rFonts w:ascii="맑은 고딕" w:eastAsia="맑은 고딕" w:hAnsi="맑은 고딕"/>
          <w:b/>
          <w:sz w:val="22"/>
          <w:szCs w:val="22"/>
        </w:rPr>
        <w:t>)</w:t>
      </w:r>
    </w:p>
    <w:p w:rsidR="00B832BF" w:rsidRPr="00835223" w:rsidRDefault="00835223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스코어 등 다양한 통계자료도 볼 수 있다.</w:t>
      </w:r>
    </w:p>
    <w:p w:rsidR="00655988" w:rsidRDefault="00655988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</w:p>
    <w:p w:rsidR="00B832BF" w:rsidRPr="009B477A" w:rsidRDefault="009B477A" w:rsidP="00B832BF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9B477A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9B477A">
        <w:rPr>
          <w:rFonts w:ascii="맑은 고딕" w:eastAsia="맑은 고딕" w:hAnsi="맑은 고딕"/>
          <w:b/>
          <w:sz w:val="22"/>
          <w:szCs w:val="22"/>
        </w:rPr>
        <w:t>01)</w:t>
      </w:r>
    </w:p>
    <w:p w:rsidR="009B477A" w:rsidRDefault="001D7DAD" w:rsidP="00B832BF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일시 정지가 없고 </w:t>
      </w:r>
      <w:r w:rsidR="00312B27">
        <w:rPr>
          <w:rFonts w:ascii="맑은 고딕" w:eastAsia="맑은 고딕" w:hAnsi="맑은 고딕" w:hint="eastAsia"/>
        </w:rPr>
        <w:t>ESC</w:t>
      </w:r>
      <w:r w:rsidR="00312B27">
        <w:rPr>
          <w:rFonts w:ascii="맑은 고딕" w:eastAsia="맑은 고딕" w:hAnsi="맑은 고딕"/>
        </w:rPr>
        <w:t xml:space="preserve"> </w:t>
      </w:r>
      <w:r w:rsidR="00312B27">
        <w:rPr>
          <w:rFonts w:ascii="맑은 고딕" w:eastAsia="맑은 고딕" w:hAnsi="맑은 고딕" w:hint="eastAsia"/>
        </w:rPr>
        <w:t>키를 누르면 단번에 종료가 돼서 처음 플레이 해본 사용자라면 당황할 수 있다.</w:t>
      </w:r>
    </w:p>
    <w:p w:rsidR="00880034" w:rsidRDefault="00880034" w:rsidP="00B832BF">
      <w:pPr>
        <w:pStyle w:val="af0"/>
        <w:rPr>
          <w:rFonts w:ascii="맑은 고딕" w:eastAsia="맑은 고딕" w:hAnsi="맑은 고딕"/>
        </w:rPr>
      </w:pPr>
    </w:p>
    <w:p w:rsidR="00312B27" w:rsidRDefault="003A2843" w:rsidP="00312B27">
      <w:pPr>
        <w:pStyle w:val="af0"/>
        <w:rPr>
          <w:b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3F01021" wp14:editId="0BA7A3C6">
            <wp:simplePos x="0" y="0"/>
            <wp:positionH relativeFrom="column">
              <wp:posOffset>1097280</wp:posOffset>
            </wp:positionH>
            <wp:positionV relativeFrom="paragraph">
              <wp:posOffset>396240</wp:posOffset>
            </wp:positionV>
            <wp:extent cx="1912620" cy="3072184"/>
            <wp:effectExtent l="0" t="0" r="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307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2B27" w:rsidRPr="003A2843">
        <w:rPr>
          <w:b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5F81DA6" wp14:editId="0A9641A6">
            <wp:simplePos x="0" y="0"/>
            <wp:positionH relativeFrom="margin">
              <wp:align>left</wp:align>
            </wp:positionH>
            <wp:positionV relativeFrom="line">
              <wp:posOffset>380365</wp:posOffset>
            </wp:positionV>
            <wp:extent cx="1024255" cy="1008380"/>
            <wp:effectExtent l="0" t="0" r="4445" b="1270"/>
            <wp:wrapTopAndBottom/>
            <wp:docPr id="9" name="그림 9" descr="EMB000014dc5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576" descr="EMB000014dc5a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0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B27" w:rsidRPr="003A2843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="00312B27" w:rsidRPr="003A2843">
        <w:rPr>
          <w:rFonts w:ascii="맑은 고딕" w:eastAsia="맑은 고딕" w:hAnsi="맑은 고딕"/>
          <w:b/>
          <w:sz w:val="22"/>
          <w:szCs w:val="22"/>
        </w:rPr>
        <w:t>02)</w:t>
      </w:r>
      <w:r w:rsidR="00312B27" w:rsidRPr="003A2843">
        <w:rPr>
          <w:b/>
          <w:sz w:val="22"/>
          <w:szCs w:val="22"/>
        </w:rPr>
        <w:t xml:space="preserve"> </w:t>
      </w:r>
    </w:p>
    <w:p w:rsidR="00312B27" w:rsidRPr="00312B27" w:rsidRDefault="003A2843" w:rsidP="00312B27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배경과 블록의 모양과 색상이 너무 단조롭고 밋밋하다.</w:t>
      </w:r>
    </w:p>
    <w:p w:rsidR="00312B27" w:rsidRDefault="00312B27" w:rsidP="00312B27">
      <w:pPr>
        <w:pStyle w:val="af0"/>
        <w:rPr>
          <w:rFonts w:ascii="맑은 고딕" w:eastAsia="맑은 고딕" w:hAnsi="맑은 고딕"/>
        </w:rPr>
      </w:pPr>
    </w:p>
    <w:p w:rsidR="003A2843" w:rsidRPr="003A2843" w:rsidRDefault="003A2843" w:rsidP="00312B27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ACF65CA" wp14:editId="0180FFE1">
            <wp:simplePos x="0" y="0"/>
            <wp:positionH relativeFrom="margin">
              <wp:align>left</wp:align>
            </wp:positionH>
            <wp:positionV relativeFrom="line">
              <wp:posOffset>355600</wp:posOffset>
            </wp:positionV>
            <wp:extent cx="977900" cy="504825"/>
            <wp:effectExtent l="0" t="0" r="0" b="9525"/>
            <wp:wrapTopAndBottom/>
            <wp:docPr id="13" name="그림 13" descr="EMB000014dc5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1896" descr="EMB000014dc5a9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843">
        <w:rPr>
          <w:rFonts w:ascii="맑은 고딕" w:eastAsia="맑은 고딕" w:hAnsi="맑은 고딕" w:hint="eastAsia"/>
          <w:b/>
          <w:sz w:val="22"/>
          <w:szCs w:val="22"/>
        </w:rPr>
        <w:t>단점 3</w:t>
      </w:r>
      <w:r w:rsidRPr="003A2843">
        <w:rPr>
          <w:rFonts w:ascii="맑은 고딕" w:eastAsia="맑은 고딕" w:hAnsi="맑은 고딕"/>
          <w:b/>
          <w:sz w:val="22"/>
          <w:szCs w:val="22"/>
        </w:rPr>
        <w:t>)</w:t>
      </w:r>
    </w:p>
    <w:p w:rsidR="003A2843" w:rsidRDefault="003A2843" w:rsidP="003A2843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블록 위치를 </w:t>
      </w:r>
      <w:r w:rsidR="00657EED">
        <w:rPr>
          <w:rFonts w:ascii="맑은 고딕" w:eastAsia="맑은 고딕" w:hAnsi="맑은 고딕" w:hint="eastAsia"/>
        </w:rPr>
        <w:t xml:space="preserve">상하로는 바꿀 수 없고 </w:t>
      </w:r>
      <w:r>
        <w:rPr>
          <w:rFonts w:ascii="맑은 고딕" w:eastAsia="맑은 고딕" w:hAnsi="맑은 고딕" w:hint="eastAsia"/>
        </w:rPr>
        <w:t>좌우로만 바꿀 수 있다.</w:t>
      </w:r>
      <w:r>
        <w:rPr>
          <w:rFonts w:ascii="맑은 고딕" w:eastAsia="맑은 고딕" w:hAnsi="맑은 고딕"/>
        </w:rPr>
        <w:t xml:space="preserve"> </w:t>
      </w:r>
    </w:p>
    <w:p w:rsidR="003A2843" w:rsidRDefault="003A2843" w:rsidP="003A2843">
      <w:pPr>
        <w:pStyle w:val="af0"/>
        <w:rPr>
          <w:rFonts w:ascii="맑은 고딕" w:eastAsia="맑은 고딕" w:hAnsi="맑은 고딕"/>
        </w:rPr>
      </w:pPr>
    </w:p>
    <w:p w:rsidR="001D7DAD" w:rsidRPr="001D7DAD" w:rsidRDefault="001D7DAD" w:rsidP="003A2843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1D7DAD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Pr="001D7DAD">
        <w:rPr>
          <w:rFonts w:ascii="맑은 고딕" w:eastAsia="맑은 고딕" w:hAnsi="맑은 고딕"/>
          <w:b/>
          <w:sz w:val="22"/>
          <w:szCs w:val="22"/>
        </w:rPr>
        <w:t>4)</w:t>
      </w:r>
    </w:p>
    <w:p w:rsidR="001D7DAD" w:rsidRPr="001D7DAD" w:rsidRDefault="001D7DAD" w:rsidP="003A2843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게임의 재미를 더할 </w:t>
      </w:r>
      <w:proofErr w:type="spellStart"/>
      <w:r>
        <w:rPr>
          <w:rFonts w:ascii="맑은 고딕" w:eastAsia="맑은 고딕" w:hAnsi="맑은 고딕" w:hint="eastAsia"/>
        </w:rPr>
        <w:t>콤보</w:t>
      </w:r>
      <w:proofErr w:type="spellEnd"/>
      <w:r>
        <w:rPr>
          <w:rFonts w:ascii="맑은 고딕" w:eastAsia="맑은 고딕" w:hAnsi="맑은 고딕" w:hint="eastAsia"/>
        </w:rPr>
        <w:t xml:space="preserve"> 시스템과 아이템 등이 없다. </w:t>
      </w:r>
    </w:p>
    <w:p w:rsidR="00657EED" w:rsidRDefault="00657EED" w:rsidP="003A2843">
      <w:pPr>
        <w:pStyle w:val="af0"/>
        <w:rPr>
          <w:rFonts w:ascii="맑은 고딕" w:eastAsia="맑은 고딕" w:hAnsi="맑은 고딕"/>
        </w:rPr>
      </w:pPr>
    </w:p>
    <w:p w:rsidR="00CA3C84" w:rsidRDefault="00CA3C84" w:rsidP="003A2843">
      <w:pPr>
        <w:pStyle w:val="af0"/>
        <w:rPr>
          <w:rFonts w:ascii="맑은 고딕" w:eastAsia="맑은 고딕" w:hAnsi="맑은 고딕"/>
          <w:b/>
          <w:sz w:val="22"/>
          <w:szCs w:val="22"/>
        </w:rPr>
      </w:pPr>
      <w:r w:rsidRPr="00057CA5">
        <w:rPr>
          <w:rFonts w:ascii="맑은 고딕" w:eastAsia="맑은 고딕" w:hAnsi="맑은 고딕" w:hint="eastAsia"/>
          <w:b/>
          <w:sz w:val="22"/>
          <w:szCs w:val="22"/>
        </w:rPr>
        <w:t xml:space="preserve">단점 </w:t>
      </w:r>
      <w:r w:rsidR="00657EED">
        <w:rPr>
          <w:rFonts w:ascii="맑은 고딕" w:eastAsia="맑은 고딕" w:hAnsi="맑은 고딕"/>
          <w:b/>
          <w:sz w:val="22"/>
          <w:szCs w:val="22"/>
        </w:rPr>
        <w:t>5</w:t>
      </w:r>
      <w:r w:rsidRPr="00057CA5">
        <w:rPr>
          <w:rFonts w:ascii="맑은 고딕" w:eastAsia="맑은 고딕" w:hAnsi="맑은 고딕"/>
          <w:b/>
          <w:sz w:val="22"/>
          <w:szCs w:val="22"/>
        </w:rPr>
        <w:t>)</w:t>
      </w:r>
    </w:p>
    <w:p w:rsidR="00057CA5" w:rsidRDefault="00057CA5" w:rsidP="00057CA5">
      <w:pPr>
        <w:pStyle w:val="af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189730" cy="3248025"/>
            <wp:effectExtent l="0" t="0" r="1270" b="9525"/>
            <wp:wrapTopAndBottom/>
            <wp:docPr id="17" name="그림 17" descr="EMB000014dc5a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10623656" descr="EMB000014dc5a9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7CA5" w:rsidRPr="00CA3C84" w:rsidRDefault="00057CA5" w:rsidP="00057CA5">
      <w:pPr>
        <w:pStyle w:val="af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초기화면 모습인데 작동키는 무엇이며 룰은 어떤지 등 설명을 해주지 않아 처음 해보는 사용자라면 당황할 수 있다.</w:t>
      </w:r>
    </w:p>
    <w:p w:rsidR="009964CD" w:rsidRPr="00B832BF" w:rsidRDefault="009964CD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 w:hint="eastAsia"/>
        </w:rPr>
        <w:lastRenderedPageBreak/>
        <w:t>타(他) 게임과의 비교</w:t>
      </w:r>
    </w:p>
    <w:p w:rsidR="009964CD" w:rsidRPr="0094796B" w:rsidRDefault="0094796B" w:rsidP="009964CD">
      <w:pPr>
        <w:rPr>
          <w:rFonts w:ascii="맑은 고딕" w:eastAsia="맑은 고딕" w:hAnsi="맑은 고딕"/>
          <w:b/>
          <w:sz w:val="22"/>
          <w:szCs w:val="22"/>
        </w:rPr>
      </w:pPr>
      <w:r w:rsidRPr="0094796B">
        <w:rPr>
          <w:rFonts w:ascii="함초롬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0C4A3053" wp14:editId="152CAA09">
            <wp:simplePos x="0" y="0"/>
            <wp:positionH relativeFrom="column">
              <wp:posOffset>2209800</wp:posOffset>
            </wp:positionH>
            <wp:positionV relativeFrom="line">
              <wp:posOffset>466725</wp:posOffset>
            </wp:positionV>
            <wp:extent cx="1341120" cy="2959735"/>
            <wp:effectExtent l="0" t="0" r="0" b="0"/>
            <wp:wrapTopAndBottom/>
            <wp:docPr id="11" name="그림 11" descr="EMB000010781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7208" descr="EMB0000107815c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796B">
        <w:rPr>
          <w:rFonts w:ascii="맑은 고딕" w:eastAsia="맑은 고딕" w:hAnsi="맑은 고딕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77879676" wp14:editId="27A41851">
            <wp:simplePos x="0" y="0"/>
            <wp:positionH relativeFrom="column">
              <wp:posOffset>3680460</wp:posOffset>
            </wp:positionH>
            <wp:positionV relativeFrom="paragraph">
              <wp:posOffset>314325</wp:posOffset>
            </wp:positionV>
            <wp:extent cx="2087880" cy="3475355"/>
            <wp:effectExtent l="0" t="0" r="762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애니팡0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3FEF" w:rsidRPr="0094796B">
        <w:rPr>
          <w:rFonts w:ascii="바탕" w:eastAsia="굴림" w:hAnsi="굴림" w:cs="굴림"/>
          <w:b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3999B454" wp14:editId="58A7C54B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010410" cy="3576320"/>
            <wp:effectExtent l="0" t="0" r="8890" b="5080"/>
            <wp:wrapTopAndBottom/>
            <wp:docPr id="10" name="그림 10" descr="EMB0000107815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2988808" descr="EMB0000107815c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DAD" w:rsidRPr="0094796B">
        <w:rPr>
          <w:rFonts w:ascii="맑은 고딕" w:eastAsia="맑은 고딕" w:hAnsi="맑은 고딕" w:hint="eastAsia"/>
          <w:b/>
          <w:sz w:val="22"/>
          <w:szCs w:val="22"/>
        </w:rPr>
        <w:t xml:space="preserve">1) </w:t>
      </w:r>
      <w:proofErr w:type="spellStart"/>
      <w:r w:rsidR="001D7DAD" w:rsidRPr="0094796B">
        <w:rPr>
          <w:rFonts w:ascii="맑은 고딕" w:eastAsia="맑은 고딕" w:hAnsi="맑은 고딕" w:hint="eastAsia"/>
          <w:b/>
          <w:sz w:val="22"/>
          <w:szCs w:val="22"/>
        </w:rPr>
        <w:t>애니팡</w:t>
      </w:r>
      <w:proofErr w:type="spellEnd"/>
      <w:r w:rsidR="00217C5D">
        <w:rPr>
          <w:rStyle w:val="af"/>
          <w:rFonts w:ascii="맑은 고딕" w:eastAsia="맑은 고딕" w:hAnsi="맑은 고딕"/>
          <w:b/>
          <w:sz w:val="22"/>
          <w:szCs w:val="22"/>
        </w:rPr>
        <w:footnoteReference w:id="4"/>
      </w:r>
    </w:p>
    <w:p w:rsidR="006A3FEF" w:rsidRDefault="0094796B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애니팡의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장점은 </w:t>
      </w:r>
      <w:r w:rsidR="0039121D">
        <w:rPr>
          <w:rFonts w:ascii="맑은 고딕" w:eastAsia="맑은 고딕" w:hAnsi="맑은 고딕" w:cs="굴림" w:hint="eastAsia"/>
          <w:color w:val="000000"/>
          <w:kern w:val="0"/>
        </w:rPr>
        <w:t>여러 가지가 있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다.</w:t>
      </w:r>
      <w:r w:rsidR="008D2AA0">
        <w:rPr>
          <w:rFonts w:ascii="맑은 고딕" w:eastAsia="맑은 고딕" w:hAnsi="맑은 고딕" w:cs="굴림"/>
          <w:color w:val="000000"/>
          <w:kern w:val="0"/>
        </w:rPr>
        <w:t xml:space="preserve"> 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그 중에서도</w:t>
      </w:r>
      <w:r w:rsidR="0039121D"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동물을 사용한 아기자기한 </w:t>
      </w:r>
      <w:r>
        <w:rPr>
          <w:rFonts w:ascii="맑은 고딕" w:eastAsia="맑은 고딕" w:hAnsi="맑은 고딕" w:cs="굴림"/>
          <w:color w:val="000000"/>
          <w:kern w:val="0"/>
        </w:rPr>
        <w:t>UI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 xml:space="preserve">를 사용함으로써 </w:t>
      </w:r>
      <w:r>
        <w:rPr>
          <w:rFonts w:ascii="맑은 고딕" w:eastAsia="맑은 고딕" w:hAnsi="맑은 고딕" w:cs="굴림" w:hint="eastAsia"/>
          <w:color w:val="000000"/>
          <w:kern w:val="0"/>
        </w:rPr>
        <w:t>여성유저들의 마음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을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사로잡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은 점이 특징이다</w:t>
      </w:r>
      <w:r>
        <w:rPr>
          <w:rFonts w:ascii="맑은 고딕" w:eastAsia="맑은 고딕" w:hAnsi="맑은 고딕" w:cs="굴림" w:hint="eastAsia"/>
          <w:color w:val="000000"/>
          <w:kern w:val="0"/>
        </w:rPr>
        <w:t>.</w:t>
      </w:r>
      <w:r w:rsidR="008D2AA0"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또한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콤보</w:t>
      </w:r>
      <w:proofErr w:type="spellEnd"/>
      <w:r w:rsidR="008D2AA0"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시스템과</w:t>
      </w:r>
      <w:r w:rsidR="005A704C">
        <w:rPr>
          <w:rFonts w:ascii="맑은 고딕" w:eastAsia="맑은 고딕" w:hAnsi="맑은 고딕" w:cs="굴림" w:hint="eastAsia"/>
          <w:color w:val="000000"/>
          <w:kern w:val="0"/>
        </w:rPr>
        <w:t xml:space="preserve"> 다양한 아이템,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화려한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이펙트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>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그리고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카카오톡을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기반으로 한 친구들과의 경쟁시스템으로 유저들이 계속 게임을 하도록 유도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>한다는 점</w:t>
      </w:r>
      <w:r w:rsidR="004D4C97">
        <w:rPr>
          <w:rFonts w:ascii="맑은 고딕" w:eastAsia="맑은 고딕" w:hAnsi="맑은 고딕" w:cs="굴림" w:hint="eastAsia"/>
          <w:color w:val="000000"/>
          <w:kern w:val="0"/>
        </w:rPr>
        <w:t>, 또한</w:t>
      </w:r>
      <w:r w:rsidR="008D2AA0">
        <w:rPr>
          <w:rFonts w:ascii="맑은 고딕" w:eastAsia="맑은 고딕" w:hAnsi="맑은 고딕" w:cs="굴림" w:hint="eastAsia"/>
          <w:color w:val="000000"/>
          <w:kern w:val="0"/>
        </w:rPr>
        <w:t xml:space="preserve"> 특징이다.</w:t>
      </w:r>
    </w:p>
    <w:p w:rsidR="001B26A3" w:rsidRDefault="001B26A3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</w:p>
    <w:p w:rsidR="001B26A3" w:rsidRPr="006A3FEF" w:rsidRDefault="001B26A3" w:rsidP="006A3FEF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</w:pPr>
      <w:r w:rsidRPr="00880034">
        <w:rPr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t xml:space="preserve">2)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캔디</w:t>
      </w:r>
      <w:r w:rsidR="005A704C"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 xml:space="preserve"> </w:t>
      </w:r>
      <w:proofErr w:type="spellStart"/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크러쉬</w:t>
      </w:r>
      <w:proofErr w:type="spellEnd"/>
      <w:r w:rsidR="005A704C"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 xml:space="preserve"> </w:t>
      </w:r>
      <w:r w:rsidRPr="00880034">
        <w:rPr>
          <w:rFonts w:ascii="맑은 고딕" w:eastAsia="맑은 고딕" w:hAnsi="맑은 고딕" w:cs="굴림" w:hint="eastAsia"/>
          <w:b/>
          <w:color w:val="000000"/>
          <w:kern w:val="0"/>
          <w:sz w:val="22"/>
          <w:szCs w:val="22"/>
        </w:rPr>
        <w:t>사가</w:t>
      </w:r>
      <w:r w:rsidR="00217C5D">
        <w:rPr>
          <w:rStyle w:val="af"/>
          <w:rFonts w:ascii="맑은 고딕" w:eastAsia="맑은 고딕" w:hAnsi="맑은 고딕" w:cs="굴림"/>
          <w:b/>
          <w:color w:val="000000"/>
          <w:kern w:val="0"/>
          <w:sz w:val="22"/>
          <w:szCs w:val="22"/>
        </w:rPr>
        <w:footnoteReference w:id="5"/>
      </w:r>
    </w:p>
    <w:p w:rsidR="002B5E5B" w:rsidRPr="003D0FE1" w:rsidRDefault="002B5E5B" w:rsidP="003D0FE1">
      <w:pPr>
        <w:widowControl w:val="0"/>
        <w:wordWrap w:val="0"/>
        <w:autoSpaceDE w:val="0"/>
        <w:autoSpaceDN w:val="0"/>
        <w:spacing w:before="0" w:after="0" w:line="384" w:lineRule="auto"/>
        <w:jc w:val="both"/>
        <w:textAlignment w:val="baseline"/>
        <w:rPr>
          <w:rFonts w:ascii="맑은 고딕" w:eastAsia="맑은 고딕" w:hAnsi="맑은 고딕" w:cs="굴림"/>
          <w:color w:val="000000"/>
          <w:kern w:val="0"/>
        </w:rPr>
      </w:pPr>
      <w:r>
        <w:rPr>
          <w:rFonts w:ascii="맑은 고딕" w:eastAsia="맑은 고딕" w:hAnsi="맑은 고딕" w:cs="굴림" w:hint="eastAsia"/>
          <w:color w:val="000000"/>
          <w:kern w:val="0"/>
        </w:rPr>
        <w:lastRenderedPageBreak/>
        <w:t>캔디</w:t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2735580</wp:posOffset>
            </wp:positionH>
            <wp:positionV relativeFrom="paragraph">
              <wp:posOffset>15240</wp:posOffset>
            </wp:positionV>
            <wp:extent cx="2611120" cy="369570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굴림"/>
          <w:noProof/>
          <w:color w:val="000000"/>
          <w:kern w:val="0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4120" cy="3733800"/>
            <wp:effectExtent l="0" t="0" r="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캔디크러쉬사가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크러쉬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사가는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페이스북을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시작으로 </w:t>
      </w:r>
      <w:r>
        <w:rPr>
          <w:rFonts w:ascii="맑은 고딕" w:eastAsia="맑은 고딕" w:hAnsi="맑은 고딕" w:cs="굴림"/>
          <w:color w:val="000000"/>
          <w:kern w:val="0"/>
        </w:rPr>
        <w:t xml:space="preserve">iOS, Android, </w:t>
      </w:r>
      <w:r>
        <w:rPr>
          <w:rFonts w:ascii="맑은 고딕" w:eastAsia="맑은 고딕" w:hAnsi="맑은 고딕" w:cs="굴림" w:hint="eastAsia"/>
          <w:color w:val="000000"/>
          <w:kern w:val="0"/>
        </w:rPr>
        <w:t>Fire OS, Windows Phone, Windows 10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그리고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타이젠까지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다양한 OS에서 지원이 된다는 것이 큰 장점이다.</w:t>
      </w:r>
      <w:r w:rsidR="00AA1BB3"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>또한,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다양한 아이템과 화려한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이팩트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>,</w:t>
      </w:r>
      <w:r>
        <w:rPr>
          <w:rFonts w:ascii="맑은 고딕" w:eastAsia="맑은 고딕" w:hAnsi="맑은 고딕" w:cs="굴림"/>
          <w:color w:val="000000"/>
          <w:kern w:val="0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</w:rPr>
        <w:t xml:space="preserve">여기에 자신의 레벨이 어느 정도까지 왔는지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</w:rPr>
        <w:t>맵으로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</w:rPr>
        <w:t xml:space="preserve"> 표시해주어 </w:t>
      </w:r>
      <w:r w:rsidR="00AA1BB3">
        <w:rPr>
          <w:rFonts w:ascii="맑은 고딕" w:eastAsia="맑은 고딕" w:hAnsi="맑은 고딕" w:cs="굴림" w:hint="eastAsia"/>
          <w:color w:val="000000"/>
          <w:kern w:val="0"/>
        </w:rPr>
        <w:t>유저가 직관적으로 게임을 파악하는데 도움을 준다는 것이 특징이다.</w:t>
      </w:r>
    </w:p>
    <w:p w:rsidR="009964CD" w:rsidRPr="006A3FEF" w:rsidRDefault="009964CD" w:rsidP="009964CD">
      <w:pPr>
        <w:rPr>
          <w:rFonts w:ascii="맑은 고딕" w:eastAsia="맑은 고딕" w:hAnsi="맑은 고딕"/>
        </w:rPr>
      </w:pPr>
    </w:p>
    <w:p w:rsidR="00903352" w:rsidRPr="00B832BF" w:rsidRDefault="006A3410">
      <w:pPr>
        <w:pStyle w:val="1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선정한 </w:t>
      </w: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의 </w:t>
      </w:r>
      <w:r w:rsidR="00903352" w:rsidRPr="00B832BF">
        <w:rPr>
          <w:rFonts w:ascii="맑은 고딕" w:eastAsia="맑은 고딕" w:hAnsi="맑은 고딕" w:hint="eastAsia"/>
        </w:rPr>
        <w:t>개선점</w:t>
      </w:r>
    </w:p>
    <w:p w:rsidR="00903352" w:rsidRDefault="00590CD0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1. </w:t>
      </w:r>
      <w:r w:rsidR="00880034">
        <w:rPr>
          <w:rFonts w:ascii="맑은 고딕" w:eastAsia="맑은 고딕" w:hAnsi="맑은 고딕" w:hint="eastAsia"/>
        </w:rPr>
        <w:t xml:space="preserve">PC뿐만 아니라 </w:t>
      </w:r>
      <w:r>
        <w:rPr>
          <w:rFonts w:ascii="맑은 고딕" w:eastAsia="맑은 고딕" w:hAnsi="맑은 고딕" w:hint="eastAsia"/>
        </w:rPr>
        <w:t xml:space="preserve">스마트 </w:t>
      </w:r>
      <w:proofErr w:type="spellStart"/>
      <w:r>
        <w:rPr>
          <w:rFonts w:ascii="맑은 고딕" w:eastAsia="맑은 고딕" w:hAnsi="맑은 고딕" w:hint="eastAsia"/>
        </w:rPr>
        <w:t>폰</w:t>
      </w:r>
      <w:r w:rsidR="00880034">
        <w:rPr>
          <w:rFonts w:ascii="맑은 고딕" w:eastAsia="맑은 고딕" w:hAnsi="맑은 고딕" w:hint="eastAsia"/>
        </w:rPr>
        <w:t>에서도</w:t>
      </w:r>
      <w:proofErr w:type="spellEnd"/>
      <w:r w:rsidR="00880034">
        <w:rPr>
          <w:rFonts w:ascii="맑은 고딕" w:eastAsia="맑은 고딕" w:hAnsi="맑은 고딕" w:hint="eastAsia"/>
        </w:rPr>
        <w:t xml:space="preserve"> 사용 가능하게 할 것</w:t>
      </w:r>
    </w:p>
    <w:p w:rsidR="00BB6784" w:rsidRDefault="00BB6784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2. 초기 화면에서 게임 룰 &amp;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방향키 등 설명 페이지 생성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2. </w:t>
      </w:r>
      <w:r>
        <w:rPr>
          <w:rFonts w:ascii="맑은 고딕" w:eastAsia="맑은 고딕" w:hAnsi="맑은 고딕" w:hint="eastAsia"/>
        </w:rPr>
        <w:t xml:space="preserve">일시 정지 버튼 생성과 </w:t>
      </w:r>
      <w:r>
        <w:rPr>
          <w:rFonts w:ascii="맑은 고딕" w:eastAsia="맑은 고딕" w:hAnsi="맑은 고딕"/>
        </w:rPr>
        <w:t xml:space="preserve">ESC </w:t>
      </w:r>
      <w:r>
        <w:rPr>
          <w:rFonts w:ascii="맑은 고딕" w:eastAsia="맑은 고딕" w:hAnsi="맑은 고딕" w:hint="eastAsia"/>
        </w:rPr>
        <w:t xml:space="preserve">키를 누를 시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종료하십니까?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Yes/No</w:t>
      </w:r>
      <w:r>
        <w:rPr>
          <w:rFonts w:ascii="맑은 고딕" w:eastAsia="맑은 고딕" w:hAnsi="맑은 고딕"/>
        </w:rPr>
        <w:t xml:space="preserve">’ </w:t>
      </w:r>
      <w:r>
        <w:rPr>
          <w:rFonts w:ascii="맑은 고딕" w:eastAsia="맑은 고딕" w:hAnsi="맑은 고딕" w:hint="eastAsia"/>
        </w:rPr>
        <w:t>팝업 창 띄우기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3. 블록 </w:t>
      </w:r>
      <w:r>
        <w:rPr>
          <w:rFonts w:ascii="맑은 고딕" w:eastAsia="맑은 고딕" w:hAnsi="맑은 고딕"/>
        </w:rPr>
        <w:t>UI</w:t>
      </w:r>
      <w:r>
        <w:rPr>
          <w:rFonts w:ascii="맑은 고딕" w:eastAsia="맑은 고딕" w:hAnsi="맑은 고딕" w:hint="eastAsia"/>
        </w:rPr>
        <w:t>, 전체적인 배경과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디자인 개선</w:t>
      </w:r>
    </w:p>
    <w:p w:rsidR="00E25E8C" w:rsidRDefault="00E25E8C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4. </w:t>
      </w:r>
      <w:r w:rsidR="00314E52">
        <w:rPr>
          <w:rFonts w:ascii="맑은 고딕" w:eastAsia="맑은 고딕" w:hAnsi="맑은 고딕" w:hint="eastAsia"/>
        </w:rPr>
        <w:t>블록 위치를 좌우뿐만 아니라 상하로도 바꿀 수 있게 할 것</w:t>
      </w:r>
    </w:p>
    <w:p w:rsidR="00314E52" w:rsidRDefault="00314E52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5. 게임을 보다 즐길 수 있게 아이템,</w:t>
      </w:r>
      <w:r>
        <w:rPr>
          <w:rFonts w:ascii="맑은 고딕" w:eastAsia="맑은 고딕" w:hAnsi="맑은 고딕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콤보</w:t>
      </w:r>
      <w:proofErr w:type="spellEnd"/>
      <w:r w:rsidR="00322A2A">
        <w:rPr>
          <w:rFonts w:ascii="맑은 고딕" w:eastAsia="맑은 고딕" w:hAnsi="맑은 고딕" w:hint="eastAsia"/>
        </w:rPr>
        <w:t>, 경쟁</w:t>
      </w:r>
      <w:r>
        <w:rPr>
          <w:rFonts w:ascii="맑은 고딕" w:eastAsia="맑은 고딕" w:hAnsi="맑은 고딕" w:hint="eastAsia"/>
        </w:rPr>
        <w:t xml:space="preserve"> 시스템 등 타</w:t>
      </w:r>
      <w:r>
        <w:rPr>
          <w:rFonts w:ascii="맑은 고딕" w:eastAsia="맑은 고딕" w:hAnsi="맑은 고딕"/>
        </w:rPr>
        <w:t>(他)</w:t>
      </w:r>
      <w:r>
        <w:rPr>
          <w:rFonts w:ascii="맑은 고딕" w:eastAsia="맑은 고딕" w:hAnsi="맑은 고딕" w:hint="eastAsia"/>
        </w:rPr>
        <w:t>게임들의 장점들을 벤치마킹 할 것</w:t>
      </w:r>
    </w:p>
    <w:p w:rsidR="00393046" w:rsidRPr="00E25E8C" w:rsidRDefault="00393046" w:rsidP="0090335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6. 기타 등</w:t>
      </w:r>
    </w:p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lastRenderedPageBreak/>
        <w:t>문제 기록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4978"/>
        <w:gridCol w:w="5102"/>
      </w:tblGrid>
      <w:tr w:rsidR="00F43BB8" w:rsidRPr="00B832BF" w:rsidTr="00143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69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문제</w:t>
            </w:r>
          </w:p>
        </w:tc>
        <w:tc>
          <w:tcPr>
            <w:tcW w:w="2531" w:type="pct"/>
          </w:tcPr>
          <w:p w:rsidR="00F43BB8" w:rsidRPr="00B832BF" w:rsidRDefault="00F43BB8" w:rsidP="00D12375">
            <w:pPr>
              <w:ind w:firstLineChars="1200" w:firstLine="2400"/>
              <w:rPr>
                <w:rFonts w:ascii="맑은 고딕" w:eastAsia="맑은 고딕" w:hAnsi="맑은 고딕"/>
              </w:rPr>
            </w:pPr>
            <w:r w:rsidRPr="00B832BF">
              <w:rPr>
                <w:rFonts w:ascii="맑은 고딕" w:eastAsia="맑은 고딕" w:hAnsi="맑은 고딕"/>
                <w:lang w:val="ko-KR"/>
              </w:rPr>
              <w:t>날짜</w:t>
            </w:r>
          </w:p>
        </w:tc>
      </w:tr>
      <w:tr w:rsidR="00F43BB8" w:rsidRPr="00B832BF" w:rsidTr="0014344D">
        <w:tc>
          <w:tcPr>
            <w:tcW w:w="2469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53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  <w:tr w:rsidR="00F43BB8" w:rsidRPr="00B832BF" w:rsidTr="0014344D">
        <w:tc>
          <w:tcPr>
            <w:tcW w:w="2469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53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  <w:tr w:rsidR="00F43BB8" w:rsidRPr="00B832BF" w:rsidTr="0014344D">
        <w:tc>
          <w:tcPr>
            <w:tcW w:w="2469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531" w:type="pct"/>
          </w:tcPr>
          <w:p w:rsidR="00F43BB8" w:rsidRPr="00B832BF" w:rsidRDefault="00F43BB8">
            <w:pPr>
              <w:rPr>
                <w:rFonts w:ascii="맑은 고딕" w:eastAsia="맑은 고딕" w:hAnsi="맑은 고딕"/>
              </w:rPr>
            </w:pPr>
          </w:p>
        </w:tc>
      </w:tr>
    </w:tbl>
    <w:p w:rsidR="00C47A1D" w:rsidRPr="00B832BF" w:rsidRDefault="003909D3">
      <w:pPr>
        <w:pStyle w:val="1"/>
        <w:rPr>
          <w:rFonts w:ascii="맑은 고딕" w:eastAsia="맑은 고딕" w:hAnsi="맑은 고딕"/>
        </w:rPr>
      </w:pPr>
      <w:r w:rsidRPr="00B832BF">
        <w:rPr>
          <w:rFonts w:ascii="맑은 고딕" w:eastAsia="맑은 고딕" w:hAnsi="맑은 고딕"/>
          <w:lang w:val="ko-KR"/>
        </w:rPr>
        <w:t>결론</w:t>
      </w:r>
    </w:p>
    <w:p w:rsidR="00322A2A" w:rsidRDefault="0088003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Block</w:t>
      </w:r>
      <w:r w:rsidR="002E65F9"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Attack</w:t>
      </w:r>
      <w:r>
        <w:rPr>
          <w:rFonts w:ascii="맑은 고딕" w:eastAsia="맑은 고딕" w:hAnsi="맑은 고딕"/>
        </w:rPr>
        <w:t xml:space="preserve"> OSS</w:t>
      </w:r>
      <w:r>
        <w:rPr>
          <w:rFonts w:ascii="맑은 고딕" w:eastAsia="맑은 고딕" w:hAnsi="맑은 고딕" w:hint="eastAsia"/>
        </w:rPr>
        <w:t>는 남녀노소 누구나 즐길 수 있는 간단한 룰을 가진 퍼즐게임이다.</w:t>
      </w:r>
      <w:r>
        <w:rPr>
          <w:rFonts w:ascii="맑은 고딕" w:eastAsia="맑은 고딕" w:hAnsi="맑은 고딕"/>
        </w:rPr>
        <w:t xml:space="preserve"> </w:t>
      </w:r>
      <w:r w:rsidR="00322A2A">
        <w:rPr>
          <w:rFonts w:ascii="맑은 고딕" w:eastAsia="맑은 고딕" w:hAnsi="맑은 고딕" w:hint="eastAsia"/>
        </w:rPr>
        <w:t xml:space="preserve">또한 스마트 폰 </w:t>
      </w:r>
      <w:proofErr w:type="spellStart"/>
      <w:r w:rsidR="00322A2A">
        <w:rPr>
          <w:rFonts w:ascii="맑은 고딕" w:eastAsia="맑은 고딕" w:hAnsi="맑은 고딕" w:hint="eastAsia"/>
        </w:rPr>
        <w:t>앱으로</w:t>
      </w:r>
      <w:r w:rsidR="00F862E2">
        <w:rPr>
          <w:rFonts w:ascii="맑은 고딕" w:eastAsia="맑은 고딕" w:hAnsi="맑은 고딕" w:hint="eastAsia"/>
        </w:rPr>
        <w:t>도</w:t>
      </w:r>
      <w:proofErr w:type="spellEnd"/>
      <w:r w:rsidR="00F862E2">
        <w:rPr>
          <w:rFonts w:ascii="맑은 고딕" w:eastAsia="맑은 고딕" w:hAnsi="맑은 고딕" w:hint="eastAsia"/>
        </w:rPr>
        <w:t xml:space="preserve"> </w:t>
      </w:r>
      <w:r w:rsidR="00322A2A">
        <w:rPr>
          <w:rFonts w:ascii="맑은 고딕" w:eastAsia="맑은 고딕" w:hAnsi="맑은 고딕" w:hint="eastAsia"/>
        </w:rPr>
        <w:t xml:space="preserve">전환할 수 있고 </w:t>
      </w:r>
      <w:r w:rsidR="00E96B47">
        <w:rPr>
          <w:rFonts w:ascii="맑은 고딕" w:eastAsia="맑은 고딕" w:hAnsi="맑은 고딕" w:hint="eastAsia"/>
        </w:rPr>
        <w:t xml:space="preserve">개선점도 여럿 있어 프로젝트를 수행하는데 최적의 조건을 가진 </w:t>
      </w:r>
      <w:r w:rsidR="00E96B47">
        <w:rPr>
          <w:rFonts w:ascii="맑은 고딕" w:eastAsia="맑은 고딕" w:hAnsi="맑은 고딕"/>
        </w:rPr>
        <w:t>OSS</w:t>
      </w:r>
      <w:r w:rsidR="00E96B47">
        <w:rPr>
          <w:rFonts w:ascii="맑은 고딕" w:eastAsia="맑은 고딕" w:hAnsi="맑은 고딕" w:hint="eastAsia"/>
        </w:rPr>
        <w:t>라 할 수 있다.</w:t>
      </w:r>
    </w:p>
    <w:p w:rsidR="00C47A1D" w:rsidRPr="00880034" w:rsidRDefault="0088003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 </w:t>
      </w: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의 </w:t>
      </w:r>
      <w:r w:rsidR="00F862E2">
        <w:rPr>
          <w:rFonts w:ascii="맑은 고딕" w:eastAsia="맑은 고딕" w:hAnsi="맑은 고딕" w:hint="eastAsia"/>
        </w:rPr>
        <w:t xml:space="preserve">최대 </w:t>
      </w:r>
      <w:r>
        <w:rPr>
          <w:rFonts w:ascii="맑은 고딕" w:eastAsia="맑은 고딕" w:hAnsi="맑은 고딕" w:hint="eastAsia"/>
        </w:rPr>
        <w:t>장점인 다양한 게임모드는 살리</w:t>
      </w:r>
      <w:r w:rsidR="00F862E2">
        <w:rPr>
          <w:rFonts w:ascii="맑은 고딕" w:eastAsia="맑은 고딕" w:hAnsi="맑은 고딕" w:hint="eastAsia"/>
        </w:rPr>
        <w:t>는 방향으로 하고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UI</w:t>
      </w:r>
      <w:r w:rsidR="00F862E2">
        <w:rPr>
          <w:rFonts w:ascii="맑은 고딕" w:eastAsia="맑은 고딕" w:hAnsi="맑은 고딕" w:hint="eastAsia"/>
        </w:rPr>
        <w:t>와</w:t>
      </w:r>
      <w:r w:rsidR="00E96B47">
        <w:rPr>
          <w:rFonts w:ascii="맑은 고딕" w:eastAsia="맑은 고딕" w:hAnsi="맑은 고딕" w:hint="eastAsia"/>
        </w:rPr>
        <w:t xml:space="preserve"> 여러 시스템들을 개선한다면 지금보다 훨씬 좋은 </w:t>
      </w:r>
      <w:r w:rsidR="00E96B47">
        <w:rPr>
          <w:rFonts w:ascii="맑은 고딕" w:eastAsia="맑은 고딕" w:hAnsi="맑은 고딕"/>
        </w:rPr>
        <w:t>OSS</w:t>
      </w:r>
      <w:r w:rsidR="00F862E2">
        <w:rPr>
          <w:rFonts w:ascii="맑은 고딕" w:eastAsia="맑은 고딕" w:hAnsi="맑은 고딕" w:hint="eastAsia"/>
        </w:rPr>
        <w:t>로</w:t>
      </w:r>
      <w:r w:rsidR="00E96B47">
        <w:rPr>
          <w:rFonts w:ascii="맑은 고딕" w:eastAsia="맑은 고딕" w:hAnsi="맑은 고딕" w:hint="eastAsia"/>
        </w:rPr>
        <w:t xml:space="preserve"> 될 수 있음을 확신한다.</w:t>
      </w:r>
    </w:p>
    <w:sectPr w:rsidR="00C47A1D" w:rsidRPr="00880034">
      <w:footerReference w:type="default" r:id="rId26"/>
      <w:headerReference w:type="first" r:id="rId27"/>
      <w:pgSz w:w="12240" w:h="15840" w:code="1"/>
      <w:pgMar w:top="1440" w:right="1080" w:bottom="1080" w:left="1080" w:header="86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6312" w:rsidRDefault="00F96312">
      <w:pPr>
        <w:spacing w:before="0" w:after="0"/>
      </w:pPr>
      <w:r>
        <w:separator/>
      </w:r>
    </w:p>
  </w:endnote>
  <w:endnote w:type="continuationSeparator" w:id="0">
    <w:p w:rsidR="00F96312" w:rsidRDefault="00F96312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2B27" w:rsidRDefault="00312B27">
    <w:pPr>
      <w:pStyle w:val="a4"/>
    </w:pPr>
    <w:r>
      <w:rPr>
        <w:lang w:val="ko-KR"/>
      </w:rPr>
      <w:t>페이지</w:t>
    </w:r>
    <w:r>
      <w:rPr>
        <w:lang w:val="ko-KR"/>
      </w:rPr>
      <w:t xml:space="preserve"> </w:t>
    </w:r>
    <w:r>
      <w:fldChar w:fldCharType="begin"/>
    </w:r>
    <w:r>
      <w:instrText>page</w:instrText>
    </w:r>
    <w:r>
      <w:fldChar w:fldCharType="separate"/>
    </w:r>
    <w:r w:rsidR="000E643D">
      <w:rPr>
        <w:noProof/>
      </w:rP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6312" w:rsidRDefault="00F96312">
      <w:pPr>
        <w:spacing w:before="0" w:after="0"/>
      </w:pPr>
      <w:r>
        <w:separator/>
      </w:r>
    </w:p>
  </w:footnote>
  <w:footnote w:type="continuationSeparator" w:id="0">
    <w:p w:rsidR="00F96312" w:rsidRDefault="00F96312">
      <w:pPr>
        <w:spacing w:before="0" w:after="0"/>
      </w:pPr>
      <w:r>
        <w:continuationSeparator/>
      </w:r>
    </w:p>
  </w:footnote>
  <w:footnote w:id="1">
    <w:p w:rsidR="00312B27" w:rsidRDefault="00312B27">
      <w:pPr>
        <w:pStyle w:val="ae"/>
      </w:pPr>
      <w:r>
        <w:rPr>
          <w:rStyle w:val="af"/>
        </w:rPr>
        <w:footnoteRef/>
      </w:r>
      <w:r>
        <w:t xml:space="preserve"> </w:t>
      </w:r>
      <w:r w:rsidR="00FE3A04" w:rsidRPr="00FE3A04">
        <w:t>http://www.hani.co.kr/arti/economy/economy_general/710003.html</w:t>
      </w:r>
    </w:p>
  </w:footnote>
  <w:footnote w:id="2">
    <w:p w:rsidR="00312B27" w:rsidRDefault="00312B27">
      <w:pPr>
        <w:pStyle w:val="ae"/>
      </w:pPr>
      <w:r>
        <w:rPr>
          <w:rStyle w:val="af"/>
        </w:rPr>
        <w:footnoteRef/>
      </w:r>
      <w:r>
        <w:t xml:space="preserve"> </w:t>
      </w:r>
      <w:r w:rsidRPr="00A501F3">
        <w:t>http://www.gamemeca.com/news/view.php?gid=913647</w:t>
      </w:r>
    </w:p>
  </w:footnote>
  <w:footnote w:id="3">
    <w:p w:rsidR="00312B27" w:rsidRDefault="00312B27">
      <w:pPr>
        <w:pStyle w:val="ae"/>
      </w:pPr>
      <w:r>
        <w:rPr>
          <w:rStyle w:val="af"/>
        </w:rPr>
        <w:footnoteRef/>
      </w:r>
      <w:r>
        <w:t xml:space="preserve"> </w:t>
      </w:r>
      <w:r w:rsidRPr="00716EF0">
        <w:t>http://sourceforge.net/projects/blockattack/?source=directory</w:t>
      </w:r>
    </w:p>
  </w:footnote>
  <w:footnote w:id="4">
    <w:p w:rsidR="00217C5D" w:rsidRDefault="00217C5D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https://ko.wikipedia.org/wiki/%EC%95%A0%EB%8B%88%ED%8C%A1</w:t>
      </w:r>
    </w:p>
  </w:footnote>
  <w:footnote w:id="5">
    <w:p w:rsidR="00217C5D" w:rsidRDefault="00217C5D">
      <w:pPr>
        <w:pStyle w:val="ae"/>
      </w:pPr>
      <w:r>
        <w:rPr>
          <w:rStyle w:val="af"/>
        </w:rPr>
        <w:footnoteRef/>
      </w:r>
      <w:r>
        <w:t xml:space="preserve"> </w:t>
      </w:r>
      <w:r w:rsidRPr="00217C5D">
        <w:t>https://en.wikipedia.org/wiki/Candy_Crush_Saga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Look w:val="04A0" w:firstRow="1" w:lastRow="0" w:firstColumn="1" w:lastColumn="0" w:noHBand="0" w:noVBand="1"/>
    </w:tblPr>
    <w:tblGrid>
      <w:gridCol w:w="5040"/>
      <w:gridCol w:w="5040"/>
    </w:tblGrid>
    <w:tr w:rsidR="00312B27">
      <w:tc>
        <w:tcPr>
          <w:tcW w:w="2500" w:type="pct"/>
          <w:vAlign w:val="bottom"/>
        </w:tcPr>
        <w:p w:rsidR="00312B27" w:rsidRPr="00BD19AD" w:rsidRDefault="00312B27" w:rsidP="00BD19AD">
          <w:pPr>
            <w:rPr>
              <w:sz w:val="24"/>
              <w:szCs w:val="24"/>
            </w:rPr>
          </w:pPr>
          <w:r w:rsidRPr="00BD19AD">
            <w:rPr>
              <w:rFonts w:hint="eastAsia"/>
              <w:sz w:val="24"/>
              <w:szCs w:val="24"/>
            </w:rPr>
            <w:t>공개</w:t>
          </w:r>
          <w:r w:rsidRPr="00BD19AD">
            <w:rPr>
              <w:rFonts w:hint="eastAsia"/>
              <w:sz w:val="24"/>
              <w:szCs w:val="24"/>
            </w:rPr>
            <w:t>SW</w:t>
          </w:r>
          <w:r w:rsidRPr="00BD19AD">
            <w:rPr>
              <w:rFonts w:hint="eastAsia"/>
              <w:sz w:val="24"/>
              <w:szCs w:val="24"/>
            </w:rPr>
            <w:t>실무</w:t>
          </w:r>
        </w:p>
      </w:tc>
      <w:sdt>
        <w:sdtPr>
          <w:alias w:val="그림을 바꾸려면 아이콘을 클릭하세요."/>
          <w:tag w:val="그림을 바꾸려면 아이콘을 클릭하세요."/>
          <w:id w:val="-423115271"/>
          <w:picture/>
        </w:sdtPr>
        <w:sdtEndPr/>
        <w:sdtContent>
          <w:tc>
            <w:tcPr>
              <w:tcW w:w="2500" w:type="pct"/>
              <w:vAlign w:val="bottom"/>
            </w:tcPr>
            <w:p w:rsidR="00312B27" w:rsidRDefault="00312B27">
              <w:pPr>
                <w:pStyle w:val="a3"/>
              </w:pPr>
              <w:r>
                <w:rPr>
                  <w:noProof/>
                </w:rPr>
                <w:drawing>
                  <wp:inline distT="0" distB="0" distL="0" distR="0">
                    <wp:extent cx="1747365" cy="424815"/>
                    <wp:effectExtent l="0" t="0" r="5715" b="0"/>
                    <wp:docPr id="1" name="그림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그림 1"/>
                            <pic:cNvPicPr preferRelativeResize="0">
                              <a:picLocks noChangeAspect="1" noChangeArrowheads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11913" cy="440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</w:tbl>
  <w:p w:rsidR="00312B27" w:rsidRDefault="00312B2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9AD"/>
    <w:rsid w:val="00057CA5"/>
    <w:rsid w:val="00066D6D"/>
    <w:rsid w:val="000D44C5"/>
    <w:rsid w:val="000E643D"/>
    <w:rsid w:val="00110901"/>
    <w:rsid w:val="0014344D"/>
    <w:rsid w:val="00166AFA"/>
    <w:rsid w:val="001B26A3"/>
    <w:rsid w:val="001D7DAD"/>
    <w:rsid w:val="00217C5D"/>
    <w:rsid w:val="00224BF3"/>
    <w:rsid w:val="002A27DA"/>
    <w:rsid w:val="002B5E5B"/>
    <w:rsid w:val="002E044A"/>
    <w:rsid w:val="002E65F9"/>
    <w:rsid w:val="002F6B93"/>
    <w:rsid w:val="00312B27"/>
    <w:rsid w:val="00314E52"/>
    <w:rsid w:val="00322A2A"/>
    <w:rsid w:val="0037659E"/>
    <w:rsid w:val="003909D3"/>
    <w:rsid w:val="0039121D"/>
    <w:rsid w:val="00393046"/>
    <w:rsid w:val="003A2843"/>
    <w:rsid w:val="003D0FE1"/>
    <w:rsid w:val="003E4677"/>
    <w:rsid w:val="004D4C97"/>
    <w:rsid w:val="004F5EA1"/>
    <w:rsid w:val="00521377"/>
    <w:rsid w:val="0054693C"/>
    <w:rsid w:val="00590531"/>
    <w:rsid w:val="00590CD0"/>
    <w:rsid w:val="0059628B"/>
    <w:rsid w:val="005A704C"/>
    <w:rsid w:val="005E07E4"/>
    <w:rsid w:val="00655988"/>
    <w:rsid w:val="00657EED"/>
    <w:rsid w:val="006A3410"/>
    <w:rsid w:val="006A3FEF"/>
    <w:rsid w:val="006E54EC"/>
    <w:rsid w:val="00716EF0"/>
    <w:rsid w:val="00772776"/>
    <w:rsid w:val="0079722E"/>
    <w:rsid w:val="007C4DA2"/>
    <w:rsid w:val="007D29C4"/>
    <w:rsid w:val="00803F01"/>
    <w:rsid w:val="00834594"/>
    <w:rsid w:val="00835223"/>
    <w:rsid w:val="00880034"/>
    <w:rsid w:val="00897E57"/>
    <w:rsid w:val="008D2AA0"/>
    <w:rsid w:val="008F288A"/>
    <w:rsid w:val="00903352"/>
    <w:rsid w:val="0094796B"/>
    <w:rsid w:val="009964CD"/>
    <w:rsid w:val="009A0EBC"/>
    <w:rsid w:val="009B477A"/>
    <w:rsid w:val="00A001DF"/>
    <w:rsid w:val="00A501F3"/>
    <w:rsid w:val="00A82350"/>
    <w:rsid w:val="00AA1BB3"/>
    <w:rsid w:val="00AB1022"/>
    <w:rsid w:val="00AF3703"/>
    <w:rsid w:val="00B01D86"/>
    <w:rsid w:val="00B22B38"/>
    <w:rsid w:val="00B832BF"/>
    <w:rsid w:val="00BB4AAA"/>
    <w:rsid w:val="00BB6784"/>
    <w:rsid w:val="00BD19AD"/>
    <w:rsid w:val="00BD55CF"/>
    <w:rsid w:val="00C47A1D"/>
    <w:rsid w:val="00CA3C84"/>
    <w:rsid w:val="00CB2DE9"/>
    <w:rsid w:val="00CF2195"/>
    <w:rsid w:val="00D12375"/>
    <w:rsid w:val="00D14928"/>
    <w:rsid w:val="00D605CA"/>
    <w:rsid w:val="00DD2037"/>
    <w:rsid w:val="00E11943"/>
    <w:rsid w:val="00E25E8C"/>
    <w:rsid w:val="00E96B47"/>
    <w:rsid w:val="00EC0994"/>
    <w:rsid w:val="00EC68A1"/>
    <w:rsid w:val="00F409FF"/>
    <w:rsid w:val="00F43BB8"/>
    <w:rsid w:val="00F862E2"/>
    <w:rsid w:val="00F9119E"/>
    <w:rsid w:val="00F96312"/>
    <w:rsid w:val="00FB4C17"/>
    <w:rsid w:val="00FC69C1"/>
    <w:rsid w:val="00FE3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03C1E5E-932A-4379-A3DA-F1DEC8C0C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">
    <w:name w:val="머리글 Char"/>
    <w:basedOn w:val="a0"/>
    <w:link w:val="a3"/>
    <w:uiPriority w:val="99"/>
    <w:rPr>
      <w:kern w:val="20"/>
    </w:rPr>
  </w:style>
  <w:style w:type="paragraph" w:styleId="a4">
    <w:name w:val="footer"/>
    <w:basedOn w:val="a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0">
    <w:name w:val="바닥글 Char"/>
    <w:basedOn w:val="a0"/>
    <w:link w:val="a4"/>
    <w:uiPriority w:val="99"/>
    <w:rPr>
      <w:kern w:val="20"/>
    </w:rPr>
  </w:style>
  <w:style w:type="paragraph" w:styleId="a5">
    <w:name w:val="No Spacing"/>
    <w:link w:val="Char1"/>
    <w:uiPriority w:val="1"/>
    <w:qFormat/>
    <w:pPr>
      <w:spacing w:before="0" w:after="0"/>
    </w:pPr>
  </w:style>
  <w:style w:type="character" w:styleId="a6">
    <w:name w:val="Strong"/>
    <w:basedOn w:val="a0"/>
    <w:uiPriority w:val="1"/>
    <w:unhideWhenUsed/>
    <w:qFormat/>
    <w:rPr>
      <w:b/>
      <w:bCs/>
    </w:rPr>
  </w:style>
  <w:style w:type="character" w:customStyle="1" w:styleId="Char1">
    <w:name w:val="간격 없음 Char"/>
    <w:basedOn w:val="a0"/>
    <w:link w:val="a5"/>
    <w:uiPriority w:val="1"/>
  </w:style>
  <w:style w:type="table" w:customStyle="1" w:styleId="a7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Char2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Char2">
    <w:name w:val="제목 Char"/>
    <w:basedOn w:val="a0"/>
    <w:link w:val="a8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Balloon Text"/>
    <w:basedOn w:val="a"/>
    <w:link w:val="Char4"/>
    <w:uiPriority w:val="99"/>
    <w:semiHidden/>
    <w:unhideWhenUsed/>
    <w:rsid w:val="00AF3703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AF3703"/>
    <w:rPr>
      <w:rFonts w:asciiTheme="majorHAnsi" w:eastAsiaTheme="majorEastAsia" w:hAnsiTheme="majorHAnsi" w:cstheme="majorBidi"/>
      <w:kern w:val="20"/>
      <w:sz w:val="18"/>
      <w:szCs w:val="18"/>
    </w:rPr>
  </w:style>
  <w:style w:type="character" w:styleId="ad">
    <w:name w:val="Placeholder Text"/>
    <w:basedOn w:val="a0"/>
    <w:uiPriority w:val="99"/>
    <w:semiHidden/>
    <w:rsid w:val="00521377"/>
    <w:rPr>
      <w:color w:val="808080"/>
    </w:rPr>
  </w:style>
  <w:style w:type="paragraph" w:styleId="ae">
    <w:name w:val="footnote text"/>
    <w:basedOn w:val="a"/>
    <w:link w:val="Char5"/>
    <w:uiPriority w:val="99"/>
    <w:semiHidden/>
    <w:unhideWhenUsed/>
    <w:rsid w:val="00A501F3"/>
    <w:pPr>
      <w:snapToGrid w:val="0"/>
    </w:pPr>
  </w:style>
  <w:style w:type="character" w:customStyle="1" w:styleId="Char5">
    <w:name w:val="각주 텍스트 Char"/>
    <w:basedOn w:val="a0"/>
    <w:link w:val="ae"/>
    <w:uiPriority w:val="99"/>
    <w:semiHidden/>
    <w:rsid w:val="00A501F3"/>
    <w:rPr>
      <w:kern w:val="20"/>
    </w:rPr>
  </w:style>
  <w:style w:type="character" w:styleId="af">
    <w:name w:val="footnote reference"/>
    <w:basedOn w:val="a0"/>
    <w:uiPriority w:val="99"/>
    <w:semiHidden/>
    <w:unhideWhenUsed/>
    <w:rsid w:val="00A501F3"/>
    <w:rPr>
      <w:vertAlign w:val="superscript"/>
    </w:rPr>
  </w:style>
  <w:style w:type="paragraph" w:customStyle="1" w:styleId="af0">
    <w:name w:val="바탕글"/>
    <w:basedOn w:val="a"/>
    <w:rsid w:val="00B832BF"/>
    <w:pPr>
      <w:widowControl w:val="0"/>
      <w:wordWrap w:val="0"/>
      <w:autoSpaceDE w:val="0"/>
      <w:autoSpaceDN w:val="0"/>
      <w:spacing w:before="0" w:after="0" w:line="384" w:lineRule="auto"/>
      <w:jc w:val="both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styleId="af1">
    <w:name w:val="Date"/>
    <w:basedOn w:val="a"/>
    <w:next w:val="a"/>
    <w:link w:val="Char6"/>
    <w:uiPriority w:val="99"/>
    <w:semiHidden/>
    <w:unhideWhenUsed/>
    <w:rsid w:val="00057CA5"/>
  </w:style>
  <w:style w:type="character" w:customStyle="1" w:styleId="Char6">
    <w:name w:val="날짜 Char"/>
    <w:basedOn w:val="a0"/>
    <w:link w:val="af1"/>
    <w:uiPriority w:val="99"/>
    <w:semiHidden/>
    <w:rsid w:val="00057CA5"/>
    <w:rPr>
      <w:kern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BEOM\AppData\Roaming\Microsoft\Templates\&#54532;&#47196;&#51229;&#53944;%20&#49345;&#53468;%20&#48372;&#44256;&#49436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C72EB618C1A4CD280F3D650CE5F500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9D13CBF-BD38-4154-9294-DEA35851AFC4}"/>
      </w:docPartPr>
      <w:docPartBody>
        <w:p w:rsidR="00000000" w:rsidRDefault="00F00E13" w:rsidP="00F00E13">
          <w:pPr>
            <w:pStyle w:val="5C72EB618C1A4CD280F3D650CE5F5001"/>
          </w:pPr>
          <w:r>
            <w:rPr>
              <w:lang w:val="ko-KR"/>
            </w:rPr>
            <w:t>[날짜 선택]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Times New Roman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F69"/>
    <w:rsid w:val="000D1F69"/>
    <w:rsid w:val="002E50F2"/>
    <w:rsid w:val="00C10151"/>
    <w:rsid w:val="00E410A3"/>
    <w:rsid w:val="00F00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92E225FB59B4A26BA3D6BB49F48A91A">
    <w:name w:val="392E225FB59B4A26BA3D6BB49F48A91A"/>
    <w:pPr>
      <w:widowControl w:val="0"/>
      <w:wordWrap w:val="0"/>
      <w:autoSpaceDE w:val="0"/>
      <w:autoSpaceDN w:val="0"/>
    </w:pPr>
  </w:style>
  <w:style w:type="paragraph" w:customStyle="1" w:styleId="8D76470F4F06468AAA956593C26E58FF">
    <w:name w:val="8D76470F4F06468AAA956593C26E58FF"/>
    <w:pPr>
      <w:widowControl w:val="0"/>
      <w:wordWrap w:val="0"/>
      <w:autoSpaceDE w:val="0"/>
      <w:autoSpaceDN w:val="0"/>
    </w:pPr>
  </w:style>
  <w:style w:type="paragraph" w:customStyle="1" w:styleId="B0770EDA195940A2AF36B591722EB33E">
    <w:name w:val="B0770EDA195940A2AF36B591722EB33E"/>
    <w:pPr>
      <w:widowControl w:val="0"/>
      <w:wordWrap w:val="0"/>
      <w:autoSpaceDE w:val="0"/>
      <w:autoSpaceDN w:val="0"/>
    </w:pPr>
  </w:style>
  <w:style w:type="paragraph" w:customStyle="1" w:styleId="EBE446E80D9E48B5B6435579E189C2EB">
    <w:name w:val="EBE446E80D9E48B5B6435579E189C2EB"/>
    <w:pPr>
      <w:widowControl w:val="0"/>
      <w:wordWrap w:val="0"/>
      <w:autoSpaceDE w:val="0"/>
      <w:autoSpaceDN w:val="0"/>
    </w:pPr>
  </w:style>
  <w:style w:type="paragraph" w:customStyle="1" w:styleId="E8A1606F95DE4B0F98FF540A35A61515">
    <w:name w:val="E8A1606F95DE4B0F98FF540A35A61515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C10151"/>
    <w:rPr>
      <w:color w:val="808080"/>
    </w:rPr>
  </w:style>
  <w:style w:type="paragraph" w:customStyle="1" w:styleId="5C72EB618C1A4CD280F3D650CE5F5001">
    <w:name w:val="5C72EB618C1A4CD280F3D650CE5F5001"/>
    <w:rsid w:val="00F00E1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56569E-F68D-4421-A99A-59DDA5FC626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E18979-C756-43FD-9D2A-15203E6A502A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1B87E222-89B1-44FA-AEE7-BD961501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상태 보고서.dotx</Template>
  <TotalTime>463</TotalTime>
  <Pages>10</Pages>
  <Words>397</Words>
  <Characters>2267</Characters>
  <Application>Microsoft Office Word</Application>
  <DocSecurity>0</DocSecurity>
  <Lines>18</Lines>
  <Paragraphs>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GIBEOM KIM</dc:creator>
  <cp:keywords/>
  <cp:lastModifiedBy>GIBEOM KIM</cp:lastModifiedBy>
  <cp:revision>62</cp:revision>
  <dcterms:created xsi:type="dcterms:W3CDTF">2015-10-09T11:10:00Z</dcterms:created>
  <dcterms:modified xsi:type="dcterms:W3CDTF">2015-10-15T12:52:00Z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