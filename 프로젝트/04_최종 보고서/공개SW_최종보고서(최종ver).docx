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E83" w:rsidRDefault="00D57E83" w:rsidP="008277B3">
      <w:pPr>
        <w:pStyle w:val="a8"/>
        <w:tabs>
          <w:tab w:val="left" w:pos="469"/>
          <w:tab w:val="left" w:pos="1909"/>
        </w:tabs>
        <w:rPr>
          <w:rFonts w:ascii="맑은 고딕" w:eastAsia="맑은 고딕" w:hAnsi="맑은 고딕"/>
          <w:lang w:val="ko-KR"/>
        </w:rPr>
      </w:pPr>
      <w:r w:rsidRPr="00D57E83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532765</wp:posOffset>
            </wp:positionH>
            <wp:positionV relativeFrom="paragraph">
              <wp:posOffset>131445</wp:posOffset>
            </wp:positionV>
            <wp:extent cx="5416550" cy="8058785"/>
            <wp:effectExtent l="0" t="0" r="0" b="0"/>
            <wp:wrapTopAndBottom/>
            <wp:docPr id="201" name="그림 201" descr="C:\Users\GIBEOM\Documents\ScreenShot_20151204235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BEOM\Documents\ScreenShot_201512042353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80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7B3">
        <w:rPr>
          <w:rFonts w:ascii="맑은 고딕" w:eastAsia="맑은 고딕" w:hAnsi="맑은 고딕"/>
          <w:lang w:val="ko-KR"/>
        </w:rPr>
        <w:tab/>
      </w:r>
      <w:r w:rsidR="008277B3">
        <w:rPr>
          <w:rFonts w:ascii="맑은 고딕" w:eastAsia="맑은 고딕" w:hAnsi="맑은 고딕"/>
          <w:lang w:val="ko-KR"/>
        </w:rPr>
        <w:tab/>
      </w:r>
    </w:p>
    <w:p w:rsidR="00C47A1D" w:rsidRPr="00D350F9" w:rsidRDefault="00F9119E">
      <w:pPr>
        <w:pStyle w:val="a8"/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  <w:lang w:val="ko-KR"/>
        </w:rPr>
        <w:lastRenderedPageBreak/>
        <w:t>공개SW</w:t>
      </w:r>
      <w:r w:rsidRPr="00D350F9">
        <w:rPr>
          <w:rFonts w:ascii="맑은 고딕" w:eastAsia="맑은 고딕" w:hAnsi="맑은 고딕"/>
          <w:lang w:val="ko-KR"/>
        </w:rPr>
        <w:t xml:space="preserve"> </w:t>
      </w:r>
      <w:r w:rsidR="00AF3703" w:rsidRPr="00D350F9">
        <w:rPr>
          <w:rFonts w:ascii="맑은 고딕" w:eastAsia="맑은 고딕" w:hAnsi="맑은 고딕" w:hint="eastAsia"/>
          <w:lang w:val="ko-KR"/>
        </w:rPr>
        <w:t xml:space="preserve">실무 </w:t>
      </w:r>
      <w:r w:rsidR="00A85B7A">
        <w:rPr>
          <w:rFonts w:ascii="맑은 고딕" w:eastAsia="맑은 고딕" w:hAnsi="맑은 고딕" w:hint="eastAsia"/>
          <w:lang w:val="ko-KR"/>
        </w:rPr>
        <w:t>최종</w:t>
      </w:r>
      <w:r w:rsidR="00EC4EF3">
        <w:rPr>
          <w:rFonts w:ascii="맑은 고딕" w:eastAsia="맑은 고딕" w:hAnsi="맑은 고딕" w:hint="eastAsia"/>
          <w:lang w:val="ko-KR"/>
        </w:rPr>
        <w:t>보고</w:t>
      </w:r>
      <w:r w:rsidR="00F26861" w:rsidRPr="00D350F9">
        <w:rPr>
          <w:rFonts w:ascii="맑은 고딕" w:eastAsia="맑은 고딕" w:hAnsi="맑은 고딕" w:hint="eastAsia"/>
          <w:lang w:val="ko-KR"/>
        </w:rPr>
        <w:t>서</w:t>
      </w:r>
    </w:p>
    <w:p w:rsidR="00E43B54" w:rsidRDefault="00E43B54">
      <w:pPr>
        <w:pStyle w:val="1"/>
      </w:pPr>
      <w:r>
        <w:rPr>
          <w:rFonts w:hint="eastAsia"/>
        </w:rPr>
        <w:t>목차</w:t>
      </w:r>
    </w:p>
    <w:p w:rsidR="00E43B54" w:rsidRPr="0029174F" w:rsidRDefault="00E43B54" w:rsidP="00E43B54">
      <w:pPr>
        <w:rPr>
          <w:rFonts w:ascii="맑은 고딕" w:eastAsia="맑은 고딕" w:hAnsi="맑은 고딕" w:hint="eastAsia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프로젝트 일정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프로젝트 개요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1)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프로젝트 제목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 xml:space="preserve">선정한 </w:t>
      </w:r>
      <w:r w:rsidRPr="0029174F">
        <w:rPr>
          <w:rFonts w:ascii="맑은 고딕" w:eastAsia="맑은 고딕" w:hAnsi="맑은 고딕"/>
          <w:b/>
          <w:sz w:val="24"/>
          <w:szCs w:val="28"/>
        </w:rPr>
        <w:t>OSS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의 소스코드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3)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 xml:space="preserve">C반 </w:t>
      </w:r>
      <w:r w:rsidRPr="0029174F">
        <w:rPr>
          <w:rFonts w:ascii="맑은 고딕" w:eastAsia="맑은 고딕" w:hAnsi="맑은 고딕"/>
          <w:b/>
          <w:sz w:val="24"/>
          <w:szCs w:val="28"/>
        </w:rPr>
        <w:t>1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조 Git Repository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4)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선정 이유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5) </w:t>
      </w:r>
      <w:r w:rsidRPr="0029174F">
        <w:rPr>
          <w:rFonts w:ascii="맑은 고딕" w:eastAsia="맑은 고딕" w:hAnsi="맑은 고딕" w:cs="함초롬바탕" w:hint="eastAsia"/>
          <w:b/>
          <w:color w:val="000000"/>
          <w:kern w:val="0"/>
          <w:sz w:val="24"/>
          <w:szCs w:val="28"/>
        </w:rPr>
        <w:t>사용하는 라이브러리&amp;</w:t>
      </w:r>
      <w:r w:rsidRPr="0029174F">
        <w:rPr>
          <w:rFonts w:ascii="맑은 고딕" w:eastAsia="맑은 고딕" w:hAnsi="맑은 고딕" w:cs="함초롬바탕"/>
          <w:b/>
          <w:color w:val="000000"/>
          <w:kern w:val="0"/>
          <w:sz w:val="24"/>
          <w:szCs w:val="28"/>
        </w:rPr>
        <w:t>DB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 xml:space="preserve">선정한 </w:t>
      </w:r>
      <w:r w:rsidRPr="0029174F">
        <w:rPr>
          <w:rFonts w:ascii="맑은 고딕" w:eastAsia="맑은 고딕" w:hAnsi="맑은 고딕"/>
          <w:b/>
          <w:sz w:val="28"/>
          <w:szCs w:val="28"/>
        </w:rPr>
        <w:t>OSS</w:t>
      </w:r>
      <w:r w:rsidRPr="0029174F">
        <w:rPr>
          <w:rFonts w:ascii="맑은 고딕" w:eastAsia="맑은 고딕" w:hAnsi="맑은 고딕" w:hint="eastAsia"/>
          <w:b/>
          <w:sz w:val="28"/>
          <w:szCs w:val="28"/>
        </w:rPr>
        <w:t>의 장</w:t>
      </w:r>
      <w:r w:rsidRPr="0029174F">
        <w:rPr>
          <w:rFonts w:ascii="MS Mincho" w:eastAsia="MS Mincho" w:hAnsi="MS Mincho" w:cs="MS Mincho" w:hint="eastAsia"/>
          <w:b/>
          <w:sz w:val="28"/>
          <w:szCs w:val="28"/>
        </w:rPr>
        <w:t>･</w:t>
      </w:r>
      <w:r w:rsidRPr="0029174F">
        <w:rPr>
          <w:rFonts w:ascii="맑은 고딕" w:eastAsia="맑은 고딕" w:hAnsi="맑은 고딕" w:hint="eastAsia"/>
          <w:b/>
          <w:sz w:val="28"/>
          <w:szCs w:val="28"/>
        </w:rPr>
        <w:t>단점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타(他)</w:t>
      </w:r>
      <w:r w:rsidRPr="0029174F">
        <w:rPr>
          <w:rFonts w:ascii="맑은 고딕" w:eastAsia="맑은 고딕" w:hAnsi="맑은 고딕"/>
          <w:b/>
          <w:sz w:val="28"/>
          <w:szCs w:val="28"/>
        </w:rPr>
        <w:t xml:space="preserve"> </w:t>
      </w:r>
      <w:r w:rsidRPr="0029174F">
        <w:rPr>
          <w:rFonts w:ascii="맑은 고딕" w:eastAsia="맑은 고딕" w:hAnsi="맑은 고딕" w:hint="eastAsia"/>
          <w:b/>
          <w:sz w:val="28"/>
          <w:szCs w:val="28"/>
        </w:rPr>
        <w:t>게임과의 비교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1)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애니팡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캔디 크러쉬 사가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소스의 전체 구조</w:t>
      </w:r>
    </w:p>
    <w:p w:rsidR="00E50EE0" w:rsidRPr="0029174F" w:rsidRDefault="00E50EE0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1)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디렉토리 구조</w:t>
      </w:r>
    </w:p>
    <w:p w:rsidR="00E50EE0" w:rsidRPr="0029174F" w:rsidRDefault="00E50EE0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파일 구조</w:t>
      </w:r>
    </w:p>
    <w:p w:rsidR="00E50EE0" w:rsidRPr="0029174F" w:rsidRDefault="00E50EE0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</w: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2-1)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Game</w:t>
      </w:r>
      <w:r w:rsidRPr="0029174F">
        <w:rPr>
          <w:rFonts w:ascii="맑은 고딕" w:eastAsia="맑은 고딕" w:hAnsi="맑은 고딕"/>
          <w:b/>
          <w:sz w:val="24"/>
          <w:szCs w:val="28"/>
        </w:rPr>
        <w:t xml:space="preserve">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폴더</w:t>
      </w:r>
    </w:p>
    <w:p w:rsidR="00E50EE0" w:rsidRPr="0029174F" w:rsidRDefault="00E50EE0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</w: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2-2)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Source</w:t>
      </w:r>
      <w:r w:rsidRPr="0029174F">
        <w:rPr>
          <w:rFonts w:ascii="맑은 고딕" w:eastAsia="맑은 고딕" w:hAnsi="맑은 고딕"/>
          <w:b/>
          <w:sz w:val="24"/>
          <w:szCs w:val="28"/>
        </w:rPr>
        <w:t xml:space="preserve">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폴더</w:t>
      </w:r>
    </w:p>
    <w:p w:rsidR="00E50EE0" w:rsidRPr="0029174F" w:rsidRDefault="00E50EE0" w:rsidP="00E43B54">
      <w:pPr>
        <w:rPr>
          <w:rFonts w:ascii="맑은 고딕" w:eastAsia="맑은 고딕" w:hAnsi="맑은 고딕"/>
          <w:b/>
          <w:sz w:val="24"/>
          <w:szCs w:val="28"/>
        </w:rPr>
      </w:pPr>
      <w:r w:rsidRPr="0029174F">
        <w:rPr>
          <w:rFonts w:ascii="맑은 고딕" w:eastAsia="맑은 고딕" w:hAnsi="맑은 고딕"/>
          <w:b/>
          <w:sz w:val="24"/>
          <w:szCs w:val="28"/>
        </w:rPr>
        <w:tab/>
      </w:r>
      <w:r w:rsidRPr="0029174F">
        <w:rPr>
          <w:rFonts w:ascii="맑은 고딕" w:eastAsia="맑은 고딕" w:hAnsi="맑은 고딕"/>
          <w:b/>
          <w:sz w:val="24"/>
          <w:szCs w:val="28"/>
        </w:rPr>
        <w:tab/>
        <w:t xml:space="preserve">2-3) Windows Installer </w:t>
      </w:r>
      <w:r w:rsidRPr="0029174F">
        <w:rPr>
          <w:rFonts w:ascii="맑은 고딕" w:eastAsia="맑은 고딕" w:hAnsi="맑은 고딕" w:hint="eastAsia"/>
          <w:b/>
          <w:sz w:val="24"/>
          <w:szCs w:val="28"/>
        </w:rPr>
        <w:t>폴더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기능 설계</w:t>
      </w:r>
    </w:p>
    <w:p w:rsidR="00D033C1" w:rsidRPr="0029174F" w:rsidRDefault="00D033C1" w:rsidP="00E43B54">
      <w:pPr>
        <w:rPr>
          <w:rFonts w:ascii="맑은 고딕" w:eastAsia="맑은 고딕" w:hAnsi="맑은 고딕" w:hint="eastAsia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주요 메소드 분석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UML</w:t>
      </w:r>
      <w:r w:rsidRPr="0029174F">
        <w:rPr>
          <w:rFonts w:ascii="맑은 고딕" w:eastAsia="맑은 고딕" w:hAnsi="맑은 고딕"/>
          <w:b/>
          <w:sz w:val="28"/>
          <w:szCs w:val="28"/>
        </w:rPr>
        <w:t xml:space="preserve"> </w:t>
      </w:r>
      <w:r w:rsidRPr="0029174F">
        <w:rPr>
          <w:rFonts w:ascii="맑은 고딕" w:eastAsia="맑은 고딕" w:hAnsi="맑은 고딕" w:hint="eastAsia"/>
          <w:b/>
          <w:sz w:val="28"/>
          <w:szCs w:val="28"/>
        </w:rPr>
        <w:t>다이어그램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주요 사용자 인터페이스(</w:t>
      </w:r>
      <w:r w:rsidRPr="0029174F">
        <w:rPr>
          <w:rFonts w:ascii="맑은 고딕" w:eastAsia="맑은 고딕" w:hAnsi="맑은 고딕"/>
          <w:b/>
          <w:sz w:val="28"/>
          <w:szCs w:val="28"/>
        </w:rPr>
        <w:t>UI)</w:t>
      </w:r>
    </w:p>
    <w:p w:rsidR="00E43B54" w:rsidRPr="0029174F" w:rsidRDefault="00E43B54" w:rsidP="00E43B54">
      <w:pPr>
        <w:rPr>
          <w:rFonts w:ascii="맑은 고딕" w:eastAsia="맑은 고딕" w:hAnsi="맑은 고딕"/>
          <w:b/>
          <w:sz w:val="28"/>
          <w:szCs w:val="28"/>
        </w:rPr>
      </w:pPr>
      <w:r w:rsidRPr="0029174F">
        <w:rPr>
          <w:rFonts w:ascii="맑은 고딕" w:eastAsia="맑은 고딕" w:hAnsi="맑은 고딕" w:hint="eastAsia"/>
          <w:b/>
          <w:sz w:val="28"/>
          <w:szCs w:val="28"/>
        </w:rPr>
        <w:t>개선점</w:t>
      </w:r>
    </w:p>
    <w:p w:rsidR="00C47A1D" w:rsidRPr="00D350F9" w:rsidRDefault="003909D3">
      <w:pPr>
        <w:pStyle w:val="1"/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  <w:lang w:val="ko-KR"/>
        </w:rPr>
        <w:lastRenderedPageBreak/>
        <w:t xml:space="preserve">프로젝트 </w:t>
      </w:r>
      <w:r w:rsidR="00B86C0E">
        <w:rPr>
          <w:rFonts w:ascii="맑은 고딕" w:eastAsia="맑은 고딕" w:hAnsi="맑은 고딕" w:hint="eastAsia"/>
          <w:lang w:val="ko-KR"/>
        </w:rPr>
        <w:t>일정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896"/>
        <w:gridCol w:w="3111"/>
        <w:gridCol w:w="4289"/>
      </w:tblGrid>
      <w:tr w:rsidR="00F43BB8" w:rsidRPr="00D350F9" w:rsidTr="007C4D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6" w:type="pct"/>
          </w:tcPr>
          <w:p w:rsidR="00F43BB8" w:rsidRPr="00D350F9" w:rsidRDefault="00F43BB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  <w:lang w:val="ko-KR"/>
              </w:rPr>
              <w:t>작업</w:t>
            </w:r>
          </w:p>
        </w:tc>
        <w:tc>
          <w:tcPr>
            <w:tcW w:w="1511" w:type="pct"/>
          </w:tcPr>
          <w:p w:rsidR="00F43BB8" w:rsidRPr="00D350F9" w:rsidRDefault="00F43BB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  <w:lang w:val="ko-KR"/>
              </w:rPr>
              <w:t>기한</w:t>
            </w:r>
          </w:p>
        </w:tc>
        <w:tc>
          <w:tcPr>
            <w:tcW w:w="2083" w:type="pct"/>
          </w:tcPr>
          <w:p w:rsidR="00F43BB8" w:rsidRPr="00D350F9" w:rsidRDefault="00F43BB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  <w:lang w:val="ko-KR"/>
              </w:rPr>
              <w:t>참고</w:t>
            </w:r>
            <w:r w:rsidR="007C4DA2" w:rsidRPr="00D350F9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</w:p>
        </w:tc>
      </w:tr>
      <w:tr w:rsidR="00DE2730" w:rsidRPr="00D350F9" w:rsidTr="007C4DA2">
        <w:tc>
          <w:tcPr>
            <w:tcW w:w="1406" w:type="pct"/>
          </w:tcPr>
          <w:p w:rsidR="00DE2730" w:rsidRPr="00D350F9" w:rsidRDefault="00DE2730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최종 제안서</w:t>
            </w:r>
          </w:p>
        </w:tc>
        <w:tc>
          <w:tcPr>
            <w:tcW w:w="1511" w:type="pct"/>
          </w:tcPr>
          <w:p w:rsidR="00DE2730" w:rsidRPr="00D350F9" w:rsidRDefault="00DE2730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2015.11.2</w:t>
            </w:r>
          </w:p>
        </w:tc>
        <w:tc>
          <w:tcPr>
            <w:tcW w:w="2083" w:type="pct"/>
          </w:tcPr>
          <w:p w:rsidR="00DE2730" w:rsidRPr="00D350F9" w:rsidRDefault="00DE2730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5일 발표자 김기범</w:t>
            </w:r>
          </w:p>
        </w:tc>
      </w:tr>
      <w:tr w:rsidR="00F43BB8" w:rsidRPr="00D350F9" w:rsidTr="007C4DA2">
        <w:tc>
          <w:tcPr>
            <w:tcW w:w="1406" w:type="pct"/>
          </w:tcPr>
          <w:p w:rsidR="00F43BB8" w:rsidRPr="00D350F9" w:rsidRDefault="00F26861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시스템 설계서</w:t>
            </w:r>
          </w:p>
        </w:tc>
        <w:tc>
          <w:tcPr>
            <w:tcW w:w="1511" w:type="pct"/>
          </w:tcPr>
          <w:p w:rsidR="00F43BB8" w:rsidRPr="00D350F9" w:rsidRDefault="0072379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2015.11.1</w:t>
            </w:r>
            <w:r>
              <w:rPr>
                <w:rFonts w:ascii="맑은 고딕" w:eastAsia="맑은 고딕" w:hAnsi="맑은 고딕"/>
              </w:rPr>
              <w:t>6</w:t>
            </w:r>
          </w:p>
        </w:tc>
        <w:tc>
          <w:tcPr>
            <w:tcW w:w="2083" w:type="pct"/>
          </w:tcPr>
          <w:p w:rsidR="00F43BB8" w:rsidRPr="00D350F9" w:rsidRDefault="0072379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19일 발표자 </w:t>
            </w:r>
            <w:r w:rsidR="00421857">
              <w:rPr>
                <w:rFonts w:ascii="맑은 고딕" w:eastAsia="맑은 고딕" w:hAnsi="맑은 고딕" w:hint="eastAsia"/>
              </w:rPr>
              <w:t>김여진</w:t>
            </w:r>
          </w:p>
        </w:tc>
      </w:tr>
      <w:tr w:rsidR="00F43BB8" w:rsidRPr="00D350F9" w:rsidTr="007C4DA2">
        <w:tc>
          <w:tcPr>
            <w:tcW w:w="1406" w:type="pct"/>
          </w:tcPr>
          <w:p w:rsidR="00F43BB8" w:rsidRPr="00D350F9" w:rsidRDefault="001067B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상세 설계서</w:t>
            </w:r>
          </w:p>
        </w:tc>
        <w:tc>
          <w:tcPr>
            <w:tcW w:w="1511" w:type="pct"/>
          </w:tcPr>
          <w:p w:rsidR="00F43BB8" w:rsidRPr="00D350F9" w:rsidRDefault="001067B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2015.11.30</w:t>
            </w:r>
          </w:p>
        </w:tc>
        <w:tc>
          <w:tcPr>
            <w:tcW w:w="2083" w:type="pct"/>
          </w:tcPr>
          <w:p w:rsidR="00F43BB8" w:rsidRPr="00D350F9" w:rsidRDefault="00F43BB8">
            <w:pPr>
              <w:rPr>
                <w:rFonts w:ascii="맑은 고딕" w:eastAsia="맑은 고딕" w:hAnsi="맑은 고딕"/>
              </w:rPr>
            </w:pPr>
          </w:p>
        </w:tc>
      </w:tr>
      <w:tr w:rsidR="00DE2730" w:rsidRPr="00D350F9" w:rsidTr="007C4DA2">
        <w:tc>
          <w:tcPr>
            <w:tcW w:w="1406" w:type="pct"/>
          </w:tcPr>
          <w:p w:rsidR="00DE2730" w:rsidRDefault="00DE273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최종 보고서</w:t>
            </w:r>
          </w:p>
        </w:tc>
        <w:tc>
          <w:tcPr>
            <w:tcW w:w="1511" w:type="pct"/>
          </w:tcPr>
          <w:p w:rsidR="00DE2730" w:rsidRDefault="00DE273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2015.12.7</w:t>
            </w:r>
          </w:p>
        </w:tc>
        <w:tc>
          <w:tcPr>
            <w:tcW w:w="2083" w:type="pct"/>
          </w:tcPr>
          <w:p w:rsidR="00DE2730" w:rsidRPr="00D350F9" w:rsidRDefault="00DE273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10</w:t>
            </w:r>
            <w:r>
              <w:rPr>
                <w:rFonts w:ascii="맑은 고딕" w:eastAsia="맑은 고딕" w:hAnsi="맑은 고딕" w:hint="eastAsia"/>
              </w:rPr>
              <w:t>일 발표자 이현욱</w:t>
            </w:r>
          </w:p>
        </w:tc>
      </w:tr>
    </w:tbl>
    <w:p w:rsidR="00B86C0E" w:rsidRDefault="00B86C0E">
      <w:pPr>
        <w:pStyle w:val="1"/>
      </w:pP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</w:p>
    <w:p w:rsidR="00B86C0E" w:rsidRPr="00B94A36" w:rsidRDefault="00B86C0E" w:rsidP="00B86C0E">
      <w:pPr>
        <w:rPr>
          <w:rFonts w:ascii="맑은 고딕" w:eastAsia="맑은 고딕" w:hAnsi="맑은 고딕"/>
        </w:rPr>
      </w:pPr>
      <w:r w:rsidRPr="00E43B54">
        <w:rPr>
          <w:rFonts w:ascii="맑은 고딕" w:eastAsia="맑은 고딕" w:hAnsi="맑은 고딕" w:hint="eastAsia"/>
          <w:b/>
        </w:rPr>
        <w:t>1) 프로젝트 제목</w:t>
      </w:r>
      <w:r w:rsidRPr="00E43B54">
        <w:rPr>
          <w:rFonts w:ascii="맑은 고딕" w:eastAsia="맑은 고딕" w:hAnsi="맑은 고딕"/>
          <w:b/>
        </w:rPr>
        <w:t>:</w:t>
      </w:r>
      <w:r w:rsidRPr="00B94A36">
        <w:rPr>
          <w:rFonts w:ascii="맑은 고딕" w:eastAsia="맑은 고딕" w:hAnsi="맑은 고딕"/>
        </w:rPr>
        <w:t xml:space="preserve"> </w:t>
      </w:r>
      <w:r w:rsidRPr="00B94A36">
        <w:rPr>
          <w:rFonts w:ascii="맑은 고딕" w:eastAsia="맑은 고딕" w:hAnsi="맑은 고딕" w:hint="eastAsia"/>
        </w:rPr>
        <w:t>Block Attack(블록 어택)</w:t>
      </w:r>
    </w:p>
    <w:p w:rsidR="00B86C0E" w:rsidRPr="00B94A36" w:rsidRDefault="00B86C0E" w:rsidP="00B86C0E">
      <w:pPr>
        <w:rPr>
          <w:rFonts w:ascii="맑은 고딕" w:eastAsia="맑은 고딕" w:hAnsi="맑은 고딕"/>
        </w:rPr>
      </w:pPr>
      <w:r w:rsidRPr="00E43B54">
        <w:rPr>
          <w:rFonts w:ascii="맑은 고딕" w:eastAsia="맑은 고딕" w:hAnsi="맑은 고딕"/>
          <w:b/>
        </w:rPr>
        <w:t xml:space="preserve">2) </w:t>
      </w:r>
      <w:r w:rsidRPr="00E43B54">
        <w:rPr>
          <w:rFonts w:ascii="맑은 고딕" w:eastAsia="맑은 고딕" w:hAnsi="맑은 고딕" w:hint="eastAsia"/>
          <w:b/>
        </w:rPr>
        <w:t xml:space="preserve">선정한 </w:t>
      </w:r>
      <w:r w:rsidR="00B94A36" w:rsidRPr="00E43B54">
        <w:rPr>
          <w:rFonts w:ascii="맑은 고딕" w:eastAsia="맑은 고딕" w:hAnsi="맑은 고딕"/>
          <w:b/>
        </w:rPr>
        <w:t>OSS</w:t>
      </w:r>
      <w:r w:rsidR="00B94A36" w:rsidRPr="00E43B54">
        <w:rPr>
          <w:rFonts w:ascii="맑은 고딕" w:eastAsia="맑은 고딕" w:hAnsi="맑은 고딕" w:hint="eastAsia"/>
          <w:b/>
        </w:rPr>
        <w:t>의 소스코드</w:t>
      </w:r>
      <w:r w:rsidRPr="00E43B54">
        <w:rPr>
          <w:rFonts w:ascii="맑은 고딕" w:eastAsia="맑은 고딕" w:hAnsi="맑은 고딕"/>
          <w:b/>
        </w:rPr>
        <w:t>:</w:t>
      </w:r>
      <w:r w:rsidRPr="00B94A36">
        <w:rPr>
          <w:rFonts w:ascii="맑은 고딕" w:eastAsia="맑은 고딕" w:hAnsi="맑은 고딕"/>
        </w:rPr>
        <w:t xml:space="preserve"> http://sourceforge.net/p/blockattack/git/ci/master/tree/</w:t>
      </w:r>
    </w:p>
    <w:p w:rsidR="00B86C0E" w:rsidRDefault="00B86C0E" w:rsidP="00B86C0E">
      <w:pPr>
        <w:rPr>
          <w:rStyle w:val="af3"/>
          <w:rFonts w:ascii="맑은 고딕" w:eastAsia="맑은 고딕" w:hAnsi="맑은 고딕"/>
        </w:rPr>
      </w:pPr>
      <w:r w:rsidRPr="00E43B54">
        <w:rPr>
          <w:rFonts w:ascii="맑은 고딕" w:eastAsia="맑은 고딕" w:hAnsi="맑은 고딕" w:hint="eastAsia"/>
          <w:b/>
        </w:rPr>
        <w:t xml:space="preserve">3) </w:t>
      </w:r>
      <w:r w:rsidR="00B94A36" w:rsidRPr="00E43B54">
        <w:rPr>
          <w:rFonts w:ascii="맑은 고딕" w:eastAsia="맑은 고딕" w:hAnsi="맑은 고딕" w:hint="eastAsia"/>
          <w:b/>
        </w:rPr>
        <w:t xml:space="preserve">C반 </w:t>
      </w:r>
      <w:r w:rsidR="00B94A36" w:rsidRPr="00E43B54">
        <w:rPr>
          <w:rFonts w:ascii="맑은 고딕" w:eastAsia="맑은 고딕" w:hAnsi="맑은 고딕"/>
          <w:b/>
        </w:rPr>
        <w:t>1</w:t>
      </w:r>
      <w:r w:rsidR="00B94A36" w:rsidRPr="00E43B54">
        <w:rPr>
          <w:rFonts w:ascii="맑은 고딕" w:eastAsia="맑은 고딕" w:hAnsi="맑은 고딕" w:hint="eastAsia"/>
          <w:b/>
        </w:rPr>
        <w:t xml:space="preserve">조 </w:t>
      </w:r>
      <w:r w:rsidRPr="00E43B54">
        <w:rPr>
          <w:rFonts w:ascii="맑은 고딕" w:eastAsia="맑은 고딕" w:hAnsi="맑은 고딕" w:hint="eastAsia"/>
          <w:b/>
        </w:rPr>
        <w:t xml:space="preserve">Git </w:t>
      </w:r>
      <w:r w:rsidR="00B94A36" w:rsidRPr="00E43B54">
        <w:rPr>
          <w:rFonts w:ascii="맑은 고딕" w:eastAsia="맑은 고딕" w:hAnsi="맑은 고딕" w:hint="eastAsia"/>
          <w:b/>
        </w:rPr>
        <w:t>Repository</w:t>
      </w:r>
      <w:r w:rsidRPr="00E43B54">
        <w:rPr>
          <w:rFonts w:ascii="맑은 고딕" w:eastAsia="맑은 고딕" w:hAnsi="맑은 고딕"/>
          <w:b/>
        </w:rPr>
        <w:t xml:space="preserve">: </w:t>
      </w:r>
      <w:hyperlink r:id="rId11" w:history="1">
        <w:r w:rsidR="005262E4" w:rsidRPr="00B77B1B">
          <w:rPr>
            <w:rStyle w:val="af3"/>
            <w:rFonts w:ascii="맑은 고딕" w:eastAsia="맑은 고딕" w:hAnsi="맑은 고딕"/>
          </w:rPr>
          <w:t>https://github.com/jay47/OSS_Project</w:t>
        </w:r>
      </w:hyperlink>
    </w:p>
    <w:p w:rsidR="008277B3" w:rsidRPr="00E43B54" w:rsidRDefault="008277B3" w:rsidP="008277B3">
      <w:pPr>
        <w:rPr>
          <w:rFonts w:ascii="맑은 고딕" w:eastAsia="맑은 고딕" w:hAnsi="맑은 고딕"/>
          <w:b/>
        </w:rPr>
      </w:pPr>
      <w:r w:rsidRPr="00E43B54">
        <w:rPr>
          <w:rFonts w:ascii="맑은 고딕" w:eastAsia="맑은 고딕" w:hAnsi="맑은 고딕"/>
          <w:b/>
        </w:rPr>
        <w:t xml:space="preserve">4) </w:t>
      </w:r>
      <w:r w:rsidRPr="00E43B54">
        <w:rPr>
          <w:rFonts w:ascii="맑은 고딕" w:eastAsia="맑은 고딕" w:hAnsi="맑은 고딕" w:hint="eastAsia"/>
          <w:b/>
        </w:rPr>
        <w:t>선정 이유:</w:t>
      </w:r>
      <w:r w:rsidRPr="00E43B54">
        <w:rPr>
          <w:rFonts w:ascii="맑은 고딕" w:eastAsia="맑은 고딕" w:hAnsi="맑은 고딕"/>
          <w:b/>
        </w:rPr>
        <w:t xml:space="preserve"> </w:t>
      </w:r>
    </w:p>
    <w:p w:rsidR="008277B3" w:rsidRDefault="008277B3" w:rsidP="00B86C0E">
      <w:pPr>
        <w:rPr>
          <w:rStyle w:val="af3"/>
          <w:rFonts w:ascii="맑은 고딕" w:eastAsia="맑은 고딕" w:hAnsi="맑은 고딕"/>
        </w:rPr>
      </w:pPr>
    </w:p>
    <w:p w:rsidR="00DC5D69" w:rsidRPr="00B832BF" w:rsidRDefault="00DC5D69" w:rsidP="00DC5D69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Nanum Gothic" w:hAnsi="Nanum Gothic" w:hint="eastAsia"/>
          <w:noProof/>
          <w:color w:val="22222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-1385</wp:posOffset>
            </wp:positionV>
            <wp:extent cx="2750820" cy="2618105"/>
            <wp:effectExtent l="0" t="0" r="0" b="0"/>
            <wp:wrapSquare wrapText="bothSides"/>
            <wp:docPr id="199" name="그림 199" descr="http://img.hani.co.kr/imgdb/resize/2015/0923/144292163157_2015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hani.co.kr/imgdb/resize/2015/0923/144292163157_2015092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23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분.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 시간은 대한민국 국민의 하루 평균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앱의 사용시간(전화,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문자 제외)이다.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그 중에서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/>
          <w:color w:val="000000"/>
          <w:kern w:val="0"/>
        </w:rPr>
        <w:t>‘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디지털 놀이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중 하나인 게임에 가장 많은 시간을 쓰고 있다는 걸 알 수 있다.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여기서 주목할 점들은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스마트폰 게임은 청소년들이 주로 즐길 것이라는 인식과 달리 게임을 가장 많이 하는 세대는 </w:t>
      </w:r>
      <w:r>
        <w:rPr>
          <w:rFonts w:ascii="맑은 고딕" w:eastAsia="맑은 고딕" w:hAnsi="맑은 고딕" w:cs="함초롬바탕"/>
          <w:color w:val="000000"/>
          <w:kern w:val="0"/>
        </w:rPr>
        <w:t>30~40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대인 것이다.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그리고 스마트 폰을 가장 짧게 사용하는 </w:t>
      </w:r>
      <w:r>
        <w:rPr>
          <w:rFonts w:ascii="맑은 고딕" w:eastAsia="맑은 고딕" w:hAnsi="맑은 고딕" w:cs="함초롬바탕"/>
          <w:color w:val="000000"/>
          <w:kern w:val="0"/>
        </w:rPr>
        <w:t>50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대 이상도 하루에 평균 </w:t>
      </w:r>
      <w:r>
        <w:rPr>
          <w:rFonts w:ascii="맑은 고딕" w:eastAsia="맑은 고딕" w:hAnsi="맑은 고딕" w:cs="함초롬바탕"/>
          <w:color w:val="000000"/>
          <w:kern w:val="0"/>
        </w:rPr>
        <w:t>1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>
        <w:rPr>
          <w:rFonts w:ascii="맑은 고딕" w:eastAsia="맑은 고딕" w:hAnsi="맑은 고딕" w:cs="함초롬바탕"/>
          <w:color w:val="000000"/>
          <w:kern w:val="0"/>
        </w:rPr>
        <w:t>28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분을 사용할 정도로 전 연령층이 꽤 많은 시간을 스마트 폰을 사용하는데 쓰고 있다는 걸 알 수 있다.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1"/>
      </w:r>
    </w:p>
    <w:p w:rsidR="00DC5D69" w:rsidRPr="00B832BF" w:rsidRDefault="00DC5D69" w:rsidP="00DC5D69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게임물관리위원회가 발간한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국내외 게임물 등급분류현황과 사후관리통계 등을 담은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‘2015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 등급분류 및 사후관리 연감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에 의하면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국내 등급 분류되어 유통된 게임물 총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521.355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건 중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인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519.931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건이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게임인 것으로 확인됐다.</w:t>
      </w:r>
      <w:r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2"/>
      </w:r>
    </w:p>
    <w:p w:rsidR="00DC5D69" w:rsidRDefault="00DC5D69" w:rsidP="00DC5D69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이처럼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우리나라 국민들은 스마트 폰 </w:t>
      </w:r>
      <w:r>
        <w:rPr>
          <w:rFonts w:ascii="맑은 고딕" w:eastAsia="맑은 고딕" w:hAnsi="맑은 고딕" w:cs="함초롬바탕"/>
          <w:color w:val="000000"/>
          <w:kern w:val="0"/>
        </w:rPr>
        <w:t>‘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게임</w:t>
      </w:r>
      <w:r>
        <w:rPr>
          <w:rFonts w:ascii="맑은 고딕" w:eastAsia="맑은 고딕" w:hAnsi="맑은 고딕" w:cs="함초롬바탕"/>
          <w:color w:val="000000"/>
          <w:kern w:val="0"/>
        </w:rPr>
        <w:t>’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을 즐겨 하며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유통된 게임물 중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가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게임일 정도로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현재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한국은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게임이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대세라 할 수 있다.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그래서 우리는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최대한 남녀노소 누구나 쉽게 사용하고 즐길 수 있을만한 게임 위주로 찾아 보았다.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여러 가지를 고려한 결과 최대한 복잡하게 머리를 쓰지 않으면서 누구나 쉽게 접근할 수 있는 룰을 가진 퍼즐게임 Block Attack</w:t>
      </w:r>
      <w:r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3"/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을 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(假)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선정했다.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블록어택은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사용자가 선택한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lastRenderedPageBreak/>
        <w:t xml:space="preserve">블록의 위치를 바꾸어 같은 종류의 블록이 </w:t>
      </w:r>
      <w:r w:rsidRPr="00B832BF">
        <w:rPr>
          <w:rFonts w:ascii="맑은 고딕" w:eastAsia="맑은 고딕" w:hAnsi="맑은 고딕" w:cs="함초롬바탕" w:hint="eastAsia"/>
          <w:color w:val="auto"/>
          <w:kern w:val="0"/>
          <w:u w:val="single"/>
        </w:rPr>
        <w:t>3개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이상 겹치게 만들면 점수를 획득하며 블록이 제거 되는 간단한 게임이다.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최초로 국내 사용자만으로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2000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만 다운로드 이상을 돌파할 만큼 선풍적인 인기를 끌었던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애니팡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이나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캔디크러쉬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사가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등 성공 사례도 여럿 있어 비교해가며 개선점을 찾는데 용이하다는 점도 플러스 요인이었다.</w:t>
      </w:r>
    </w:p>
    <w:p w:rsidR="00E43B54" w:rsidRDefault="00E43B54" w:rsidP="00DC5D69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804908" w:rsidRPr="00804908" w:rsidRDefault="00804908" w:rsidP="00DC5D69">
      <w:pPr>
        <w:rPr>
          <w:rFonts w:ascii="맑은 고딕" w:eastAsia="맑은 고딕" w:hAnsi="맑은 고딕" w:cs="함초롬바탕"/>
          <w:b/>
          <w:color w:val="000000"/>
          <w:kern w:val="0"/>
        </w:rPr>
      </w:pPr>
      <w:r w:rsidRPr="00804908">
        <w:rPr>
          <w:rFonts w:ascii="맑은 고딕" w:eastAsia="맑은 고딕" w:hAnsi="맑은 고딕" w:cs="함초롬바탕" w:hint="eastAsia"/>
          <w:b/>
          <w:color w:val="000000"/>
          <w:kern w:val="0"/>
        </w:rPr>
        <w:t>5) 역할 분담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896"/>
        <w:gridCol w:w="3111"/>
        <w:gridCol w:w="4289"/>
      </w:tblGrid>
      <w:tr w:rsidR="00804908" w:rsidRPr="00D350F9" w:rsidTr="00153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6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 w:hint="eastAsia"/>
              </w:rPr>
            </w:pPr>
          </w:p>
        </w:tc>
        <w:tc>
          <w:tcPr>
            <w:tcW w:w="1511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이름</w:t>
            </w:r>
          </w:p>
        </w:tc>
        <w:tc>
          <w:tcPr>
            <w:tcW w:w="2083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역할</w:t>
            </w:r>
          </w:p>
        </w:tc>
      </w:tr>
      <w:tr w:rsidR="00804908" w:rsidRPr="00D350F9" w:rsidTr="00153388">
        <w:tc>
          <w:tcPr>
            <w:tcW w:w="1406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팀장</w:t>
            </w:r>
          </w:p>
        </w:tc>
        <w:tc>
          <w:tcPr>
            <w:tcW w:w="1511" w:type="pct"/>
          </w:tcPr>
          <w:p w:rsidR="00804908" w:rsidRPr="00D350F9" w:rsidRDefault="00804908" w:rsidP="00804908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김기범</w:t>
            </w:r>
          </w:p>
        </w:tc>
        <w:tc>
          <w:tcPr>
            <w:tcW w:w="2083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소스분석+제안서+일정조정</w:t>
            </w:r>
          </w:p>
        </w:tc>
      </w:tr>
      <w:tr w:rsidR="00804908" w:rsidRPr="00D350F9" w:rsidTr="00153388">
        <w:tc>
          <w:tcPr>
            <w:tcW w:w="1406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팀원1</w:t>
            </w:r>
          </w:p>
        </w:tc>
        <w:tc>
          <w:tcPr>
            <w:tcW w:w="1511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이현욱</w:t>
            </w:r>
          </w:p>
        </w:tc>
        <w:tc>
          <w:tcPr>
            <w:tcW w:w="2083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소스분석+최종 보고서</w:t>
            </w:r>
          </w:p>
        </w:tc>
      </w:tr>
      <w:tr w:rsidR="00804908" w:rsidRPr="00D350F9" w:rsidTr="00153388">
        <w:tc>
          <w:tcPr>
            <w:tcW w:w="1406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팀원2</w:t>
            </w:r>
          </w:p>
        </w:tc>
        <w:tc>
          <w:tcPr>
            <w:tcW w:w="1511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김여진</w:t>
            </w:r>
          </w:p>
        </w:tc>
        <w:tc>
          <w:tcPr>
            <w:tcW w:w="2083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소스분석+상세 설계서</w:t>
            </w:r>
          </w:p>
        </w:tc>
      </w:tr>
      <w:tr w:rsidR="00804908" w:rsidRPr="00D350F9" w:rsidTr="00153388">
        <w:tc>
          <w:tcPr>
            <w:tcW w:w="1406" w:type="pct"/>
          </w:tcPr>
          <w:p w:rsidR="00804908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팀원3</w:t>
            </w:r>
          </w:p>
        </w:tc>
        <w:tc>
          <w:tcPr>
            <w:tcW w:w="1511" w:type="pct"/>
          </w:tcPr>
          <w:p w:rsidR="00804908" w:rsidRDefault="00804908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안지희</w:t>
            </w:r>
          </w:p>
        </w:tc>
        <w:tc>
          <w:tcPr>
            <w:tcW w:w="2083" w:type="pct"/>
          </w:tcPr>
          <w:p w:rsidR="00804908" w:rsidRPr="00D350F9" w:rsidRDefault="00804908" w:rsidP="00153388">
            <w:pPr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 w:hint="eastAsia"/>
              </w:rPr>
              <w:t>소스분석+문서작성 보조</w:t>
            </w:r>
          </w:p>
        </w:tc>
      </w:tr>
    </w:tbl>
    <w:p w:rsidR="00804908" w:rsidRDefault="00804908" w:rsidP="00DC5D69">
      <w:pPr>
        <w:rPr>
          <w:rFonts w:ascii="맑은 고딕" w:eastAsia="맑은 고딕" w:hAnsi="맑은 고딕" w:cs="함초롬바탕" w:hint="eastAsia"/>
          <w:color w:val="000000"/>
          <w:kern w:val="0"/>
        </w:rPr>
      </w:pPr>
    </w:p>
    <w:p w:rsidR="00804908" w:rsidRDefault="00804908" w:rsidP="00DC5D69">
      <w:pPr>
        <w:rPr>
          <w:rFonts w:ascii="맑은 고딕" w:eastAsia="맑은 고딕" w:hAnsi="맑은 고딕" w:cs="함초롬바탕" w:hint="eastAsia"/>
          <w:color w:val="000000"/>
          <w:kern w:val="0"/>
        </w:rPr>
      </w:pPr>
    </w:p>
    <w:p w:rsidR="00E43B54" w:rsidRPr="00E43B54" w:rsidRDefault="00804908" w:rsidP="00E43B54">
      <w:pPr>
        <w:rPr>
          <w:rFonts w:ascii="맑은 고딕" w:eastAsia="맑은 고딕" w:hAnsi="맑은 고딕" w:cs="함초롬바탕"/>
          <w:b/>
          <w:color w:val="000000"/>
          <w:kern w:val="0"/>
        </w:rPr>
      </w:pPr>
      <w:r>
        <w:rPr>
          <w:rFonts w:ascii="맑은 고딕" w:eastAsia="맑은 고딕" w:hAnsi="맑은 고딕" w:cs="함초롬바탕"/>
          <w:b/>
          <w:color w:val="000000"/>
          <w:kern w:val="0"/>
        </w:rPr>
        <w:t>6)</w:t>
      </w:r>
      <w:r w:rsidR="00E43B54" w:rsidRPr="00E43B54">
        <w:rPr>
          <w:rFonts w:ascii="맑은 고딕" w:eastAsia="맑은 고딕" w:hAnsi="맑은 고딕" w:cs="함초롬바탕"/>
          <w:b/>
          <w:color w:val="000000"/>
          <w:kern w:val="0"/>
        </w:rPr>
        <w:t xml:space="preserve"> </w:t>
      </w:r>
      <w:r w:rsidR="00E43B54" w:rsidRPr="00E43B54">
        <w:rPr>
          <w:rFonts w:ascii="맑은 고딕" w:eastAsia="맑은 고딕" w:hAnsi="맑은 고딕" w:cs="함초롬바탕" w:hint="eastAsia"/>
          <w:b/>
          <w:color w:val="000000"/>
          <w:kern w:val="0"/>
        </w:rPr>
        <w:t>사용하는 라이브러리&amp;</w:t>
      </w:r>
      <w:r w:rsidR="00E43B54" w:rsidRPr="00E43B54">
        <w:rPr>
          <w:rFonts w:ascii="맑은 고딕" w:eastAsia="맑은 고딕" w:hAnsi="맑은 고딕" w:cs="함초롬바탕"/>
          <w:b/>
          <w:color w:val="000000"/>
          <w:kern w:val="0"/>
        </w:rPr>
        <w:t>DB</w:t>
      </w:r>
    </w:p>
    <w:p w:rsidR="00E43B54" w:rsidRPr="00D350F9" w:rsidRDefault="00E43B54" w:rsidP="00E43B54">
      <w:pPr>
        <w:rPr>
          <w:rFonts w:ascii="맑은 고딕" w:eastAsia="맑은 고딕" w:hAnsi="맑은 고딕"/>
          <w:lang w:val="ko-KR"/>
        </w:rPr>
      </w:pPr>
      <w:r w:rsidRPr="00D350F9">
        <w:rPr>
          <w:rFonts w:ascii="맑은 고딕" w:eastAsia="맑은 고딕" w:hAnsi="맑은 고딕" w:hint="eastAsia"/>
          <w:lang w:val="ko-KR"/>
        </w:rPr>
        <w:t>라이브러리 : SDL - www.libsdl.org</w:t>
      </w:r>
    </w:p>
    <w:p w:rsidR="00E43B54" w:rsidRPr="00D350F9" w:rsidRDefault="00E43B54" w:rsidP="00E43B54">
      <w:pPr>
        <w:rPr>
          <w:rFonts w:ascii="맑은 고딕" w:eastAsia="맑은 고딕" w:hAnsi="맑은 고딕"/>
          <w:lang w:val="ko-KR"/>
        </w:rPr>
      </w:pPr>
      <w:r w:rsidRPr="00D350F9">
        <w:rPr>
          <w:rFonts w:ascii="맑은 고딕" w:eastAsia="맑은 고딕" w:hAnsi="맑은 고딕" w:hint="eastAsia"/>
          <w:lang w:val="ko-KR"/>
        </w:rPr>
        <w:t>DB : 사용 안 함</w:t>
      </w:r>
    </w:p>
    <w:p w:rsidR="00E43B54" w:rsidRPr="00B832BF" w:rsidRDefault="00E43B54" w:rsidP="00DC5D69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E43B54" w:rsidRDefault="00E43B54" w:rsidP="00E43B54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 xml:space="preserve">선정한 </w:t>
      </w:r>
      <w:r w:rsidRPr="00B832BF">
        <w:rPr>
          <w:rFonts w:ascii="맑은 고딕" w:eastAsia="맑은 고딕" w:hAnsi="맑은 고딕"/>
        </w:rPr>
        <w:t>OSS</w:t>
      </w:r>
      <w:r w:rsidRPr="00B832BF">
        <w:rPr>
          <w:rFonts w:ascii="맑은 고딕" w:eastAsia="맑은 고딕" w:hAnsi="맑은 고딕" w:hint="eastAsia"/>
        </w:rPr>
        <w:t>의 장단〮점</w:t>
      </w:r>
    </w:p>
    <w:p w:rsidR="00E43B54" w:rsidRPr="009B477A" w:rsidRDefault="00E43B54" w:rsidP="00E43B54">
      <w:pPr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장점 </w:t>
      </w:r>
      <w:r w:rsidRPr="009B477A">
        <w:rPr>
          <w:rFonts w:ascii="맑은 고딕" w:eastAsia="맑은 고딕" w:hAnsi="맑은 고딕"/>
          <w:b/>
          <w:sz w:val="22"/>
          <w:szCs w:val="22"/>
        </w:rPr>
        <w:t>1)</w:t>
      </w:r>
    </w:p>
    <w:p w:rsidR="00E43B54" w:rsidRPr="00B832BF" w:rsidRDefault="00E43B54" w:rsidP="00E43B54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739349BE" wp14:editId="7480EBA4">
            <wp:extent cx="2732405" cy="2743200"/>
            <wp:effectExtent l="1905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54" w:rsidRPr="00B832BF" w:rsidRDefault="00E43B54" w:rsidP="00E43B54">
      <w:pPr>
        <w:pStyle w:val="af0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>혼자 하기뿐만 아니라 둘이서 할 수도 있고 시간 제한,</w:t>
      </w:r>
      <w:r w:rsidRPr="00B832BF">
        <w:rPr>
          <w:rFonts w:ascii="맑은 고딕" w:eastAsia="맑은 고딕" w:hAnsi="맑은 고딕"/>
        </w:rPr>
        <w:t xml:space="preserve"> </w:t>
      </w:r>
      <w:r w:rsidRPr="00B832BF">
        <w:rPr>
          <w:rFonts w:ascii="맑은 고딕" w:eastAsia="맑은 고딕" w:hAnsi="맑은 고딕" w:hint="eastAsia"/>
        </w:rPr>
        <w:t>스테이즈 클리어 등 다양한 게임 방식이 있다.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</w:p>
    <w:p w:rsidR="00E43B54" w:rsidRPr="009B477A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>장점 2</w:t>
      </w:r>
      <w:r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10DCE8E5" wp14:editId="05DF457A">
            <wp:extent cx="4297680" cy="2881141"/>
            <wp:effectExtent l="0" t="0" r="762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66" cy="288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832BF">
        <w:rPr>
          <w:rFonts w:ascii="맑은 고딕" w:eastAsia="맑은 고딕" w:hAnsi="맑은 고딕" w:hint="eastAsia"/>
        </w:rPr>
        <w:t xml:space="preserve"> 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rFonts w:hint="eastAsia"/>
          <w:noProof/>
        </w:rPr>
        <w:drawing>
          <wp:inline distT="0" distB="0" distL="0" distR="0" wp14:anchorId="61791A35" wp14:editId="7DEF48A1">
            <wp:extent cx="3909671" cy="3147060"/>
            <wp:effectExtent l="0" t="0" r="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26" cy="315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옵션에서 </w:t>
      </w:r>
      <w:r>
        <w:rPr>
          <w:rFonts w:ascii="맑은 고딕" w:eastAsia="맑은 고딕" w:hAnsi="맑은 고딕"/>
        </w:rPr>
        <w:t xml:space="preserve">Key </w:t>
      </w:r>
      <w:r>
        <w:rPr>
          <w:rFonts w:ascii="맑은 고딕" w:eastAsia="맑은 고딕" w:hAnsi="맑은 고딕" w:hint="eastAsia"/>
        </w:rPr>
        <w:t>설정과,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마우스&amp;조이패드 플레이 설정, 속도와 핸디캡 설정 등 다양한 설정이 가능하다.</w:t>
      </w:r>
    </w:p>
    <w:p w:rsidR="008B7A46" w:rsidRPr="009B477A" w:rsidRDefault="008B7A46" w:rsidP="008B7A46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>
        <w:rPr>
          <w:rFonts w:ascii="맑은 고딕" w:eastAsia="맑은 고딕" w:hAnsi="맑은 고딕" w:hint="eastAsia"/>
          <w:b/>
          <w:sz w:val="22"/>
          <w:szCs w:val="22"/>
        </w:rPr>
        <w:t>장</w:t>
      </w:r>
      <w:r w:rsidRPr="009B477A">
        <w:rPr>
          <w:rFonts w:ascii="맑은 고딕" w:eastAsia="맑은 고딕" w:hAnsi="맑은 고딕" w:hint="eastAsia"/>
          <w:b/>
          <w:sz w:val="22"/>
          <w:szCs w:val="22"/>
        </w:rPr>
        <w:t>점 3</w:t>
      </w:r>
      <w:r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</w:p>
    <w:p w:rsidR="00E43B54" w:rsidRPr="00835223" w:rsidRDefault="00E43B54" w:rsidP="00E43B54">
      <w:pPr>
        <w:pStyle w:val="af0"/>
        <w:rPr>
          <w:rFonts w:ascii="맑은 고딕" w:eastAsia="맑은 고딕" w:hAnsi="맑은 고딕"/>
        </w:rPr>
      </w:pPr>
      <w:r w:rsidRPr="009B477A">
        <w:rPr>
          <w:b/>
          <w:noProof/>
          <w:sz w:val="22"/>
          <w:szCs w:val="22"/>
        </w:rPr>
        <w:lastRenderedPageBreak/>
        <w:drawing>
          <wp:anchor distT="0" distB="0" distL="114300" distR="114300" simplePos="0" relativeHeight="251683840" behindDoc="0" locked="0" layoutInCell="1" allowOverlap="1" wp14:anchorId="5FC23F79" wp14:editId="3A09EFE1">
            <wp:simplePos x="0" y="0"/>
            <wp:positionH relativeFrom="column">
              <wp:posOffset>2971800</wp:posOffset>
            </wp:positionH>
            <wp:positionV relativeFrom="line">
              <wp:posOffset>349250</wp:posOffset>
            </wp:positionV>
            <wp:extent cx="1869440" cy="3078480"/>
            <wp:effectExtent l="0" t="0" r="0" b="7620"/>
            <wp:wrapTopAndBottom/>
            <wp:docPr id="226" name="그림 226" descr="EMB000014dc5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616" descr="EMB000014dc5a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477A">
        <w:rPr>
          <w:b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2A446C4C" wp14:editId="1DFB661F">
            <wp:simplePos x="0" y="0"/>
            <wp:positionH relativeFrom="margin">
              <wp:align>left</wp:align>
            </wp:positionH>
            <wp:positionV relativeFrom="line">
              <wp:posOffset>327025</wp:posOffset>
            </wp:positionV>
            <wp:extent cx="2430780" cy="3085465"/>
            <wp:effectExtent l="0" t="0" r="7620" b="635"/>
            <wp:wrapTopAndBottom/>
            <wp:docPr id="229" name="그림 229" descr="EMB000014dc5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296" descr="EMB000014dc5a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409" cy="3089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</w:rPr>
        <w:t>스코어 등 다양한 통계자료도 볼 수 있다.</w:t>
      </w:r>
    </w:p>
    <w:p w:rsidR="00E43B54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</w:p>
    <w:p w:rsidR="00E43B54" w:rsidRPr="009B477A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9B477A">
        <w:rPr>
          <w:rFonts w:ascii="맑은 고딕" w:eastAsia="맑은 고딕" w:hAnsi="맑은 고딕"/>
          <w:b/>
          <w:sz w:val="22"/>
          <w:szCs w:val="22"/>
        </w:rPr>
        <w:t>01)</w:t>
      </w:r>
    </w:p>
    <w:p w:rsidR="00E43B54" w:rsidRDefault="00BE1C1D" w:rsidP="00E43B54">
      <w:pPr>
        <w:pStyle w:val="af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F865F47" wp14:editId="4102178F">
            <wp:simplePos x="0" y="0"/>
            <wp:positionH relativeFrom="column">
              <wp:posOffset>1228437</wp:posOffset>
            </wp:positionH>
            <wp:positionV relativeFrom="paragraph">
              <wp:posOffset>443114</wp:posOffset>
            </wp:positionV>
            <wp:extent cx="1912620" cy="3072184"/>
            <wp:effectExtent l="0" t="0" r="0" b="0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307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A2843">
        <w:rPr>
          <w:b/>
          <w:noProof/>
          <w:sz w:val="22"/>
          <w:szCs w:val="22"/>
        </w:rPr>
        <w:drawing>
          <wp:anchor distT="0" distB="0" distL="114300" distR="114300" simplePos="0" relativeHeight="251655168" behindDoc="0" locked="0" layoutInCell="1" allowOverlap="1" wp14:anchorId="60C328DB" wp14:editId="3A03430F">
            <wp:simplePos x="0" y="0"/>
            <wp:positionH relativeFrom="margin">
              <wp:posOffset>-404</wp:posOffset>
            </wp:positionH>
            <wp:positionV relativeFrom="line">
              <wp:posOffset>433417</wp:posOffset>
            </wp:positionV>
            <wp:extent cx="1024255" cy="1008380"/>
            <wp:effectExtent l="0" t="0" r="4445" b="1270"/>
            <wp:wrapTopAndBottom/>
            <wp:docPr id="231" name="그림 231" descr="EMB000014dc5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576" descr="EMB000014dc5a8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0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B54">
        <w:rPr>
          <w:rFonts w:ascii="맑은 고딕" w:eastAsia="맑은 고딕" w:hAnsi="맑은 고딕" w:hint="eastAsia"/>
        </w:rPr>
        <w:t>일시 정지가 없고 ESC</w:t>
      </w:r>
      <w:r w:rsidR="00E43B54">
        <w:rPr>
          <w:rFonts w:ascii="맑은 고딕" w:eastAsia="맑은 고딕" w:hAnsi="맑은 고딕"/>
        </w:rPr>
        <w:t xml:space="preserve"> </w:t>
      </w:r>
      <w:r w:rsidR="00E43B54">
        <w:rPr>
          <w:rFonts w:ascii="맑은 고딕" w:eastAsia="맑은 고딕" w:hAnsi="맑은 고딕" w:hint="eastAsia"/>
        </w:rPr>
        <w:t>키를 누르면 단번에 종료가 돼서 처음 플레이 해본 사용자라면 당황할 수 있다.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</w:p>
    <w:p w:rsidR="00E43B54" w:rsidRDefault="00E43B54" w:rsidP="00E43B54">
      <w:pPr>
        <w:pStyle w:val="af0"/>
        <w:rPr>
          <w:b/>
          <w:sz w:val="22"/>
          <w:szCs w:val="22"/>
        </w:rPr>
      </w:pPr>
      <w:r w:rsidRPr="003A2843">
        <w:rPr>
          <w:rFonts w:ascii="맑은 고딕" w:eastAsia="맑은 고딕" w:hAnsi="맑은 고딕" w:hint="eastAsia"/>
          <w:b/>
          <w:sz w:val="22"/>
          <w:szCs w:val="22"/>
        </w:rPr>
        <w:lastRenderedPageBreak/>
        <w:t xml:space="preserve">단점 </w:t>
      </w:r>
      <w:r w:rsidRPr="003A2843">
        <w:rPr>
          <w:rFonts w:ascii="맑은 고딕" w:eastAsia="맑은 고딕" w:hAnsi="맑은 고딕"/>
          <w:b/>
          <w:sz w:val="22"/>
          <w:szCs w:val="22"/>
        </w:rPr>
        <w:t>02)</w:t>
      </w:r>
      <w:r w:rsidRPr="003A2843">
        <w:rPr>
          <w:b/>
          <w:sz w:val="22"/>
          <w:szCs w:val="22"/>
        </w:rPr>
        <w:t xml:space="preserve"> </w:t>
      </w:r>
    </w:p>
    <w:p w:rsidR="00E43B54" w:rsidRPr="00312B27" w:rsidRDefault="00BE1C1D" w:rsidP="00E43B54">
      <w:pPr>
        <w:pStyle w:val="af0"/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FACC04B" wp14:editId="3159D669">
            <wp:simplePos x="0" y="0"/>
            <wp:positionH relativeFrom="margin">
              <wp:posOffset>289</wp:posOffset>
            </wp:positionH>
            <wp:positionV relativeFrom="line">
              <wp:posOffset>372514</wp:posOffset>
            </wp:positionV>
            <wp:extent cx="977900" cy="504825"/>
            <wp:effectExtent l="0" t="0" r="0" b="9525"/>
            <wp:wrapTopAndBottom/>
            <wp:docPr id="232" name="그림 232" descr="EMB000014dc5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1896" descr="EMB000014dc5a9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B54">
        <w:rPr>
          <w:rFonts w:ascii="맑은 고딕" w:eastAsia="맑은 고딕" w:hAnsi="맑은 고딕" w:hint="eastAsia"/>
        </w:rPr>
        <w:t>배경과 블록의 모양과 색상이 너무 단조롭고 밋밋하다.</w:t>
      </w:r>
    </w:p>
    <w:p w:rsidR="00BE1C1D" w:rsidRDefault="00BE1C1D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</w:p>
    <w:p w:rsidR="00E43B54" w:rsidRPr="003A2843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3A2843">
        <w:rPr>
          <w:rFonts w:ascii="맑은 고딕" w:eastAsia="맑은 고딕" w:hAnsi="맑은 고딕" w:hint="eastAsia"/>
          <w:b/>
          <w:sz w:val="22"/>
          <w:szCs w:val="22"/>
        </w:rPr>
        <w:t>단점 3</w:t>
      </w:r>
      <w:r w:rsidRPr="003A2843">
        <w:rPr>
          <w:rFonts w:ascii="맑은 고딕" w:eastAsia="맑은 고딕" w:hAnsi="맑은 고딕"/>
          <w:b/>
          <w:sz w:val="22"/>
          <w:szCs w:val="22"/>
        </w:rPr>
        <w:t>)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블록 위치를 상하로는 바꿀 수 없고 좌우로만 바꿀 수 있다.</w:t>
      </w:r>
      <w:r>
        <w:rPr>
          <w:rFonts w:ascii="맑은 고딕" w:eastAsia="맑은 고딕" w:hAnsi="맑은 고딕"/>
        </w:rPr>
        <w:t xml:space="preserve"> 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</w:p>
    <w:p w:rsidR="00E43B54" w:rsidRPr="001D7DAD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1D7DAD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1D7DAD">
        <w:rPr>
          <w:rFonts w:ascii="맑은 고딕" w:eastAsia="맑은 고딕" w:hAnsi="맑은 고딕"/>
          <w:b/>
          <w:sz w:val="22"/>
          <w:szCs w:val="22"/>
        </w:rPr>
        <w:t>4)</w:t>
      </w:r>
    </w:p>
    <w:p w:rsidR="00E43B54" w:rsidRPr="001D7DAD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게임의 재미를 더할 콤보 시스템과 아이템 등이 없다. </w:t>
      </w:r>
    </w:p>
    <w:p w:rsidR="00E43B54" w:rsidRDefault="00E43B54" w:rsidP="00E43B54">
      <w:pPr>
        <w:pStyle w:val="af0"/>
        <w:rPr>
          <w:rFonts w:ascii="맑은 고딕" w:eastAsia="맑은 고딕" w:hAnsi="맑은 고딕"/>
        </w:rPr>
      </w:pPr>
    </w:p>
    <w:p w:rsidR="00E43B54" w:rsidRDefault="00E43B54" w:rsidP="00E43B54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057CA5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>
        <w:rPr>
          <w:rFonts w:ascii="맑은 고딕" w:eastAsia="맑은 고딕" w:hAnsi="맑은 고딕"/>
          <w:b/>
          <w:sz w:val="22"/>
          <w:szCs w:val="22"/>
        </w:rPr>
        <w:t>5</w:t>
      </w:r>
      <w:r w:rsidRPr="00057CA5">
        <w:rPr>
          <w:rFonts w:ascii="맑은 고딕" w:eastAsia="맑은 고딕" w:hAnsi="맑은 고딕"/>
          <w:b/>
          <w:sz w:val="22"/>
          <w:szCs w:val="22"/>
        </w:rPr>
        <w:t>)</w:t>
      </w:r>
    </w:p>
    <w:p w:rsidR="00E43B54" w:rsidRDefault="00E43B54" w:rsidP="00E43B54">
      <w:pPr>
        <w:pStyle w:val="af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8BF5AAD" wp14:editId="100695E9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189730" cy="3248025"/>
            <wp:effectExtent l="0" t="0" r="1270" b="9525"/>
            <wp:wrapTopAndBottom/>
            <wp:docPr id="233" name="그림 233" descr="EMB000014dc5a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656" descr="EMB000014dc5a9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B54" w:rsidRPr="006E6480" w:rsidRDefault="00E43B54" w:rsidP="00E43B54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초기화면 모습인데 작동키는 무엇이며 룰은 어떤지 등 튜토리얼이 없어 처음 해보는 사용자라면 당황할 수 있다.</w:t>
      </w:r>
    </w:p>
    <w:p w:rsidR="00E43B54" w:rsidRDefault="00E43B54" w:rsidP="00E43B54">
      <w:pPr>
        <w:pStyle w:val="1"/>
      </w:pPr>
      <w:r>
        <w:rPr>
          <w:rFonts w:hint="eastAsia"/>
        </w:rPr>
        <w:lastRenderedPageBreak/>
        <w:t>타</w:t>
      </w:r>
      <w:r>
        <w:rPr>
          <w:rFonts w:hint="eastAsia"/>
        </w:rPr>
        <w:t>(</w:t>
      </w:r>
      <w:r>
        <w:rPr>
          <w:rFonts w:hint="eastAsia"/>
        </w:rPr>
        <w:t>他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게임과의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:rsidR="00E43B54" w:rsidRDefault="00E43B54" w:rsidP="00E43B54">
      <w:pPr>
        <w:rPr>
          <w:rFonts w:ascii="맑은 고딕" w:eastAsia="맑은 고딕" w:hAnsi="맑은 고딕"/>
          <w:b/>
          <w:sz w:val="22"/>
          <w:szCs w:val="22"/>
        </w:rPr>
      </w:pPr>
      <w:r w:rsidRPr="0094796B">
        <w:rPr>
          <w:rFonts w:ascii="함초롬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91008" behindDoc="0" locked="0" layoutInCell="1" allowOverlap="1" wp14:anchorId="5D01CA6B" wp14:editId="28BF59B1">
            <wp:simplePos x="0" y="0"/>
            <wp:positionH relativeFrom="column">
              <wp:posOffset>2209800</wp:posOffset>
            </wp:positionH>
            <wp:positionV relativeFrom="line">
              <wp:posOffset>466725</wp:posOffset>
            </wp:positionV>
            <wp:extent cx="1341120" cy="2959735"/>
            <wp:effectExtent l="0" t="0" r="0" b="0"/>
            <wp:wrapTopAndBottom/>
            <wp:docPr id="234" name="그림 234" descr="EMB000010781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7208" descr="EMB0000107815c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796B">
        <w:rPr>
          <w:rFonts w:ascii="맑은 고딕" w:eastAsia="맑은 고딕" w:hAnsi="맑은 고딕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92032" behindDoc="0" locked="0" layoutInCell="1" allowOverlap="1" wp14:anchorId="4FE0A794" wp14:editId="7889AF28">
            <wp:simplePos x="0" y="0"/>
            <wp:positionH relativeFrom="column">
              <wp:posOffset>3680460</wp:posOffset>
            </wp:positionH>
            <wp:positionV relativeFrom="paragraph">
              <wp:posOffset>314325</wp:posOffset>
            </wp:positionV>
            <wp:extent cx="2087880" cy="3475355"/>
            <wp:effectExtent l="0" t="0" r="7620" b="0"/>
            <wp:wrapTopAndBottom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애니팡0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96B">
        <w:rPr>
          <w:rFonts w:ascii="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89984" behindDoc="0" locked="0" layoutInCell="1" allowOverlap="1" wp14:anchorId="55117BEE" wp14:editId="1ACC309B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010410" cy="3576320"/>
            <wp:effectExtent l="0" t="0" r="8890" b="5080"/>
            <wp:wrapTopAndBottom/>
            <wp:docPr id="236" name="그림 236" descr="EMB0000107815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8808" descr="EMB0000107815c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796B">
        <w:rPr>
          <w:rFonts w:ascii="맑은 고딕" w:eastAsia="맑은 고딕" w:hAnsi="맑은 고딕" w:hint="eastAsia"/>
          <w:b/>
          <w:sz w:val="22"/>
          <w:szCs w:val="22"/>
        </w:rPr>
        <w:t>1) 애니팡</w:t>
      </w:r>
      <w:r>
        <w:rPr>
          <w:rStyle w:val="af"/>
          <w:rFonts w:ascii="맑은 고딕" w:eastAsia="맑은 고딕" w:hAnsi="맑은 고딕"/>
          <w:b/>
          <w:sz w:val="22"/>
          <w:szCs w:val="22"/>
        </w:rPr>
        <w:footnoteReference w:id="4"/>
      </w:r>
    </w:p>
    <w:p w:rsidR="00E43B54" w:rsidRPr="0094796B" w:rsidRDefault="00E43B54" w:rsidP="00E43B54">
      <w:pPr>
        <w:rPr>
          <w:rFonts w:ascii="맑은 고딕" w:eastAsia="맑은 고딕" w:hAnsi="맑은 고딕"/>
          <w:b/>
          <w:sz w:val="22"/>
          <w:szCs w:val="22"/>
        </w:rPr>
      </w:pPr>
    </w:p>
    <w:p w:rsidR="00E43B54" w:rsidRDefault="00E43B54" w:rsidP="00E43B54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  <w:r>
        <w:rPr>
          <w:rFonts w:ascii="맑은 고딕" w:eastAsia="맑은 고딕" w:hAnsi="맑은 고딕" w:cs="굴림" w:hint="eastAsia"/>
          <w:color w:val="000000"/>
          <w:kern w:val="0"/>
        </w:rPr>
        <w:t>애니팡의 장점은 여러 가지가 있다.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그 중에서도 동물을 사용한 아기자기한 </w:t>
      </w:r>
      <w:r>
        <w:rPr>
          <w:rFonts w:ascii="맑은 고딕" w:eastAsia="맑은 고딕" w:hAnsi="맑은 고딕" w:cs="굴림"/>
          <w:color w:val="000000"/>
          <w:kern w:val="0"/>
        </w:rPr>
        <w:t>UI</w:t>
      </w:r>
      <w:r>
        <w:rPr>
          <w:rFonts w:ascii="맑은 고딕" w:eastAsia="맑은 고딕" w:hAnsi="맑은 고딕" w:cs="굴림" w:hint="eastAsia"/>
          <w:color w:val="000000"/>
          <w:kern w:val="0"/>
        </w:rPr>
        <w:t>로 여성유저들의 마음을 사로잡은 점이 특징이다.</w:t>
      </w:r>
      <w:r>
        <w:rPr>
          <w:rFonts w:ascii="맑은 고딕" w:eastAsia="맑은 고딕" w:hAnsi="맑은 고딕" w:cs="굴림"/>
          <w:color w:val="000000"/>
          <w:kern w:val="0"/>
        </w:rPr>
        <w:t xml:space="preserve">  </w:t>
      </w:r>
      <w:r>
        <w:rPr>
          <w:rFonts w:ascii="맑은 고딕" w:eastAsia="맑은 고딕" w:hAnsi="맑은 고딕" w:cs="굴림" w:hint="eastAsia"/>
          <w:color w:val="000000"/>
          <w:kern w:val="0"/>
        </w:rPr>
        <w:t>또한 콤보 시스템과 다양한 아이템, 화려한 이펙트,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그리고 카카오톡을 연동한 친구들과의 경쟁시스템으로 유저들이 계속 게임을 하도록 유도한다는 점, 또한 특징이다.</w:t>
      </w:r>
    </w:p>
    <w:p w:rsidR="00E43B54" w:rsidRDefault="00E43B54" w:rsidP="00E43B54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</w:p>
    <w:p w:rsidR="00E43B54" w:rsidRPr="006A3FEF" w:rsidRDefault="00E43B54" w:rsidP="00E43B54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</w:pPr>
      <w:r w:rsidRPr="00880034"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t xml:space="preserve">2)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캔디 크러쉬 사가</w:t>
      </w:r>
      <w:r>
        <w:rPr>
          <w:rStyle w:val="af"/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footnoteReference w:id="5"/>
      </w:r>
    </w:p>
    <w:p w:rsidR="00E43B54" w:rsidRDefault="00E43B54" w:rsidP="00E43B54">
      <w:r>
        <w:rPr>
          <w:rFonts w:ascii="맑은 고딕" w:eastAsia="맑은 고딕" w:hAnsi="맑은 고딕" w:cs="굴림" w:hint="eastAsia"/>
          <w:color w:val="000000"/>
          <w:kern w:val="0"/>
        </w:rPr>
        <w:lastRenderedPageBreak/>
        <w:t>캔디</w: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671674D" wp14:editId="6794C944">
            <wp:simplePos x="0" y="0"/>
            <wp:positionH relativeFrom="column">
              <wp:posOffset>2735580</wp:posOffset>
            </wp:positionH>
            <wp:positionV relativeFrom="paragraph">
              <wp:posOffset>15240</wp:posOffset>
            </wp:positionV>
            <wp:extent cx="2611120" cy="369570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굴림"/>
          <w:noProof/>
          <w:color w:val="000000"/>
          <w:kern w:val="0"/>
        </w:rPr>
        <w:drawing>
          <wp:anchor distT="0" distB="0" distL="114300" distR="114300" simplePos="0" relativeHeight="251693056" behindDoc="0" locked="0" layoutInCell="1" allowOverlap="1" wp14:anchorId="51FA1CCE" wp14:editId="032FE24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4120" cy="3733800"/>
            <wp:effectExtent l="0" t="0" r="0" b="0"/>
            <wp:wrapTopAndBottom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캔디크러쉬사가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크러쉬 사가는 페이스북을 시작으로 </w:t>
      </w:r>
      <w:r>
        <w:rPr>
          <w:rFonts w:ascii="맑은 고딕" w:eastAsia="맑은 고딕" w:hAnsi="맑은 고딕" w:cs="굴림"/>
          <w:color w:val="000000"/>
          <w:kern w:val="0"/>
        </w:rPr>
        <w:t xml:space="preserve">iOS, Android, </w:t>
      </w:r>
      <w:r>
        <w:rPr>
          <w:rFonts w:ascii="맑은 고딕" w:eastAsia="맑은 고딕" w:hAnsi="맑은 고딕" w:cs="굴림" w:hint="eastAsia"/>
          <w:color w:val="000000"/>
          <w:kern w:val="0"/>
        </w:rPr>
        <w:t>Fire OS, Windows Phone, Windows 10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그리고 타이젠까지 다양한 OS에서 지원이 된다는 것이 큰 장점이다.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또한,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다양한 아이템과 자신의 레벨이 어느 정도까지 왔는지 맵으로 표시해주는 기능 등 유저가 직관적으로 게임을 파악하는데 도움을 준다는 것이 특징이다.</w:t>
      </w:r>
    </w:p>
    <w:p w:rsidR="00E43B54" w:rsidRPr="006E6480" w:rsidRDefault="00E43B54" w:rsidP="00E43B54"/>
    <w:p w:rsidR="00A819A6" w:rsidRPr="00DE2730" w:rsidRDefault="00F26861" w:rsidP="00A819A6">
      <w:pPr>
        <w:pStyle w:val="1"/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  <w:lang w:val="ko-KR"/>
        </w:rPr>
        <w:t>소스의</w:t>
      </w:r>
      <w:r w:rsidRPr="00DE2730">
        <w:rPr>
          <w:rFonts w:ascii="맑은 고딕" w:eastAsia="맑은 고딕" w:hAnsi="맑은 고딕" w:hint="eastAsia"/>
        </w:rPr>
        <w:t xml:space="preserve"> </w:t>
      </w:r>
      <w:r w:rsidRPr="00D350F9">
        <w:rPr>
          <w:rFonts w:ascii="맑은 고딕" w:eastAsia="맑은 고딕" w:hAnsi="맑은 고딕" w:hint="eastAsia"/>
          <w:lang w:val="ko-KR"/>
        </w:rPr>
        <w:t>전체</w:t>
      </w:r>
      <w:r w:rsidRPr="00DE2730">
        <w:rPr>
          <w:rFonts w:ascii="맑은 고딕" w:eastAsia="맑은 고딕" w:hAnsi="맑은 고딕" w:hint="eastAsia"/>
        </w:rPr>
        <w:t xml:space="preserve"> </w:t>
      </w:r>
      <w:r w:rsidRPr="00D350F9">
        <w:rPr>
          <w:rFonts w:ascii="맑은 고딕" w:eastAsia="맑은 고딕" w:hAnsi="맑은 고딕" w:hint="eastAsia"/>
          <w:lang w:val="ko-KR"/>
        </w:rPr>
        <w:t>구조</w:t>
      </w:r>
    </w:p>
    <w:p w:rsidR="006E6480" w:rsidRDefault="006E6480" w:rsidP="00F26861">
      <w:p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1. 디렉토리 구조</w:t>
      </w:r>
      <w:r w:rsidRPr="006E6480">
        <w:rPr>
          <w:rFonts w:ascii="맑은 고딕" w:eastAsia="맑은 고딕" w:hAnsi="맑은 고딕"/>
          <w:noProof/>
        </w:rPr>
        <w:t xml:space="preserve"> </w:t>
      </w:r>
    </w:p>
    <w:p w:rsidR="006E6480" w:rsidRDefault="00E43B54" w:rsidP="00F26861">
      <w:pPr>
        <w:rPr>
          <w:rFonts w:ascii="맑은 고딕" w:eastAsia="맑은 고딕" w:hAnsi="맑은 고딕"/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8C159B" wp14:editId="6225D3B7">
                <wp:simplePos x="0" y="0"/>
                <wp:positionH relativeFrom="column">
                  <wp:posOffset>2389736</wp:posOffset>
                </wp:positionH>
                <wp:positionV relativeFrom="paragraph">
                  <wp:posOffset>733945</wp:posOffset>
                </wp:positionV>
                <wp:extent cx="1546652" cy="338613"/>
                <wp:effectExtent l="0" t="0" r="0" b="0"/>
                <wp:wrapNone/>
                <wp:docPr id="239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652" cy="33861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B7A46" w:rsidRDefault="008B7A46" w:rsidP="00E43B54">
                            <w:pPr>
                              <w:pStyle w:val="af2"/>
                              <w:wordWrap w:val="0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mbria" w:cstheme="minorBidi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Block Attack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D8C159B" id="_x0000_t202" coordsize="21600,21600" o:spt="202" path="m,l,21600r21600,l21600,xe">
                <v:stroke joinstyle="miter"/>
                <v:path gradientshapeok="t" o:connecttype="rect"/>
              </v:shapetype>
              <v:shape id="TextBox 59" o:spid="_x0000_s1026" type="#_x0000_t202" style="position:absolute;margin-left:188.15pt;margin-top:57.8pt;width:121.8pt;height:26.6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" filled="f" stroked="f">
                <v:textbox>
                  <w:txbxContent>
                    <w:p w:rsidR="008B7A46" w:rsidRDefault="008B7A46" w:rsidP="00E43B54">
                      <w:pPr>
                        <w:pStyle w:val="af2"/>
                        <w:wordWrap w:val="0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mbria" w:cstheme="minorBidi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Block Attack</w:t>
                      </w:r>
                    </w:p>
                  </w:txbxContent>
                </v:textbox>
              </v:shape>
            </w:pict>
          </mc:Fallback>
        </mc:AlternateContent>
      </w:r>
      <w:r w:rsidR="006E6480" w:rsidRPr="00D350F9">
        <w:rPr>
          <w:rFonts w:ascii="맑은 고딕" w:eastAsia="맑은 고딕" w:hAnsi="맑은 고딕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0103B5" wp14:editId="2FF80774">
                <wp:simplePos x="0" y="0"/>
                <wp:positionH relativeFrom="margin">
                  <wp:posOffset>0</wp:posOffset>
                </wp:positionH>
                <wp:positionV relativeFrom="paragraph">
                  <wp:posOffset>1559</wp:posOffset>
                </wp:positionV>
                <wp:extent cx="6492240" cy="4712970"/>
                <wp:effectExtent l="0" t="0" r="0" b="0"/>
                <wp:wrapSquare wrapText="bothSides"/>
                <wp:docPr id="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240" cy="4712970"/>
                          <a:chOff x="-55925" y="0"/>
                          <a:chExt cx="10575344" cy="5002428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7309" y="4205013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35773" y="0"/>
                            <a:ext cx="955375" cy="95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직선 연결선 6"/>
                        <wps:cNvCnPr/>
                        <wps:spPr>
                          <a:xfrm flipV="1">
                            <a:off x="586237" y="1426542"/>
                            <a:ext cx="9092248" cy="3922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직선 연결선 7"/>
                        <wps:cNvCnPr/>
                        <wps:spPr>
                          <a:xfrm flipV="1">
                            <a:off x="4913459" y="1089485"/>
                            <a:ext cx="0" cy="3762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직선 연결선 8"/>
                        <wps:cNvCnPr/>
                        <wps:spPr>
                          <a:xfrm>
                            <a:off x="9678485" y="1422634"/>
                            <a:ext cx="0" cy="108692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79308" y="2509562"/>
                            <a:ext cx="1198353" cy="1198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2"/>
                        <wps:cNvSpPr txBox="1"/>
                        <wps:spPr>
                          <a:xfrm>
                            <a:off x="9044314" y="3553305"/>
                            <a:ext cx="1475105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Windows installer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" name="직선 연결선 11"/>
                        <wps:cNvCnPr/>
                        <wps:spPr>
                          <a:xfrm>
                            <a:off x="586237" y="1465766"/>
                            <a:ext cx="0" cy="9747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8275" y="1593841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09561"/>
                            <a:ext cx="1172475" cy="1043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8"/>
                        <wps:cNvSpPr txBox="1"/>
                        <wps:spPr>
                          <a:xfrm>
                            <a:off x="-55925" y="3388182"/>
                            <a:ext cx="1475105" cy="3594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직선 연결선 15"/>
                        <wps:cNvCnPr>
                          <a:stCxn id="13" idx="3"/>
                        </wps:cNvCnPr>
                        <wps:spPr>
                          <a:xfrm flipV="1">
                            <a:off x="1172475" y="3031459"/>
                            <a:ext cx="267778" cy="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직선 연결선 16"/>
                        <wps:cNvCnPr/>
                        <wps:spPr>
                          <a:xfrm>
                            <a:off x="1440252" y="1953158"/>
                            <a:ext cx="0" cy="26241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직선 연결선 17"/>
                        <wps:cNvCnPr/>
                        <wps:spPr>
                          <a:xfrm>
                            <a:off x="1440252" y="1953158"/>
                            <a:ext cx="138023" cy="129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Box 26"/>
                        <wps:cNvSpPr txBox="1"/>
                        <wps:spPr>
                          <a:xfrm>
                            <a:off x="1577309" y="2139256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fonts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7309" y="2466429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7309" y="3230779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직선 연결선 21"/>
                        <wps:cNvCnPr>
                          <a:endCxn id="3" idx="1"/>
                        </wps:cNvCnPr>
                        <wps:spPr>
                          <a:xfrm>
                            <a:off x="1440252" y="4577269"/>
                            <a:ext cx="137057" cy="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선 연결선 22"/>
                        <wps:cNvCnPr>
                          <a:endCxn id="20" idx="1"/>
                        </wps:cNvCnPr>
                        <wps:spPr>
                          <a:xfrm>
                            <a:off x="1440252" y="3603035"/>
                            <a:ext cx="137057" cy="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직선 연결선 23"/>
                        <wps:cNvCnPr>
                          <a:endCxn id="19" idx="1"/>
                        </wps:cNvCnPr>
                        <wps:spPr>
                          <a:xfrm>
                            <a:off x="1440252" y="2838685"/>
                            <a:ext cx="137057" cy="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TextBox 48"/>
                        <wps:cNvSpPr txBox="1"/>
                        <wps:spPr>
                          <a:xfrm>
                            <a:off x="1513567" y="3773488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music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" name="TextBox 50"/>
                        <wps:cNvSpPr txBox="1"/>
                        <wps:spPr>
                          <a:xfrm>
                            <a:off x="1493664" y="4732553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sound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52"/>
                        <wps:cNvSpPr txBox="1"/>
                        <wps:spPr>
                          <a:xfrm>
                            <a:off x="1617776" y="3018840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gfx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" name="직선 연결선 27"/>
                        <wps:cNvCnPr/>
                        <wps:spPr>
                          <a:xfrm>
                            <a:off x="4905411" y="1465766"/>
                            <a:ext cx="0" cy="10006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9015" y="2509560"/>
                            <a:ext cx="1172474" cy="1043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Box 59"/>
                        <wps:cNvSpPr txBox="1"/>
                        <wps:spPr>
                          <a:xfrm>
                            <a:off x="4228716" y="3329189"/>
                            <a:ext cx="1475105" cy="3594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source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0" name="직선 연결선 30"/>
                        <wps:cNvCnPr/>
                        <wps:spPr>
                          <a:xfrm>
                            <a:off x="5598182" y="3027229"/>
                            <a:ext cx="25933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직선 연결선 31"/>
                        <wps:cNvCnPr/>
                        <wps:spPr>
                          <a:xfrm>
                            <a:off x="5857516" y="1970410"/>
                            <a:ext cx="0" cy="20221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직선 연결선 32"/>
                        <wps:cNvCnPr/>
                        <wps:spPr>
                          <a:xfrm>
                            <a:off x="5857516" y="1953158"/>
                            <a:ext cx="22374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직선 연결선 33"/>
                        <wps:cNvCnPr/>
                        <wps:spPr>
                          <a:xfrm>
                            <a:off x="5857516" y="3028460"/>
                            <a:ext cx="22374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직선 연결선 34"/>
                        <wps:cNvCnPr/>
                        <wps:spPr>
                          <a:xfrm>
                            <a:off x="5857516" y="3975330"/>
                            <a:ext cx="22374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59259" y="1601807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53538" y="3603073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59055" y="2621700"/>
                            <a:ext cx="744513" cy="744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Box 77"/>
                        <wps:cNvSpPr txBox="1"/>
                        <wps:spPr>
                          <a:xfrm>
                            <a:off x="6094344" y="2160873"/>
                            <a:ext cx="956945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assets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" name="TextBox 78"/>
                        <wps:cNvSpPr txBox="1"/>
                        <wps:spPr>
                          <a:xfrm>
                            <a:off x="6153539" y="3197518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0" name="TextBox 79"/>
                        <wps:cNvSpPr txBox="1"/>
                        <wps:spPr>
                          <a:xfrm>
                            <a:off x="6093708" y="4149594"/>
                            <a:ext cx="957581" cy="26987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8B7A46" w:rsidRDefault="008B7A46" w:rsidP="006E6480">
                              <w:pPr>
                                <w:pStyle w:val="af2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mbria" w:cstheme="minorBidi"/>
                                  <w:color w:val="000000" w:themeColor="text1"/>
                                  <w:kern w:val="24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103B5" id="그룹 1" o:spid="_x0000_s1027" style="position:absolute;margin-left:0;margin-top:.1pt;width:511.2pt;height:371.1pt;z-index:251665408;mso-position-horizontal-relative:margin;mso-width-relative:margin;mso-height-relative:margin" coordorigin="-559" coordsize="105753,50024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8" type="#_x0000_t75" style="position:absolute;left:15773;top:42050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R7TCAAAA2gAAAA8AAABkcnMvZG93bnJldi54bWxEj09rwkAUxO+C32F5gjfdWFHa6CoSKmjx&#10;0Np6f2Rf/mD2bciuSfz2bkHwOMzMb5j1tjeVaKlxpWUFs2kEgji1uuRcwd/vfvIOwnlkjZVlUnAn&#10;B9vNcLDGWNuOf6g9+1wECLsYFRTe17GULi3IoJvamjh4mW0M+iCbXOoGuwA3lXyLoqU0WHJYKLCm&#10;pKD0er4ZBR+u+7okM39aLLLPY5vt6RuTm1LjUb9bgfDU+1f42T5oBXP4vxJugN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vUe0wgAAANoAAAAPAAAAAAAAAAAAAAAAAJ8C&#10;AABkcnMvZG93bnJldi54bWxQSwUGAAAAAAQABAD3AAAAjgMAAAAA&#10;">
                  <v:imagedata r:id="rId29" o:title=""/>
                  <v:path arrowok="t"/>
                </v:shape>
                <v:shape id="그림 4" o:spid="_x0000_s1029" type="#_x0000_t75" style="position:absolute;left:44357;width:9554;height:9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7VVnFAAAA2gAAAA8AAABkcnMvZG93bnJldi54bWxEj09rwkAUxO9Cv8PyCt50U5FaUlcJpf45&#10;qCVp7fmRfSbB7NuQXTX107uC0OMwM79hpvPO1OJMrassK3gZRiCIc6srLhT8fC8GbyCcR9ZYWyYF&#10;f+RgPnvqTTHW9sIpnTNfiABhF6OC0vsmltLlJRl0Q9sQB+9gW4M+yLaQusVLgJtajqLoVRqsOCyU&#10;2NBHSfkxOxkFn/vJ7/GabrPNV5Gust01WR72iVL95y55B+Gp8//hR3utFYzhfiXcADm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O1VZxQAAANoAAAAPAAAAAAAAAAAAAAAA&#10;AJ8CAABkcnMvZG93bnJldi54bWxQSwUGAAAAAAQABAD3AAAAkQMAAAAA&#10;">
                  <v:imagedata r:id="rId30" o:title=""/>
                  <v:path arrowok="t"/>
                </v:shape>
                <v:line id="직선 연결선 6" o:spid="_x0000_s1030" style="position:absolute;flip:y;visibility:visible;mso-wrap-style:square" from="5862,14265" to="96784,14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RWXMQAAADaAAAADwAAAGRycy9kb3ducmV2LnhtbESPT2vCQBTE7wW/w/IEb7rxD1qiq4gg&#10;BgtttT30+Mg+k2D2bcyuJvXTuwWhx2FmfsMsVq0pxY1qV1hWMBxEIIhTqwvOFHx/bfuvIJxH1lha&#10;JgW/5GC17LwsMNa24QPdjj4TAcIuRgW591UspUtzMugGtiIO3snWBn2QdSZ1jU2Am1KOomgqDRYc&#10;FnKsaJNTej5ejYIk4f3+ztuPn+HnZefHxdv7pJkp1eu26zkIT63/Dz/biVYwhb8r4QbI5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FFZcxAAAANoAAAAPAAAAAAAAAAAA&#10;AAAAAKECAABkcnMvZG93bnJldi54bWxQSwUGAAAAAAQABAD5AAAAkgMAAAAA&#10;" strokecolor="#748fa7 [3044]"/>
                <v:line id="직선 연결선 7" o:spid="_x0000_s1031" style="position:absolute;flip:y;visibility:visible;mso-wrap-style:square" from="49134,10894" to="49134,14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jzx8QAAADaAAAADwAAAGRycy9kb3ducmV2LnhtbESPQWvCQBSE74L/YXmF3nSjFS3RVUSQ&#10;BgVtbQ89PrLPJDT7Ns2uJvrrXUHwOMzMN8xs0ZpSnKl2hWUFg34Egji1uuBMwc/3uvcOwnlkjaVl&#10;UnAhB4t5tzPDWNuGv+h88JkIEHYxKsi9r2IpXZqTQde3FXHwjrY26IOsM6lrbALclHIYRWNpsOCw&#10;kGNFq5zSv8PJKEgS3myuvN7/Dj7/P/xbsd2NmolSry/tcgrCU+uf4Uc70QomcL8SboCc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WPPHxAAAANoAAAAPAAAAAAAAAAAA&#10;AAAAAKECAABkcnMvZG93bnJldi54bWxQSwUGAAAAAAQABAD5AAAAkgMAAAAA&#10;" strokecolor="#748fa7 [3044]"/>
                <v:line id="직선 연결선 8" o:spid="_x0000_s1032" style="position:absolute;visibility:visible;mso-wrap-style:square" from="96784,14226" to="96784,25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QZgcAAAADaAAAADwAAAGRycy9kb3ducmV2LnhtbERPzWoCMRC+F3yHMAVvNVuLolujiCCI&#10;9lL1AcbNdHdxM1mTqa4+vTkUevz4/meLzjXqSiHWng28DzJQxIW3NZcGjof12wRUFGSLjWcycKcI&#10;i3nvZYa59Tf+puteSpVCOOZooBJpc61jUZHDOPAtceJ+fHAoCYZS24C3FO4aPcyysXZYc2qosKVV&#10;RcV5/+sMXHZfm3g/NUMZjx7bc1hOpvIRjem/dstPUEKd/Iv/3BtrIG1NV9IN0PMn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VkGYHAAAAA2gAAAA8AAAAAAAAAAAAAAAAA&#10;oQIAAGRycy9kb3ducmV2LnhtbFBLBQYAAAAABAAEAPkAAACOAwAAAAA=&#10;" strokecolor="#748fa7 [3044]"/>
                <v:shape id="그림 9" o:spid="_x0000_s1033" type="#_x0000_t75" style="position:absolute;left:90793;top:25095;width:11983;height:11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6+sfFAAAA2gAAAA8AAABkcnMvZG93bnJldi54bWxEj09rwkAUxO9Cv8PyCt50Uw/Wpq4SSv1z&#10;UEvS2vMj+0yC2bchu2rqp3cFocdhZn7DTOedqcWZWldZVvAyjEAQ51ZXXCj4+V4MJiCcR9ZYWyYF&#10;f+RgPnvqTTHW9sIpnTNfiABhF6OC0vsmltLlJRl0Q9sQB+9gW4M+yLaQusVLgJtajqJoLA1WHBZK&#10;bOijpPyYnYyCz/3r7/GabrPNV5Gust01WR72iVL95y55B+Gp8//hR3utFbzB/Uq4AXJ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OvrHxQAAANoAAAAPAAAAAAAAAAAAAAAA&#10;AJ8CAABkcnMvZG93bnJldi54bWxQSwUGAAAAAAQABAD3AAAAkQMAAAAA&#10;">
                  <v:imagedata r:id="rId30" o:title=""/>
                  <v:path arrowok="t"/>
                </v:shape>
                <v:shape id="TextBox 12" o:spid="_x0000_s1034" type="#_x0000_t202" style="position:absolute;left:90443;top:35533;width:14751;height:26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Windows installer</w:t>
                        </w:r>
                      </w:p>
                    </w:txbxContent>
                  </v:textbox>
                </v:shape>
                <v:line id="직선 연결선 11" o:spid="_x0000_s1035" style="position:absolute;visibility:visible;mso-wrap-style:square" from="5862,14657" to="5862,244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BYA8EAAADbAAAADwAAAGRycy9kb3ducmV2LnhtbERPzWoCMRC+F3yHMEJvNaui6NYoUihI&#10;20vVB5huxt3FzWRNRl379KZQ8DYf3+8sVp1r1IVCrD0bGA4yUMSFtzWXBva795cZqCjIFhvPZOBG&#10;EVbL3tMCc+uv/E2XrZQqhXDM0UAl0uZax6Iih3HgW+LEHXxwKAmGUtuA1xTuGj3Ksql2WHNqqLCl&#10;t4qK4/bsDJw+vzbx9tOMZDr5/TiG9Wwu42jMc79bv4IS6uQh/ndvbJo/hL9f0gF6e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sFgDwQAAANsAAAAPAAAAAAAAAAAAAAAA&#10;AKECAABkcnMvZG93bnJldi54bWxQSwUGAAAAAAQABAD5AAAAjwMAAAAA&#10;" strokecolor="#748fa7 [3044]"/>
                <v:shape id="그림 12" o:spid="_x0000_s1036" type="#_x0000_t75" style="position:absolute;left:15782;top:15938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LP8zAAAAA2wAAAA8AAABkcnMvZG93bnJldi54bWxET0uLwjAQvi/4H8II3tZUwWWtRpGioMse&#10;1td9aKYPbCaliW3992ZB8DYf33OW695UoqXGlZYVTMYRCOLU6pJzBZfz7vMbhPPIGivLpOBBDtar&#10;wccSY207PlJ78rkIIexiVFB4X8dSurQgg25sa+LAZbYx6ANscqkb7EK4qeQ0ir6kwZJDQ4E1JQWl&#10;t9PdKJi77ueaTPzvbJZtD222oz9M7kqNhv1mAcJT79/il3uvw/wp/P8SDpCrJ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Qs/zMAAAADbAAAADwAAAAAAAAAAAAAAAACfAgAA&#10;ZHJzL2Rvd25yZXYueG1sUEsFBgAAAAAEAAQA9wAAAIwDAAAAAA==&#10;">
                  <v:imagedata r:id="rId29" o:title=""/>
                  <v:path arrowok="t"/>
                </v:shape>
                <v:shape id="그림 13" o:spid="_x0000_s1037" type="#_x0000_t75" style="position:absolute;top:25095;width:11724;height:10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e0vbDAAAA2wAAAA8AAABkcnMvZG93bnJldi54bWxET0trwkAQvgv9D8sUvOmmCrWkrhJKfRzU&#10;krT2PGTHJJidDdlVU3+9Kwi9zcf3nOm8M7U4U+sqywpehhEI4tzqigsFP9+LwRsI55E11pZJwR85&#10;mM+eelOMtb1wSufMFyKEsItRQel9E0vp8pIMuqFtiAN3sK1BH2BbSN3iJYSbWo6i6FUarDg0lNjQ&#10;R0n5MTsZBZ/7ye/xmm6zzVeRrrLdNVke9olS/ecueQfhqfP/4od7rcP8Mdx/CQfI2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17S9sMAAADbAAAADwAAAAAAAAAAAAAAAACf&#10;AgAAZHJzL2Rvd25yZXYueG1sUEsFBgAAAAAEAAQA9wAAAI8DAAAAAA==&#10;">
                  <v:imagedata r:id="rId30" o:title=""/>
                  <v:path arrowok="t"/>
                </v:shape>
                <v:shape id="TextBox 18" o:spid="_x0000_s1038" type="#_x0000_t202" style="position:absolute;left:-559;top:33881;width:14750;height:3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Game</w:t>
                        </w:r>
                      </w:p>
                    </w:txbxContent>
                  </v:textbox>
                </v:shape>
                <v:line id="직선 연결선 15" o:spid="_x0000_s1039" style="position:absolute;flip:y;visibility:visible;mso-wrap-style:square" from="11724,30314" to="14402,303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5sZsMAAADbAAAADwAAAGRycy9kb3ducmV2LnhtbERPTWvCQBC9C/6HZYTezEZb25K6igjS&#10;oKCt7aHHITtNgtnZNLs10V/vCoK3ebzPmc47U4kjNa60rGAUxSCIM6tLzhV8f62GryCcR9ZYWSYF&#10;J3Iwn/V7U0y0bfmTjnufixDCLkEFhfd1IqXLCjLoIlsTB+7XNgZ9gE0udYNtCDeVHMfxszRYcmgo&#10;sKZlQdlh/28UpCmv12de7X5GH3/v/rHcbJ/aF6UeBt3iDYSnzt/FN3eqw/wJXH8JB8jZ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nObGbDAAAA2wAAAA8AAAAAAAAAAAAA&#10;AAAAoQIAAGRycy9kb3ducmV2LnhtbFBLBQYAAAAABAAEAPkAAACRAwAAAAA=&#10;" strokecolor="#748fa7 [3044]"/>
                <v:line id="직선 연결선 16" o:spid="_x0000_s1040" style="position:absolute;visibility:visible;mso-wrap-style:square" from="14402,19531" to="14402,45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nAd8EAAADbAAAADwAAAGRycy9kb3ducmV2LnhtbERPzWrCQBC+C32HZQq96aaWBhtdRQoF&#10;qV60fYBpdkyC2dl0d6rRp+8Kgrf5+H5ntuhdq44UYuPZwPMoA0VcettwZeD762M4ARUF2WLrmQyc&#10;KcJi/jCYYWH9ibd03EmlUgjHAg3UIl2hdSxrchhHviNO3N4Hh5JgqLQNeErhrtXjLMu1w4ZTQ40d&#10;vddUHnZ/zsDverOK5592LPnr5fMQlpM3eYnGPD32yykooV7u4pt7ZdP8HK6/pAP0/B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WcB3wQAAANsAAAAPAAAAAAAAAAAAAAAA&#10;AKECAABkcnMvZG93bnJldi54bWxQSwUGAAAAAAQABAD5AAAAjwMAAAAA&#10;" strokecolor="#748fa7 [3044]"/>
                <v:line id="직선 연결선 17" o:spid="_x0000_s1041" style="position:absolute;visibility:visible;mso-wrap-style:square" from="14402,19531" to="15782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Vl7MIAAADbAAAADwAAAGRycy9kb3ducmV2LnhtbERPzWoCMRC+C32HMEJvNaulVlejiFCQ&#10;1kttH2DcjLuLm8k2GXXt0zdCwdt8fL8zX3auUWcKsfZsYDjIQBEX3tZcGvj+enuagIqCbLHxTAau&#10;FGG5eOjNMbf+wp903kmpUgjHHA1UIm2udSwqchgHviVO3MEHh5JgKLUNeEnhrtGjLBtrhzWnhgpb&#10;WldUHHcnZ+DnY7uJ130zkvHL7/sxrCZTeY7GPPa71QyUUCd38b97Y9P8V7j9kg7Qi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xVl7MIAAADbAAAADwAAAAAAAAAAAAAA&#10;AAChAgAAZHJzL2Rvd25yZXYueG1sUEsFBgAAAAAEAAQA+QAAAJADAAAAAA==&#10;" strokecolor="#748fa7 [3044]"/>
                <v:shape id="TextBox 26" o:spid="_x0000_s1042" type="#_x0000_t202" style="position:absolute;left:15773;top:21392;width:9575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fonts</w:t>
                        </w:r>
                      </w:p>
                    </w:txbxContent>
                  </v:textbox>
                </v:shape>
                <v:shape id="그림 19" o:spid="_x0000_s1043" type="#_x0000_t75" style="position:absolute;left:15773;top:24664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vrb3BAAAA2wAAAA8AAABkcnMvZG93bnJldi54bWxET0trwkAQvgv9D8sUetNNBIuJrlJCA7b0&#10;YNP2PmQnD8zOhuyaxH/vFgq9zcf3nP1xNp0YaXCtZQXxKgJBXFrdcq3g+ytfbkE4j6yxs0wKbuTg&#10;eHhY7DHVduJPGgtfixDCLkUFjfd9KqUrGzLoVrYnDlxlB4M+wKGWesAphJtOrqPoWRpsOTQ02FPW&#10;UHkprkZB4qb3nyz2H5tN9fo2VjmdMbsq9fQ4v+xAeJr9v/jPfdJhfgK/v4QD5OE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Ovrb3BAAAA2wAAAA8AAAAAAAAAAAAAAAAAnwIA&#10;AGRycy9kb3ducmV2LnhtbFBLBQYAAAAABAAEAPcAAACNAwAAAAA=&#10;">
                  <v:imagedata r:id="rId29" o:title=""/>
                  <v:path arrowok="t"/>
                </v:shape>
                <v:shape id="그림 20" o:spid="_x0000_s1044" type="#_x0000_t75" style="position:absolute;left:15773;top:32307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5zp3AAAAA2wAAAA8AAABkcnMvZG93bnJldi54bWxET8lqwzAQvQf6D2IKvcVyAimpYyUUU0Mb&#10;ekjc9j5Y44VYI2PJS/8+OhR6fLw9PS2mExMNrrWsYBPFIIhLq1uuFXx/5es9COeRNXaWScEvOTgd&#10;H1YpJtrOfKWp8LUIIewSVNB43ydSurIhgy6yPXHgKjsY9AEOtdQDziHcdHIbx8/SYMuhocGesobK&#10;WzEaBS9uPv9kG/+521VvH1OV0wWzUamnx+X1AMLT4v/Ff+53rWAb1ocv4QfI4x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PnOncAAAADbAAAADwAAAAAAAAAAAAAAAACfAgAA&#10;ZHJzL2Rvd25yZXYueG1sUEsFBgAAAAAEAAQA9wAAAIwDAAAAAA==&#10;">
                  <v:imagedata r:id="rId29" o:title=""/>
                  <v:path arrowok="t"/>
                </v:shape>
                <v:line id="직선 연결선 21" o:spid="_x0000_s1045" style="position:absolute;visibility:visible;mso-wrap-style:square" from="14402,45772" to="15773,45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ySvsQAAADbAAAADwAAAGRycy9kb3ducmV2LnhtbESPUWvCQBCE34X+h2MLvunFFEWjp0ih&#10;ILYvtf6ANbdNgrm99G6rsb/eKxT6OMzMN8xq07tWXSjExrOByTgDRVx623Bl4PjxMpqDioJssfVM&#10;Bm4UYbN+GKywsP7K73Q5SKUShGOBBmqRrtA6ljU5jGPfESfv0weHkmSotA14TXDX6jzLZtphw2mh&#10;xo6eayrPh29n4Ov1bRdvpzaX2fRnfw7b+UKeojHDx367BCXUy3/4r72zBvIJ/H5JP0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3JK+xAAAANsAAAAPAAAAAAAAAAAA&#10;AAAAAKECAABkcnMvZG93bnJldi54bWxQSwUGAAAAAAQABAD5AAAAkgMAAAAA&#10;" strokecolor="#748fa7 [3044]"/>
                <v:line id="직선 연결선 22" o:spid="_x0000_s1046" style="position:absolute;visibility:visible;mso-wrap-style:square" from="14402,36030" to="15773,36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4MycQAAADbAAAADwAAAGRycy9kb3ducmV2LnhtbESPUWvCQBCE34X+h2MLvumlKYpGT5FC&#10;QWxfavsD1tyaBHN76d1WY3+9Vyj4OMzMN8xy3btWnSnExrOBp3EGirj0tuHKwNfn62gGKgqyxdYz&#10;GbhShPXqYbDEwvoLf9B5L5VKEI4FGqhFukLrWNbkMI59R5y8ow8OJclQaRvwkuCu1XmWTbXDhtNC&#10;jR291FSe9j/OwPfb+zZeD20u08nv7hQ2s7k8R2OGj/1mAUqol3v4v721BvIc/r6kH6B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DgzJxAAAANsAAAAPAAAAAAAAAAAA&#10;AAAAAKECAABkcnMvZG93bnJldi54bWxQSwUGAAAAAAQABAD5AAAAkgMAAAAA&#10;" strokecolor="#748fa7 [3044]"/>
                <v:line id="직선 연결선 23" o:spid="_x0000_s1047" style="position:absolute;visibility:visible;mso-wrap-style:square" from="14402,28386" to="15773,28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KpUsQAAADbAAAADwAAAGRycy9kb3ducmV2LnhtbESPUWvCQBCE3wv9D8cW+lYvjSgaPUUK&#10;grR9qfoD1tw2Ceb20rtVY3+9Vyj4OMzMN8x82btWnSnExrOB10EGirj0tuHKwH63fpmAioJssfVM&#10;Bq4UYbl4fJhjYf2Fv+i8lUolCMcCDdQiXaF1LGtyGAe+I07etw8OJclQaRvwkuCu1XmWjbXDhtNC&#10;jR291VQetydn4OfjcxOvhzaX8ej3/RhWk6kMozHPT/1qBkqol3v4v72xBvIh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QqlSxAAAANsAAAAPAAAAAAAAAAAA&#10;AAAAAKECAABkcnMvZG93bnJldi54bWxQSwUGAAAAAAQABAD5AAAAkgMAAAAA&#10;" strokecolor="#748fa7 [3044]"/>
                <v:shape id="TextBox 48" o:spid="_x0000_s1048" type="#_x0000_t202" style="position:absolute;left:15135;top:37734;width:9576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music</w:t>
                        </w:r>
                      </w:p>
                    </w:txbxContent>
                  </v:textbox>
                </v:shape>
                <v:shape id="TextBox 50" o:spid="_x0000_s1049" type="#_x0000_t202" style="position:absolute;left:14936;top:47325;width:9576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sound</w:t>
                        </w:r>
                      </w:p>
                    </w:txbxContent>
                  </v:textbox>
                </v:shape>
                <v:shape id="TextBox 52" o:spid="_x0000_s1050" type="#_x0000_t202" style="position:absolute;left:16177;top:30188;width:9576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gfx</w:t>
                        </w:r>
                      </w:p>
                    </w:txbxContent>
                  </v:textbox>
                </v:shape>
                <v:line id="직선 연결선 27" o:spid="_x0000_s1051" style="position:absolute;visibility:visible;mso-wrap-style:square" from="49054,14657" to="49054,246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mvUcUAAADbAAAADwAAAGRycy9kb3ducmV2LnhtbESP3WrCQBSE7wt9h+UUeqebRupP6ioi&#10;CNL2RtsHOGZPk2D2bLp71Nin7xaEXg4z8w0zX/auVWcKsfFs4GmYgSIuvW24MvD5sRlMQUVBtth6&#10;JgNXirBc3N/NsbD+wjs676VSCcKxQAO1SFdoHcuaHMah74iT9+WDQ0kyVNoGvCS4a3WeZWPtsOG0&#10;UGNH65rK4/7kDHy/vW/j9dDmMn7+eT2G1XQmo2jM40O/egEl1Mt/+NbeWgP5BP6+pB+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XmvUcUAAADbAAAADwAAAAAAAAAA&#10;AAAAAAChAgAAZHJzL2Rvd25yZXYueG1sUEsFBgAAAAAEAAQA+QAAAJMDAAAAAA==&#10;" strokecolor="#748fa7 [3044]"/>
                <v:shape id="그림 28" o:spid="_x0000_s1052" type="#_x0000_t75" style="position:absolute;left:43290;top:25095;width:11724;height:10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WijrDAAAA2wAAAA8AAABkcnMvZG93bnJldi54bWxET8luwjAQvSP1H6yp1BtxyqGgFAdFVRcO&#10;tCgpcB7Fk0XE4yg2kPL19QGJ49Pbl6vRdOJMg2stK3iOYhDEpdUt1wp2vx/TBQjnkTV2lknBHzlY&#10;pQ+TJSbaXjinc+FrEULYJaig8b5PpHRlQwZdZHviwFV2MOgDHGqpB7yEcNPJWRy/SIMth4YGe3pr&#10;qDwWJ6PgfT8/HK/5d7HZ1vlX8XPNPqt9ptTT45i9gvA0+rv45l5rBbMwNnwJP0Cm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aKOsMAAADbAAAADwAAAAAAAAAAAAAAAACf&#10;AgAAZHJzL2Rvd25yZXYueG1sUEsFBgAAAAAEAAQA9wAAAI8DAAAAAA==&#10;">
                  <v:imagedata r:id="rId30" o:title=""/>
                  <v:path arrowok="t"/>
                </v:shape>
                <v:shape id="_x0000_s1053" type="#_x0000_t202" style="position:absolute;left:42287;top:33291;width:14751;height:3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source</w:t>
                        </w:r>
                      </w:p>
                    </w:txbxContent>
                  </v:textbox>
                </v:shape>
                <v:line id="직선 연결선 30" o:spid="_x0000_s1054" style="position:absolute;visibility:visible;mso-wrap-style:square" from="55981,30272" to="58575,302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mh+MAAAADbAAAADwAAAGRycy9kb3ducmV2LnhtbERPzWoCMRC+F3yHMIK3mq1S0a1RRBDE&#10;eqn6ANPNdHdxM1mTUdc+fXMQevz4/ufLzjXqRiHWng28DTNQxIW3NZcGTsfN6xRUFGSLjWcy8KAI&#10;y0XvZY659Xf+ottBSpVCOOZooBJpc61jUZHDOPQtceJ+fHAoCYZS24D3FO4aPcqyiXZYc2qosKV1&#10;RcX5cHUGLp/7bXx8NyOZvP/uzmE1nck4GjPod6sPUEKd/Iuf7q01ME7r05f0A/Ti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tJofjAAAAA2wAAAA8AAAAAAAAAAAAAAAAA&#10;oQIAAGRycy9kb3ducmV2LnhtbFBLBQYAAAAABAAEAPkAAACOAwAAAAA=&#10;" strokecolor="#748fa7 [3044]"/>
                <v:line id="직선 연결선 31" o:spid="_x0000_s1055" style="position:absolute;visibility:visible;mso-wrap-style:square" from="58575,19704" to="58575,399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UEY8QAAADbAAAADwAAAGRycy9kb3ducmV2LnhtbESPUWvCQBCE3wv9D8cWfKsXlUoaPUUK&#10;BdG+aPsDtrk1Ceb20rutRn99ryD4OMzMN8x82btWnSjExrOB0TADRVx623Bl4Ovz/TkHFQXZYuuZ&#10;DFwownLx+DDHwvoz7+i0l0olCMcCDdQiXaF1LGtyGIe+I07ewQeHkmSotA14TnDX6nGWTbXDhtNC&#10;jR291VQe97/OwM/2Yx0v3+1Ypi/XzTGs8leZRGMGT/1qBkqol3v41l5bA5MR/H9JP0A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BQRjxAAAANsAAAAPAAAAAAAAAAAA&#10;AAAAAKECAABkcnMvZG93bnJldi54bWxQSwUGAAAAAAQABAD5AAAAkgMAAAAA&#10;" strokecolor="#748fa7 [3044]"/>
                <v:line id="직선 연결선 32" o:spid="_x0000_s1056" style="position:absolute;visibility:visible;mso-wrap-style:square" from="58575,19531" to="60812,195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eaFMQAAADbAAAADwAAAGRycy9kb3ducmV2LnhtbESPUWvCQBCE3wv9D8cW+lYvjSgaPUUK&#10;grR9qfoD1tw2Ceb20rtVY3+9Vyj4OMzMN8x82btWnSnExrOB10EGirj0tuHKwH63fpmAioJssfVM&#10;Bq4UYbl4fJhjYf2Fv+i8lUolCMcCDdQiXaF1LGtyGAe+I07etw8OJclQaRvwkuCu1XmWjbXDhtNC&#10;jR291VQetydn4OfjcxOvhzaX8ej3/RhWk6kMozHPT/1qBkqol3v4v72xBoY5/H1JP0Av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15oUxAAAANsAAAAPAAAAAAAAAAAA&#10;AAAAAKECAABkcnMvZG93bnJldi54bWxQSwUGAAAAAAQABAD5AAAAkgMAAAAA&#10;" strokecolor="#748fa7 [3044]"/>
                <v:line id="직선 연결선 33" o:spid="_x0000_s1057" style="position:absolute;visibility:visible;mso-wrap-style:square" from="58575,30284" to="60812,30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s/j8QAAADbAAAADwAAAGRycy9kb3ducmV2LnhtbESPUWvCQBCE34X+h2MLfdNLDYqNniKF&#10;grR9UfsD1tw2Ceb20rutxv56ryD4OMzMN8xi1btWnSjExrOB51EGirj0tuHKwNf+bTgDFQXZYuuZ&#10;DFwowmr5MFhgYf2Zt3TaSaUShGOBBmqRrtA6ljU5jCPfESfv2weHkmSotA14TnDX6nGWTbXDhtNC&#10;jR291lQed7/OwM/H5yZeDu1YppO/92NYz14kj8Y8PfbrOSihXu7hW3tjDeQ5/H9JP0Av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mz+PxAAAANsAAAAPAAAAAAAAAAAA&#10;AAAAAKECAABkcnMvZG93bnJldi54bWxQSwUGAAAAAAQABAD5AAAAkgMAAAAA&#10;" strokecolor="#748fa7 [3044]"/>
                <v:line id="직선 연결선 34" o:spid="_x0000_s1058" style="position:absolute;visibility:visible;mso-wrap-style:square" from="58575,39753" to="60812,39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Kn+8QAAADbAAAADwAAAGRycy9kb3ducmV2LnhtbESPzWoCQRCE74G8w9ABb3E2/qEbR5FA&#10;QEwuMT5Au9PuLu70bGY6uvr0mYDgsaiqr6j5snONOlGItWcDL/0MFHHhbc2lgd33+/MUVBRki41n&#10;MnChCMvF48Mcc+vP/EWnrZQqQTjmaKASaXOtY1GRw9j3LXHyDj44lCRDqW3Ac4K7Rg+ybKId1pwW&#10;KmzpraLiuP11Bn4+Ptfxsm8GMhlfN8ewms5kGI3pPXWrV1BCndzDt/baGhiO4P9L+gF6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cqf7xAAAANsAAAAPAAAAAAAAAAAA&#10;AAAAAKECAABkcnMvZG93bnJldi54bWxQSwUGAAAAAAQABAD5AAAAkgMAAAAA&#10;" strokecolor="#748fa7 [3044]"/>
                <v:shape id="그림 35" o:spid="_x0000_s1059" type="#_x0000_t75" style="position:absolute;left:61592;top:16018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X+9jDAAAA2wAAAA8AAABkcnMvZG93bnJldi54bWxEj09rwkAUxO9Cv8PyCr3pRkukTV2lBAUV&#10;D2rb+yP78odm34bsmsRv7wqCx2FmfsMsVoOpRUetqywrmE4iEMSZ1RUXCn5/NuMPEM4ja6wtk4Ir&#10;OVgtX0YLTLTt+UTd2RciQNglqKD0vkmkdFlJBt3ENsTBy21r0AfZFlK32Ae4qeUsiubSYMVhocSG&#10;0pKy//PFKPh0/f4vnfpDHOfrXZdv6IjpRam31+H7C4SnwT/Dj/ZWK3iP4f4l/AC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Vf72MMAAADbAAAADwAAAAAAAAAAAAAAAACf&#10;AgAAZHJzL2Rvd25yZXYueG1sUEsFBgAAAAAEAAQA9wAAAI8DAAAAAA==&#10;">
                  <v:imagedata r:id="rId29" o:title=""/>
                  <v:path arrowok="t"/>
                </v:shape>
                <v:shape id="그림 36" o:spid="_x0000_s1060" type="#_x0000_t75" style="position:absolute;left:61535;top:36030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FZa/DAAAA2wAAAA8AAABkcnMvZG93bnJldi54bWxEj09rwkAUxO9Cv8PyCt50o6K0qatIUFDx&#10;YNP2/si+/KHZtyG7JvHbu4WCx2FmfsOst4OpRUetqywrmE0jEMSZ1RUXCr6/DpM3EM4ja6wtk4I7&#10;OdhuXkZrjLXt+ZO61BciQNjFqKD0vomldFlJBt3UNsTBy21r0AfZFlK32Ae4qeU8ilbSYMVhocSG&#10;kpKy3/RmFLy7/vyTzPxlucz3py4/0BWTm1Lj12H3AcLT4J/h//ZRK1is4O9L+AFy8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Vlr8MAAADbAAAADwAAAAAAAAAAAAAAAACf&#10;AgAAZHJzL2Rvd25yZXYueG1sUEsFBgAAAAAEAAQA9wAAAI8DAAAAAA==&#10;">
                  <v:imagedata r:id="rId29" o:title=""/>
                  <v:path arrowok="t"/>
                </v:shape>
                <v:shape id="그림 37" o:spid="_x0000_s1061" type="#_x0000_t75" style="position:absolute;left:61590;top:26217;width:7445;height: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JwDTDAAAA2wAAAA8AAABkcnMvZG93bnJldi54bWxEj1trwkAUhN8L/Q/LKfimGytWm7pKCQpa&#10;fPDW90P25EKzZ0N2TeK/dwWhj8PMfMMsVr2pREuNKy0rGI8iEMSp1SXnCi7nzXAOwnlkjZVlUnAj&#10;B6vl68sCY207PlJ78rkIEHYxKii8r2MpXVqQQTeyNXHwMtsY9EE2udQNdgFuKvkeRR/SYMlhocCa&#10;koLSv9PVKPh03c9vMvb76TRb79psQwdMrkoN3vrvLxCeev8ffra3WsFkBo8v4QfI5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nANMMAAADbAAAADwAAAAAAAAAAAAAAAACf&#10;AgAAZHJzL2Rvd25yZXYueG1sUEsFBgAAAAAEAAQA9wAAAI8DAAAAAA==&#10;">
                  <v:imagedata r:id="rId29" o:title=""/>
                  <v:path arrowok="t"/>
                </v:shape>
                <v:shape id="TextBox 77" o:spid="_x0000_s1062" type="#_x0000_t202" style="position:absolute;left:60943;top:21608;width:9569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assets</w:t>
                        </w:r>
                      </w:p>
                    </w:txbxContent>
                  </v:textbox>
                </v:shape>
                <v:shape id="TextBox 78" o:spid="_x0000_s1063" type="#_x0000_t202" style="position:absolute;left:61535;top:31975;width:9576;height:26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gB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ns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DyAEwgAAANsAAAAPAAAAAAAAAAAAAAAAAJgCAABkcnMvZG93&#10;bnJldi54bWxQSwUGAAAAAAQABAD1AAAAhwMAAAAA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code</w:t>
                        </w:r>
                      </w:p>
                    </w:txbxContent>
                  </v:textbox>
                </v:shape>
                <v:shape id="TextBox 79" o:spid="_x0000_s1064" type="#_x0000_t202" style="position:absolute;left:60937;top:41495;width:9575;height:26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8B7A46" w:rsidRDefault="008B7A46" w:rsidP="006E6480">
                        <w:pPr>
                          <w:pStyle w:val="af2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mbria" w:cstheme="minorBidi"/>
                            <w:color w:val="000000" w:themeColor="text1"/>
                            <w:kern w:val="24"/>
                          </w:rPr>
                          <w:t>manual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6E6480" w:rsidRDefault="006E6480" w:rsidP="00F26861">
      <w:p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2. 파일 구조</w:t>
      </w:r>
    </w:p>
    <w:p w:rsidR="006E6480" w:rsidRDefault="006E6480" w:rsidP="00F26861">
      <w:pPr>
        <w:rPr>
          <w:rFonts w:ascii="맑은 고딕" w:eastAsia="맑은 고딕" w:hAnsi="맑은 고딕"/>
          <w:b/>
          <w:sz w:val="24"/>
        </w:rPr>
      </w:pPr>
    </w:p>
    <w:p w:rsidR="00F26861" w:rsidRPr="00D350F9" w:rsidRDefault="006E6480" w:rsidP="00F26861">
      <w:p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2-</w:t>
      </w:r>
      <w:r w:rsidR="00F26861" w:rsidRPr="00D350F9">
        <w:rPr>
          <w:rFonts w:ascii="맑은 고딕" w:eastAsia="맑은 고딕" w:hAnsi="맑은 고딕" w:hint="eastAsia"/>
          <w:b/>
          <w:sz w:val="24"/>
        </w:rPr>
        <w:t xml:space="preserve">1. </w:t>
      </w:r>
      <w:r w:rsidR="00F26861" w:rsidRPr="00D350F9">
        <w:rPr>
          <w:rFonts w:ascii="맑은 고딕" w:eastAsia="맑은 고딕" w:hAnsi="맑은 고딕"/>
          <w:b/>
          <w:sz w:val="24"/>
        </w:rPr>
        <w:t xml:space="preserve">Game </w:t>
      </w:r>
      <w:r w:rsidR="00F26861" w:rsidRPr="00D350F9">
        <w:rPr>
          <w:rFonts w:ascii="맑은 고딕" w:eastAsia="맑은 고딕" w:hAnsi="맑은 고딕" w:hint="eastAsia"/>
          <w:b/>
          <w:sz w:val="24"/>
        </w:rPr>
        <w:t>폴더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1) fonts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/>
        </w:rPr>
        <w:t>FreeSerif.ttf, PenguinAttack.ttf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: </w:t>
      </w:r>
      <w:r w:rsidRPr="00D350F9">
        <w:rPr>
          <w:rFonts w:ascii="맑은 고딕" w:eastAsia="맑은 고딕" w:hAnsi="맑은 고딕" w:hint="eastAsia"/>
        </w:rPr>
        <w:t>게임 내의 폰트들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2) gfx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 xml:space="preserve">bricks, </w:t>
      </w:r>
      <w:r w:rsidRPr="00D350F9">
        <w:rPr>
          <w:rFonts w:ascii="맑은 고딕" w:eastAsia="맑은 고딕" w:hAnsi="맑은 고딕"/>
        </w:rPr>
        <w:t xml:space="preserve">menu </w:t>
      </w:r>
      <w:r w:rsidRPr="00D350F9">
        <w:rPr>
          <w:rFonts w:ascii="맑은 고딕" w:eastAsia="맑은 고딕" w:hAnsi="맑은 고딕" w:hint="eastAsia"/>
        </w:rPr>
        <w:t xml:space="preserve">등 각종 </w:t>
      </w:r>
      <w:r w:rsidRPr="00D350F9">
        <w:rPr>
          <w:rFonts w:ascii="맑은 고딕" w:eastAsia="맑은 고딕" w:hAnsi="맑은 고딕"/>
        </w:rPr>
        <w:t xml:space="preserve">png </w:t>
      </w:r>
      <w:r w:rsidRPr="00D350F9">
        <w:rPr>
          <w:rFonts w:ascii="맑은 고딕" w:eastAsia="맑은 고딕" w:hAnsi="맑은 고딕" w:hint="eastAsia"/>
        </w:rPr>
        <w:t>파일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: 게임 내에 쓰이는 각종 이미지들이 있음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 xml:space="preserve">3) music 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/>
        </w:rPr>
        <w:t>bgMusic.ogg, highbeat.ogg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: </w:t>
      </w:r>
      <w:r w:rsidRPr="00D350F9">
        <w:rPr>
          <w:rFonts w:ascii="맑은 고딕" w:eastAsia="맑은 고딕" w:hAnsi="맑은 고딕" w:hint="eastAsia"/>
        </w:rPr>
        <w:t xml:space="preserve">게임 내의 </w:t>
      </w:r>
      <w:r w:rsidRPr="00D350F9">
        <w:rPr>
          <w:rFonts w:ascii="맑은 고딕" w:eastAsia="맑은 고딕" w:hAnsi="맑은 고딕"/>
        </w:rPr>
        <w:t>BGM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4) sound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/>
        </w:rPr>
        <w:t xml:space="preserve">applause.ogg, cameraclick.ogg </w:t>
      </w:r>
      <w:r w:rsidRPr="00D350F9">
        <w:rPr>
          <w:rFonts w:ascii="맑은 고딕" w:eastAsia="맑은 고딕" w:hAnsi="맑은 고딕" w:hint="eastAsia"/>
        </w:rPr>
        <w:t>등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: 게임 내의 효과음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</w:p>
    <w:p w:rsidR="00F26861" w:rsidRPr="00D350F9" w:rsidRDefault="006E6480" w:rsidP="00F26861">
      <w:p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2-</w:t>
      </w:r>
      <w:r w:rsidR="00F26861" w:rsidRPr="00D350F9">
        <w:rPr>
          <w:rFonts w:ascii="맑은 고딕" w:eastAsia="맑은 고딕" w:hAnsi="맑은 고딕"/>
          <w:b/>
          <w:sz w:val="24"/>
        </w:rPr>
        <w:t>2</w:t>
      </w:r>
      <w:r w:rsidR="00F26861" w:rsidRPr="00D350F9">
        <w:rPr>
          <w:rFonts w:ascii="맑은 고딕" w:eastAsia="맑은 고딕" w:hAnsi="맑은 고딕" w:hint="eastAsia"/>
          <w:b/>
          <w:sz w:val="24"/>
        </w:rPr>
        <w:t>. source 폴더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lastRenderedPageBreak/>
        <w:t xml:space="preserve">1) </w:t>
      </w:r>
      <w:r w:rsidRPr="00D350F9">
        <w:rPr>
          <w:rFonts w:ascii="맑은 고딕" w:eastAsia="맑은 고딕" w:hAnsi="맑은 고딕"/>
        </w:rPr>
        <w:t xml:space="preserve">assets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gfx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bricks</w:t>
      </w:r>
      <w:r w:rsidRPr="00D350F9">
        <w:rPr>
          <w:rFonts w:ascii="맑은 고딕" w:eastAsia="맑은 고딕" w:hAnsi="맑은 고딕"/>
        </w:rPr>
        <w:t xml:space="preserve">, buttons </w:t>
      </w:r>
      <w:r w:rsidRPr="00D350F9">
        <w:rPr>
          <w:rFonts w:ascii="맑은 고딕" w:eastAsia="맑은 고딕" w:hAnsi="맑은 고딕" w:hint="eastAsia"/>
        </w:rPr>
        <w:t xml:space="preserve">폴더 등 </w:t>
      </w:r>
      <w:r w:rsidR="002A1D65">
        <w:rPr>
          <w:rFonts w:ascii="맑은 고딕" w:eastAsia="맑은 고딕" w:hAnsi="맑은 고딕" w:hint="eastAsia"/>
        </w:rPr>
        <w:t>→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blue, buttons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 xml:space="preserve">등 각종 </w:t>
      </w:r>
      <w:r w:rsidRPr="00D350F9">
        <w:rPr>
          <w:rFonts w:ascii="맑은 고딕" w:eastAsia="맑은 고딕" w:hAnsi="맑은 고딕"/>
        </w:rPr>
        <w:t>svg</w:t>
      </w:r>
      <w:r w:rsidRPr="00D350F9">
        <w:rPr>
          <w:rStyle w:val="af"/>
          <w:rFonts w:ascii="맑은 고딕" w:eastAsia="맑은 고딕" w:hAnsi="맑은 고딕"/>
        </w:rPr>
        <w:footnoteReference w:id="6"/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파일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 xml:space="preserve">: svg는 </w:t>
      </w:r>
      <w:r w:rsidRPr="00D350F9">
        <w:rPr>
          <w:rFonts w:ascii="맑은 고딕" w:eastAsia="맑은 고딕" w:hAnsi="맑은 고딕"/>
        </w:rPr>
        <w:t>2</w:t>
      </w:r>
      <w:r w:rsidRPr="00D350F9">
        <w:rPr>
          <w:rFonts w:ascii="맑은 고딕" w:eastAsia="맑은 고딕" w:hAnsi="맑은 고딕" w:hint="eastAsia"/>
        </w:rPr>
        <w:t xml:space="preserve">차원 벡터 그래픽을 표현하기 위한 </w:t>
      </w:r>
      <w:r w:rsidRPr="00D350F9">
        <w:rPr>
          <w:rFonts w:ascii="맑은 고딕" w:eastAsia="맑은 고딕" w:hAnsi="맑은 고딕"/>
        </w:rPr>
        <w:t xml:space="preserve">XML </w:t>
      </w:r>
      <w:r w:rsidRPr="00D350F9">
        <w:rPr>
          <w:rFonts w:ascii="맑은 고딕" w:eastAsia="맑은 고딕" w:hAnsi="맑은 고딕" w:hint="eastAsia"/>
        </w:rPr>
        <w:t>기반의 파일 형식임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2) </w:t>
      </w:r>
      <w:r w:rsidRPr="00D350F9">
        <w:rPr>
          <w:rFonts w:ascii="맑은 고딕" w:eastAsia="맑은 고딕" w:hAnsi="맑은 고딕" w:hint="eastAsia"/>
        </w:rPr>
        <w:t xml:space="preserve">code 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/>
        </w:rPr>
        <w:t>mai</w:t>
      </w:r>
      <w:r w:rsidRPr="00D350F9">
        <w:rPr>
          <w:rFonts w:ascii="맑은 고딕" w:eastAsia="맑은 고딕" w:hAnsi="맑은 고딕" w:hint="eastAsia"/>
        </w:rPr>
        <w:t xml:space="preserve">n.cpp, </w:t>
      </w:r>
      <w:r w:rsidRPr="00D350F9">
        <w:rPr>
          <w:rFonts w:ascii="맑은 고딕" w:eastAsia="맑은 고딕" w:hAnsi="맑은 고딕"/>
        </w:rPr>
        <w:t xml:space="preserve">BlockGame.cpp, BlockGame.hpp </w:t>
      </w:r>
      <w:r w:rsidRPr="00D350F9">
        <w:rPr>
          <w:rFonts w:ascii="맑은 고딕" w:eastAsia="맑은 고딕" w:hAnsi="맑은 고딕" w:hint="eastAsia"/>
        </w:rPr>
        <w:t>등 각종 코드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: BlockAttack의 소스파일들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3) manual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 xml:space="preserve">폴더 </w:t>
      </w:r>
      <w:r w:rsidR="002A1D65">
        <w:rPr>
          <w:rFonts w:ascii="맑은 고딕" w:eastAsia="맑은 고딕" w:hAnsi="맑은 고딕" w:hint="eastAsia"/>
        </w:rPr>
        <w:t>→</w:t>
      </w:r>
      <w:r w:rsidR="002A1D65"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/>
        </w:rPr>
        <w:t>block_attack_manual.tex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: </w:t>
      </w:r>
      <w:r w:rsidR="002A1D65">
        <w:rPr>
          <w:rFonts w:ascii="맑은 고딕" w:eastAsia="맑은 고딕" w:hAnsi="맑은 고딕" w:hint="eastAsia"/>
        </w:rPr>
        <w:t>제작자가 영감을 얻은 게임(</w:t>
      </w:r>
      <w:r w:rsidRPr="00D350F9">
        <w:rPr>
          <w:rFonts w:ascii="맑은 고딕" w:eastAsia="맑은 고딕" w:hAnsi="맑은 고딕" w:hint="eastAsia"/>
        </w:rPr>
        <w:t xml:space="preserve">닌텐도의 </w:t>
      </w:r>
      <w:r w:rsidRPr="00D350F9">
        <w:rPr>
          <w:rFonts w:ascii="맑은 고딕" w:eastAsia="맑은 고딕" w:hAnsi="맑은 고딕"/>
        </w:rPr>
        <w:t>‘</w:t>
      </w:r>
      <w:r w:rsidRPr="00D350F9">
        <w:rPr>
          <w:rFonts w:ascii="맑은 고딕" w:eastAsia="맑은 고딕" w:hAnsi="맑은 고딕" w:hint="eastAsia"/>
        </w:rPr>
        <w:t>테트리스</w:t>
      </w:r>
      <w:r w:rsidRPr="00D350F9">
        <w:rPr>
          <w:rFonts w:ascii="맑은 고딕" w:eastAsia="맑은 고딕" w:hAnsi="맑은 고딕"/>
        </w:rPr>
        <w:t>’</w:t>
      </w:r>
      <w:r w:rsidR="002A1D65">
        <w:rPr>
          <w:rFonts w:ascii="맑은 고딕" w:eastAsia="맑은 고딕" w:hAnsi="맑은 고딕"/>
        </w:rPr>
        <w:t>),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사용한 라이브러리</w:t>
      </w:r>
      <w:r w:rsidR="002A1D65">
        <w:rPr>
          <w:rFonts w:ascii="맑은 고딕" w:eastAsia="맑은 고딕" w:hAnsi="맑은 고딕" w:hint="eastAsia"/>
        </w:rPr>
        <w:t>&amp;</w:t>
      </w:r>
      <w:r w:rsidRPr="00D350F9">
        <w:rPr>
          <w:rFonts w:ascii="맑은 고딕" w:eastAsia="맑은 고딕" w:hAnsi="맑은 고딕" w:hint="eastAsia"/>
        </w:rPr>
        <w:t>프로그래밍 언어,</w:t>
      </w:r>
      <w:r w:rsidRPr="00D350F9">
        <w:rPr>
          <w:rFonts w:ascii="맑은 고딕" w:eastAsia="맑은 고딕" w:hAnsi="맑은 고딕"/>
        </w:rPr>
        <w:t xml:space="preserve"> </w:t>
      </w:r>
      <w:r w:rsidRPr="00D350F9">
        <w:rPr>
          <w:rFonts w:ascii="맑은 고딕" w:eastAsia="맑은 고딕" w:hAnsi="맑은 고딕" w:hint="eastAsia"/>
        </w:rPr>
        <w:t>작동 방법 등</w:t>
      </w:r>
      <w:r w:rsidR="002A1D65">
        <w:rPr>
          <w:rFonts w:ascii="맑은 고딕" w:eastAsia="맑은 고딕" w:hAnsi="맑은 고딕" w:hint="eastAsia"/>
        </w:rPr>
        <w:t xml:space="preserve"> 블록 어택에 대한 전반적인 </w:t>
      </w:r>
      <w:r w:rsidRPr="00D350F9">
        <w:rPr>
          <w:rFonts w:ascii="맑은 고딕" w:eastAsia="맑은 고딕" w:hAnsi="맑은 고딕" w:hint="eastAsia"/>
        </w:rPr>
        <w:t>소개</w:t>
      </w:r>
      <w:r w:rsidR="002A1D65">
        <w:rPr>
          <w:rFonts w:ascii="맑은 고딕" w:eastAsia="맑은 고딕" w:hAnsi="맑은 고딕" w:hint="eastAsia"/>
        </w:rPr>
        <w:t>를 한 파일.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</w:p>
    <w:p w:rsidR="00F26861" w:rsidRPr="00D350F9" w:rsidRDefault="006E6480" w:rsidP="00F26861">
      <w:p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2-</w:t>
      </w:r>
      <w:r w:rsidR="00F26861" w:rsidRPr="00D350F9">
        <w:rPr>
          <w:rFonts w:ascii="맑은 고딕" w:eastAsia="맑은 고딕" w:hAnsi="맑은 고딕" w:hint="eastAsia"/>
          <w:b/>
          <w:sz w:val="24"/>
        </w:rPr>
        <w:t xml:space="preserve">3. </w:t>
      </w:r>
      <w:r w:rsidR="00F26861" w:rsidRPr="00D350F9">
        <w:rPr>
          <w:rFonts w:ascii="맑은 고딕" w:eastAsia="맑은 고딕" w:hAnsi="맑은 고딕"/>
          <w:b/>
          <w:sz w:val="24"/>
        </w:rPr>
        <w:t xml:space="preserve">windows installer </w:t>
      </w:r>
      <w:r w:rsidR="00F26861" w:rsidRPr="00D350F9">
        <w:rPr>
          <w:rFonts w:ascii="맑은 고딕" w:eastAsia="맑은 고딕" w:hAnsi="맑은 고딕" w:hint="eastAsia"/>
          <w:b/>
          <w:sz w:val="24"/>
        </w:rPr>
        <w:t>폴더</w:t>
      </w:r>
    </w:p>
    <w:p w:rsidR="00F26861" w:rsidRPr="00D350F9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/>
        </w:rPr>
        <w:t xml:space="preserve">install_script.nsi </w:t>
      </w:r>
      <w:r w:rsidRPr="00D350F9">
        <w:rPr>
          <w:rFonts w:ascii="맑은 고딕" w:eastAsia="맑은 고딕" w:hAnsi="맑은 고딕" w:hint="eastAsia"/>
        </w:rPr>
        <w:t>파일</w:t>
      </w:r>
    </w:p>
    <w:p w:rsidR="00F26861" w:rsidRPr="006E6480" w:rsidRDefault="00F26861" w:rsidP="00F26861">
      <w:pPr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 xml:space="preserve">: 윈도우에서 </w:t>
      </w:r>
      <w:r w:rsidRPr="00D350F9">
        <w:rPr>
          <w:rFonts w:ascii="맑은 고딕" w:eastAsia="맑은 고딕" w:hAnsi="맑은 고딕"/>
        </w:rPr>
        <w:t>BlockAttack</w:t>
      </w:r>
      <w:r w:rsidRPr="00D350F9">
        <w:rPr>
          <w:rFonts w:ascii="맑은 고딕" w:eastAsia="맑은 고딕" w:hAnsi="맑은 고딕" w:hint="eastAsia"/>
        </w:rPr>
        <w:t>을 설치하는데 도움을 주는 파일</w:t>
      </w:r>
    </w:p>
    <w:p w:rsidR="00F26861" w:rsidRPr="00D350F9" w:rsidRDefault="00F26861" w:rsidP="00F26861">
      <w:pPr>
        <w:pStyle w:val="1"/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</w:rPr>
        <w:t>기능 설계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843"/>
        <w:gridCol w:w="7666"/>
      </w:tblGrid>
      <w:tr w:rsidR="00A819A6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A819A6" w:rsidRPr="00D350F9" w:rsidRDefault="003F3AD6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에디터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A819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A819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에디터 기능(예를 들어 보드판 조정)등이 </w:t>
            </w:r>
            <w:r w:rsidR="0058035B" w:rsidRPr="00D350F9">
              <w:rPr>
                <w:rFonts w:ascii="맑은 고딕" w:eastAsia="맑은 고딕" w:hAnsi="맑은 고딕" w:hint="eastAsia"/>
              </w:rPr>
              <w:t>있다.</w:t>
            </w:r>
          </w:p>
        </w:tc>
      </w:tr>
      <w:tr w:rsidR="00A819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A819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TheBoard.hpp, TheBoard.cpp, BoardHolder.hpp, BoardHolder.cpp</w:t>
            </w:r>
          </w:p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EditorInterface.hpp, EditorInterface.cpp , editorMain.hpp, editorMain.</w:t>
            </w:r>
            <w:r w:rsidRPr="00D350F9">
              <w:rPr>
                <w:rFonts w:ascii="맑은 고딕" w:eastAsia="맑은 고딕" w:hAnsi="맑은 고딕" w:hint="eastAsia"/>
              </w:rPr>
              <w:t>c</w:t>
            </w:r>
            <w:r w:rsidRPr="00D350F9">
              <w:rPr>
                <w:rFonts w:ascii="맑은 고딕" w:eastAsia="맑은 고딕" w:hAnsi="맑은 고딕"/>
              </w:rPr>
              <w:t>pp</w:t>
            </w:r>
          </w:p>
        </w:tc>
      </w:tr>
      <w:tr w:rsidR="00A819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BC0F7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역학관계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 xml:space="preserve">TheBoard→ BoardHolder→ EditorInterface→ editorMain </w:t>
            </w:r>
            <w:r w:rsidRPr="00D350F9">
              <w:rPr>
                <w:rFonts w:ascii="맑은 고딕" w:eastAsia="맑은 고딕" w:hAnsi="맑은 고딕" w:hint="eastAsia"/>
              </w:rPr>
              <w:t xml:space="preserve">순으로 영향을 </w:t>
            </w:r>
            <w:r w:rsidR="0058035B" w:rsidRPr="00D350F9">
              <w:rPr>
                <w:rFonts w:ascii="맑은 고딕" w:eastAsia="맑은 고딕" w:hAnsi="맑은 고딕" w:hint="eastAsia"/>
              </w:rPr>
              <w:t>준다.</w:t>
            </w:r>
          </w:p>
        </w:tc>
      </w:tr>
      <w:tr w:rsidR="00A819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A819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TheBoard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TheBoard, </w:t>
            </w:r>
          </w:p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BoardHolder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BoardHolder, </w:t>
            </w:r>
          </w:p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EditorInterface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EditorInterface, </w:t>
            </w:r>
          </w:p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editorMain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aButton, </w:t>
            </w:r>
            <w:r w:rsidRPr="00D350F9">
              <w:rPr>
                <w:rFonts w:ascii="맑은 고딕" w:eastAsia="맑은 고딕" w:hAnsi="맑은 고딕" w:hint="eastAsia"/>
              </w:rPr>
              <w:t>theEditor</w:t>
            </w:r>
          </w:p>
        </w:tc>
      </w:tr>
      <w:tr w:rsidR="00A819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A819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TheBoard</w:t>
            </w:r>
            <w:r w:rsidRPr="00D350F9">
              <w:rPr>
                <w:rFonts w:ascii="맑은 고딕" w:eastAsia="맑은 고딕" w:hAnsi="맑은 고딕" w:hint="eastAsia"/>
              </w:rPr>
              <w:t xml:space="preserve">의 </w:t>
            </w:r>
            <w:r w:rsidRPr="00D350F9">
              <w:rPr>
                <w:rFonts w:ascii="맑은 고딕" w:eastAsia="맑은 고딕" w:hAnsi="맑은 고딕"/>
              </w:rPr>
              <w:t xml:space="preserve">moveUp, moveDown </w:t>
            </w:r>
            <w:r w:rsidRPr="00D350F9">
              <w:rPr>
                <w:rFonts w:ascii="맑은 고딕" w:eastAsia="맑은 고딕" w:hAnsi="맑은 고딕" w:hint="eastAsia"/>
              </w:rPr>
              <w:t>등의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함수로 보드판을 조정하고</w:t>
            </w:r>
          </w:p>
          <w:p w:rsidR="00A819A6" w:rsidRPr="00D350F9" w:rsidRDefault="00A819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BoardHolder</w:t>
            </w:r>
            <w:r w:rsidRPr="00D350F9">
              <w:rPr>
                <w:rFonts w:ascii="맑은 고딕" w:eastAsia="맑은 고딕" w:hAnsi="맑은 고딕" w:hint="eastAsia"/>
              </w:rPr>
              <w:t xml:space="preserve">의 </w:t>
            </w:r>
            <w:r w:rsidRPr="00D350F9">
              <w:rPr>
                <w:rFonts w:ascii="맑은 고딕" w:eastAsia="맑은 고딕" w:hAnsi="맑은 고딕"/>
              </w:rPr>
              <w:t xml:space="preserve">saveBoards, removeBoard </w:t>
            </w:r>
            <w:r w:rsidRPr="00D350F9">
              <w:rPr>
                <w:rFonts w:ascii="맑은 고딕" w:eastAsia="맑은 고딕" w:hAnsi="맑은 고딕" w:hint="eastAsia"/>
              </w:rPr>
              <w:t>등의 함수로 보드판을 저장하거나 지운다.</w:t>
            </w:r>
          </w:p>
          <w:p w:rsidR="00A819A6" w:rsidRPr="00D350F9" w:rsidRDefault="00A819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EditorInterface</w:t>
            </w:r>
            <w:r w:rsidRPr="00D350F9">
              <w:rPr>
                <w:rFonts w:ascii="맑은 고딕" w:eastAsia="맑은 고딕" w:hAnsi="맑은 고딕" w:hint="eastAsia"/>
              </w:rPr>
              <w:t xml:space="preserve">와 </w:t>
            </w:r>
            <w:r w:rsidRPr="00D350F9">
              <w:rPr>
                <w:rFonts w:ascii="맑은 고딕" w:eastAsia="맑은 고딕" w:hAnsi="맑은 고딕"/>
              </w:rPr>
              <w:t>editorMain</w:t>
            </w:r>
            <w:r w:rsidRPr="00D350F9">
              <w:rPr>
                <w:rFonts w:ascii="맑은 고딕" w:eastAsia="맑은 고딕" w:hAnsi="맑은 고딕" w:hint="eastAsia"/>
              </w:rPr>
              <w:t xml:space="preserve">에서는 여러 </w:t>
            </w:r>
            <w:r w:rsidRPr="00D350F9">
              <w:rPr>
                <w:rFonts w:ascii="맑은 고딕" w:eastAsia="맑은 고딕" w:hAnsi="맑은 고딕"/>
              </w:rPr>
              <w:t xml:space="preserve">Button </w:t>
            </w:r>
            <w:r w:rsidRPr="00D350F9">
              <w:rPr>
                <w:rFonts w:ascii="맑은 고딕" w:eastAsia="맑은 고딕" w:hAnsi="맑은 고딕" w:hint="eastAsia"/>
              </w:rPr>
              <w:t>함수를 통해 보다 편하게 에디팅 할 수 있게 도움을 준다.</w:t>
            </w:r>
          </w:p>
        </w:tc>
      </w:tr>
      <w:tr w:rsidR="00A819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A819A6" w:rsidRPr="00D350F9" w:rsidRDefault="00A819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참조</w:t>
            </w:r>
          </w:p>
        </w:tc>
        <w:tc>
          <w:tcPr>
            <w:tcW w:w="7173" w:type="dxa"/>
          </w:tcPr>
          <w:p w:rsidR="00A819A6" w:rsidRPr="00D350F9" w:rsidRDefault="00A819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editor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폴더에 소스파일들이 있음,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 xml:space="preserve">본 게임에서는 적용되지 </w:t>
            </w:r>
            <w:r w:rsidR="0073775F">
              <w:rPr>
                <w:rFonts w:ascii="맑은 고딕" w:eastAsia="맑은 고딕" w:hAnsi="맑은 고딕" w:hint="eastAsia"/>
              </w:rPr>
              <w:t>않았음.</w:t>
            </w:r>
          </w:p>
        </w:tc>
      </w:tr>
      <w:tr w:rsidR="00BC0F7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C0F76" w:rsidRPr="00D350F9" w:rsidRDefault="00BC0F7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BC0F76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1" w:history="1">
              <w:r w:rsidR="00B86C0E" w:rsidRPr="00B77B1B">
                <w:rPr>
                  <w:rStyle w:val="af3"/>
                  <w:rFonts w:ascii="맑은 고딕" w:eastAsia="맑은 고딕" w:hAnsi="맑은 고딕"/>
                </w:rPr>
                <w:t>https://github.com/jay47/OSS_Project/tree/master/BlockAttack/source/code/editor</w:t>
              </w:r>
            </w:hyperlink>
          </w:p>
        </w:tc>
      </w:tr>
    </w:tbl>
    <w:p w:rsidR="00813BA6" w:rsidRPr="00D350F9" w:rsidRDefault="00813BA6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445"/>
      </w:tblGrid>
      <w:tr w:rsidR="00813BA6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813BA6" w:rsidRPr="00D350F9" w:rsidRDefault="00F97D5A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게임 스코어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기능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파일명을 지정하여 점수를 저장해주고, 저장된 점수를 확인하여 등수를 정해준다.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highscore.h, highscore.cpp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highscore.h에 있는 Highscore를 highscore.cpp에서 사용한다.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isHighScore는 저장된 점수가 가장 높은 점수인지 확인한다. addScore는 점수를 비교하여 등수를 정해준다. getScoreNumber와 getScoreName은 점수와 이름을 반환한다.</w:t>
            </w:r>
          </w:p>
        </w:tc>
      </w:tr>
      <w:tr w:rsidR="00BA7637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A7637" w:rsidRPr="00D350F9" w:rsidRDefault="00BA7637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BA763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2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https://github.com/jay47/OSS_Project/blob/master/BlockAttack/source/code/highscore.cpp</w:t>
              </w:r>
            </w:hyperlink>
          </w:p>
          <w:p w:rsidR="00FD11F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3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https://github.com/jay47/OSS_Project/blob/master/BlockAttack/source/code/highscore.h</w:t>
              </w:r>
            </w:hyperlink>
          </w:p>
        </w:tc>
      </w:tr>
    </w:tbl>
    <w:p w:rsidR="00AA5A6E" w:rsidRPr="00D350F9" w:rsidRDefault="00AA5A6E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214"/>
      </w:tblGrid>
      <w:tr w:rsidR="00813BA6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813BA6" w:rsidRPr="00D350F9" w:rsidRDefault="003F3AD6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세이브&amp;로드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813BA6" w:rsidRPr="00D350F9" w:rsidRDefault="00F442E5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Save와 Load를 할 수 있게 해준다.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listFiles.h, listFiles.cpp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listFiles.h에 있는 ListFiles를 listFiles.cpp에서 사용한다.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setDirectory를 </w:t>
            </w:r>
            <w:r w:rsidRPr="00D350F9">
              <w:rPr>
                <w:rFonts w:ascii="맑은 고딕" w:eastAsia="맑은 고딕" w:hAnsi="맑은 고딕"/>
              </w:rPr>
              <w:t>이용해서</w:t>
            </w:r>
            <w:r w:rsidRPr="00D350F9">
              <w:rPr>
                <w:rFonts w:ascii="맑은 고딕" w:eastAsia="맑은 고딕" w:hAnsi="맑은 고딕" w:hint="eastAsia"/>
              </w:rPr>
              <w:t xml:space="preserve"> BlockAttack 폴더에 있는 파일을 찾고, getFileName은 파일의 이름을 리턴해준다. forward와 back으로 startFileNr을 감소하고 증가시킨다.</w:t>
            </w:r>
          </w:p>
        </w:tc>
      </w:tr>
      <w:tr w:rsidR="00BA7637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A7637" w:rsidRPr="00D350F9" w:rsidRDefault="00BA7637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BA763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4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https://github.com/jay47/OSS_Project/blob/master/BlockAttack/source/code/listFiles.cpp</w:t>
              </w:r>
            </w:hyperlink>
          </w:p>
          <w:p w:rsidR="00FD11F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5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https://github.com/jay47/OSS_Project/blob/master/BlockAttack/source/code/listFiles.h</w:t>
              </w:r>
            </w:hyperlink>
          </w:p>
        </w:tc>
      </w:tr>
    </w:tbl>
    <w:p w:rsidR="00813BA6" w:rsidRDefault="00813BA6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698"/>
        <w:gridCol w:w="8598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게임 설정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게임의 속도,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핸디캡, 커서, 레벨 등 여러 가지를 설정 할 수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BlockGame.</w:t>
            </w:r>
            <w:r w:rsidRPr="00D350F9">
              <w:rPr>
                <w:rFonts w:ascii="맑은 고딕" w:eastAsia="맑은 고딕" w:hAnsi="맑은 고딕"/>
              </w:rPr>
              <w:t>cpp, BlockGame.hpp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puzzlehandler.hpp</w:t>
            </w:r>
            <w:r w:rsidRPr="00D350F9">
              <w:rPr>
                <w:rFonts w:ascii="맑은 고딕" w:eastAsia="맑은 고딕" w:hAnsi="맑은 고딕" w:hint="eastAsia"/>
              </w:rPr>
              <w:t>BlockGame.hpp에 있는 클래스 BlockGam</w:t>
            </w:r>
            <w:r w:rsidRPr="00D350F9">
              <w:rPr>
                <w:rFonts w:ascii="맑은 고딕" w:eastAsia="맑은 고딕" w:hAnsi="맑은 고딕"/>
              </w:rPr>
              <w:t>e</w:t>
            </w:r>
            <w:r w:rsidRPr="00D350F9">
              <w:rPr>
                <w:rFonts w:ascii="맑은 고딕" w:eastAsia="맑은 고딕" w:hAnsi="맑은 고딕" w:hint="eastAsia"/>
              </w:rPr>
              <w:t xml:space="preserve">을 가져와 </w:t>
            </w:r>
            <w:r w:rsidRPr="00D350F9">
              <w:rPr>
                <w:rFonts w:ascii="맑은 고딕" w:eastAsia="맑은 고딕" w:hAnsi="맑은 고딕"/>
              </w:rPr>
              <w:t>BlockGame.cpp</w:t>
            </w:r>
            <w:r w:rsidRPr="00D350F9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NewStageGame, NewPuzzleGame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등의 함수로 게임을 시작하고 setPlayerWon, setDraw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등의 함수가 플레이어의 승패 여부를 알려준다.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6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https://github.com/jay47/OSS_Project/blob/master/BlockAttack/source/code/BlockGame.cpp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7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https://github.com/jay47/OSS_Project/blob/master/BlockAttack/source/code/BlockGame.hpp</w:t>
              </w:r>
            </w:hyperlink>
          </w:p>
        </w:tc>
      </w:tr>
    </w:tbl>
    <w:p w:rsidR="00DA0132" w:rsidRPr="00D350F9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F442E5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F442E5" w:rsidRPr="00D350F9" w:rsidRDefault="00DA0132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Ball 설정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084ED1" w:rsidRDefault="00F442E5" w:rsidP="00084E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Ball의 속도를 설정하고 Ball의 최대</w:t>
            </w:r>
            <w:r w:rsidR="00D96C44" w:rsidRPr="00D350F9">
              <w:rPr>
                <w:rFonts w:ascii="맑은 고딕" w:eastAsia="맑은 고딕" w:hAnsi="맑은 고딕" w:hint="eastAsia"/>
              </w:rPr>
              <w:t>개</w:t>
            </w:r>
            <w:r w:rsidRPr="00D350F9">
              <w:rPr>
                <w:rFonts w:ascii="맑은 고딕" w:eastAsia="맑은 고딕" w:hAnsi="맑은 고딕" w:hint="eastAsia"/>
              </w:rPr>
              <w:t>수의 제한</w:t>
            </w:r>
            <w:r w:rsidR="00084ED1">
              <w:rPr>
                <w:rFonts w:ascii="맑은 고딕" w:eastAsia="맑은 고딕" w:hAnsi="맑은 고딕" w:hint="eastAsia"/>
              </w:rPr>
              <w:t>과</w:t>
            </w:r>
            <w:r w:rsidRPr="00D350F9">
              <w:rPr>
                <w:rFonts w:ascii="맑은 고딕" w:eastAsia="맑은 고딕" w:hAnsi="맑은 고딕" w:hint="eastAsia"/>
              </w:rPr>
              <w:t xml:space="preserve"> </w:t>
            </w:r>
          </w:p>
          <w:p w:rsidR="00F442E5" w:rsidRPr="00D350F9" w:rsidRDefault="00F442E5" w:rsidP="00084E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Ball의 색상을 설정하는 기능을 수행하고 있다.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소스파일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클래스aBall, Ballmanager, addBall, Ballupdate를 사용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rand함수를 사용하여 Ball의 속도(velocity)값을 설정, Ballmanager 및 Ballupdate로 Ball의 상태를 계속 갱신해준다.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F442E5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8" w:history="1">
              <w:r w:rsidR="00F442E5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F442E5" w:rsidRPr="00D350F9" w:rsidRDefault="00F442E5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F442E5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F442E5" w:rsidRPr="00D350F9" w:rsidRDefault="00521899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레벨 설정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사용자(player)의 선택에 따라 puzzle-level을 바꿔주는 기능을 수행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drawIMG, SDL_Event event, SDL_Getmousestate, Nfont를 사용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drawIMG를 통한 게임상 puzzle선택화면 구현, SDL_event와Getmousestate로 키보드 및 마우스 인식, Nfont를 사용해 화면의 글꼴 설정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F442E5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39" w:history="1">
              <w:r w:rsidR="00F442E5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F442E5" w:rsidRDefault="00F442E5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985"/>
        <w:gridCol w:w="8095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퍼즐 설정</w:t>
            </w:r>
          </w:p>
        </w:tc>
        <w:tc>
          <w:tcPr>
            <w:tcW w:w="8095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8095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level에 따른 puzzle의 개수, 움직임 횟수 등 퍼즐에 관한 것을 </w:t>
            </w:r>
            <w:r>
              <w:rPr>
                <w:rFonts w:ascii="맑은 고딕" w:eastAsia="맑은 고딕" w:hAnsi="맑은 고딕" w:hint="eastAsia"/>
              </w:rPr>
              <w:t>설정</w:t>
            </w:r>
            <w:r w:rsidRPr="00D350F9">
              <w:rPr>
                <w:rFonts w:ascii="맑은 고딕" w:eastAsia="맑은 고딕" w:hAnsi="맑은 고딕" w:hint="eastAsia"/>
              </w:rPr>
              <w:t>한다.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8095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puzzleHandler.hpp, puzzleHandler.cpp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8095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X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8095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함수는 없고 </w:t>
            </w:r>
            <w:r w:rsidRPr="00D350F9">
              <w:rPr>
                <w:rFonts w:ascii="맑은 고딕" w:eastAsia="맑은 고딕" w:hAnsi="맑은 고딕"/>
              </w:rPr>
              <w:t xml:space="preserve">LoadPuzzleStages </w:t>
            </w:r>
            <w:r w:rsidRPr="00D350F9">
              <w:rPr>
                <w:rFonts w:ascii="맑은 고딕" w:eastAsia="맑은 고딕" w:hAnsi="맑은 고딕" w:hint="eastAsia"/>
              </w:rPr>
              <w:t xml:space="preserve">변수 등으로 Level에 </w:t>
            </w:r>
            <w:r>
              <w:rPr>
                <w:rFonts w:ascii="맑은 고딕" w:eastAsia="맑은 고딕" w:hAnsi="맑은 고딕" w:hint="eastAsia"/>
              </w:rPr>
              <w:t>따라</w:t>
            </w:r>
            <w:r w:rsidRPr="00D350F9">
              <w:rPr>
                <w:rFonts w:ascii="맑은 고딕" w:eastAsia="맑은 고딕" w:hAnsi="맑은 고딕" w:hint="eastAsia"/>
              </w:rPr>
              <w:t xml:space="preserve"> 퍼즐을 </w:t>
            </w:r>
            <w:r>
              <w:rPr>
                <w:rFonts w:ascii="맑은 고딕" w:eastAsia="맑은 고딕" w:hAnsi="맑은 고딕" w:hint="eastAsia"/>
              </w:rPr>
              <w:t>설정</w:t>
            </w:r>
            <w:r w:rsidRPr="00D350F9">
              <w:rPr>
                <w:rFonts w:ascii="맑은 고딕" w:eastAsia="맑은 고딕" w:hAnsi="맑은 고딕" w:hint="eastAsia"/>
              </w:rPr>
              <w:t>한다.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8095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0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https://github.com/jay47/OSS_Project/blob/master/BlockAttack/source/code/puzzlehandler.cpp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1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https://github.com/jay47/OSS_Project/blob/master/BlockAttack/source/code/puzzlehandler.hpp</w:t>
              </w:r>
            </w:hyperlink>
          </w:p>
        </w:tc>
      </w:tr>
    </w:tbl>
    <w:p w:rsidR="00DA0132" w:rsidRDefault="00DA0132" w:rsidP="00F26861">
      <w:pPr>
        <w:rPr>
          <w:rFonts w:ascii="맑은 고딕" w:eastAsia="맑은 고딕" w:hAnsi="맑은 고딕"/>
        </w:rPr>
      </w:pPr>
    </w:p>
    <w:p w:rsidR="00DA0132" w:rsidRPr="00D350F9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F442E5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F442E5" w:rsidRPr="00D350F9" w:rsidRDefault="00521899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게임 모드</w:t>
            </w:r>
            <w:r w:rsidR="00B23E29">
              <w:rPr>
                <w:rFonts w:ascii="맑은 고딕" w:eastAsia="맑은 고딕" w:hAnsi="맑은 고딕" w:hint="eastAsia"/>
              </w:rPr>
              <w:t xml:space="preserve"> 설정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사용자(player)가 선택에 따라 원하는 puzzle의 mode를 고를</w:t>
            </w:r>
            <w:r w:rsidR="00D350F9" w:rsidRPr="00D350F9">
              <w:rPr>
                <w:rFonts w:ascii="맑은 고딕" w:eastAsia="맑은 고딕" w:hAnsi="맑은 고딕" w:hint="eastAsia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수 있는 기능을 수행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F442E5" w:rsidRPr="00D350F9" w:rsidRDefault="00117E1A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X</w:t>
            </w:r>
          </w:p>
        </w:tc>
      </w:tr>
      <w:tr w:rsidR="00F442E5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F442E5" w:rsidRPr="00D350F9" w:rsidRDefault="00F442E5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SinglePlayerEndless, SinglePlayerTimeTrial. TwoPlayerTimeTrial, TwoPlayerVs를 사용하여 각각 기본모드, 타임어택, 2명의사용자 타임어택, 대결모드를 구현하였다. 또한 각 싱글모드를 2명의 사용자가 따로 동시에 play가능하다.</w:t>
            </w:r>
          </w:p>
        </w:tc>
      </w:tr>
      <w:tr w:rsidR="00F442E5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442E5" w:rsidRPr="00D350F9" w:rsidRDefault="00F442E5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F442E5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2" w:history="1">
              <w:r w:rsidR="00F442E5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F442E5" w:rsidRDefault="00F442E5" w:rsidP="00F26861">
      <w:pPr>
        <w:rPr>
          <w:rFonts w:ascii="맑은 고딕" w:eastAsia="맑은 고딕" w:hAnsi="맑은 고딕"/>
        </w:rPr>
      </w:pPr>
    </w:p>
    <w:p w:rsidR="00813BA6" w:rsidRDefault="00813BA6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8379"/>
      </w:tblGrid>
      <w:tr w:rsidR="00521899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메뉴 01</w:t>
            </w:r>
          </w:p>
        </w:tc>
        <w:tc>
          <w:tcPr>
            <w:tcW w:w="8379" w:type="dxa"/>
          </w:tcPr>
          <w:p w:rsidR="00521899" w:rsidRPr="00D350F9" w:rsidRDefault="00521899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52189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8379" w:type="dxa"/>
          </w:tcPr>
          <w:p w:rsidR="00521899" w:rsidRPr="00D350F9" w:rsidRDefault="00521899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메뉴와 관련된 기능들을 수행한다.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</w:p>
        </w:tc>
      </w:tr>
      <w:tr w:rsidR="00521899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8379" w:type="dxa"/>
          </w:tcPr>
          <w:p w:rsidR="00521899" w:rsidRPr="00D350F9" w:rsidRDefault="00521899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MenuSystem.cpp, MenuSystem.h</w:t>
            </w:r>
          </w:p>
        </w:tc>
      </w:tr>
      <w:tr w:rsidR="0052189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8379" w:type="dxa"/>
          </w:tcPr>
          <w:p w:rsidR="00521899" w:rsidRDefault="00521899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common.h, CppSdlImageHolder.hpp, MenuSystem.h에 있는 </w:t>
            </w:r>
            <w:r w:rsidRPr="00D350F9">
              <w:rPr>
                <w:rFonts w:ascii="맑은 고딕" w:eastAsia="맑은 고딕" w:hAnsi="맑은 고딕"/>
              </w:rPr>
              <w:t xml:space="preserve">ButtonGfx, </w:t>
            </w:r>
          </w:p>
          <w:p w:rsidR="00521899" w:rsidRPr="00D350F9" w:rsidRDefault="00521899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Button, Menu, FileMenu</w:t>
            </w:r>
            <w:r w:rsidRPr="00D350F9">
              <w:rPr>
                <w:rFonts w:ascii="맑은 고딕" w:eastAsia="맑은 고딕" w:hAnsi="맑은 고딕" w:hint="eastAsia"/>
              </w:rPr>
              <w:t xml:space="preserve">를 가져와 </w:t>
            </w:r>
            <w:r w:rsidRPr="00D350F9">
              <w:rPr>
                <w:rFonts w:ascii="맑은 고딕" w:eastAsia="맑은 고딕" w:hAnsi="맑은 고딕"/>
              </w:rPr>
              <w:t>MenuSystem.cpp</w:t>
            </w:r>
            <w:r w:rsidRPr="00D350F9">
              <w:rPr>
                <w:rFonts w:ascii="맑은 고딕" w:eastAsia="맑은 고딕" w:hAnsi="맑은 고딕" w:hint="eastAsia"/>
              </w:rPr>
              <w:t>에서 사용한다.</w:t>
            </w:r>
          </w:p>
        </w:tc>
      </w:tr>
      <w:tr w:rsidR="00521899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8379" w:type="dxa"/>
          </w:tcPr>
          <w:p w:rsidR="00521899" w:rsidRPr="00D350F9" w:rsidRDefault="00521899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performClick으로 클릭했을떄 수행하는 것을 알려주고 </w:t>
            </w:r>
            <w:r w:rsidRPr="00D350F9">
              <w:rPr>
                <w:rFonts w:ascii="맑은 고딕" w:eastAsia="맑은 고딕" w:hAnsi="맑은 고딕"/>
              </w:rPr>
              <w:t>placeButtons, addButton</w:t>
            </w:r>
            <w:r w:rsidRPr="00D350F9">
              <w:rPr>
                <w:rFonts w:ascii="맑은 고딕" w:eastAsia="맑은 고딕" w:hAnsi="맑은 고딕" w:hint="eastAsia"/>
              </w:rPr>
              <w:t>으로 메뉴 버튼을 추가하고 위치를 지정해준다.</w:t>
            </w:r>
          </w:p>
        </w:tc>
      </w:tr>
      <w:tr w:rsidR="0052189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521899" w:rsidRPr="00D350F9" w:rsidRDefault="0052189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8379" w:type="dxa"/>
          </w:tcPr>
          <w:p w:rsidR="00521899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3" w:history="1">
              <w:r w:rsidR="00521899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https://github.com/jay47/OSS_Project/blob/master/BlockAttack/source/code/MenuSystem.cpp</w:t>
              </w:r>
            </w:hyperlink>
          </w:p>
          <w:p w:rsidR="00521899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4" w:history="1">
              <w:r w:rsidR="00521899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https://github.com/jay47/OSS_Project/blob/master/BlockAttack/source/code/MenuSystem.h</w:t>
              </w:r>
            </w:hyperlink>
          </w:p>
        </w:tc>
      </w:tr>
    </w:tbl>
    <w:p w:rsidR="00521899" w:rsidRPr="00D350F9" w:rsidRDefault="00521899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359"/>
      </w:tblGrid>
      <w:tr w:rsidR="00813BA6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813BA6" w:rsidRPr="00D350F9" w:rsidRDefault="00521899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메뉴 </w:t>
            </w:r>
            <w:r>
              <w:rPr>
                <w:rFonts w:ascii="맑은 고딕" w:eastAsia="맑은 고딕" w:hAnsi="맑은 고딕"/>
              </w:rPr>
              <w:t>02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214D5B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global.hpp, MenuSystem.h, common.h를 include하여서 </w:t>
            </w:r>
          </w:p>
          <w:p w:rsidR="00813BA6" w:rsidRPr="00D350F9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controls를 저장하거나 게임타입이나 레벨을 설정해주는 등 메뉴에 있는 설정을 정의해준다.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813BA6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menudef.cpp</w:t>
            </w:r>
          </w:p>
          <w:p w:rsidR="008F6B79" w:rsidRPr="00D350F9" w:rsidRDefault="008F6B79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Button_changekey를 이용해 키설정을 바꾸어준다.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runGame으로 게임타입과 레벨을 설정해주고, buttonAction~로 메뉴 버튼을 눌렀을 경우에 대한 것을 정의해준다. MainMenu로 메뉴이름을 정해주는 등 메뉴를 정의해준다.</w:t>
            </w:r>
          </w:p>
        </w:tc>
      </w:tr>
      <w:tr w:rsidR="00BA7637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A7637" w:rsidRPr="00D350F9" w:rsidRDefault="00BA7637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BA763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5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https://github.com/jay47/OSS_Project/blob/master/BlockAttack/source/code/menudef.cpp</w:t>
              </w:r>
            </w:hyperlink>
          </w:p>
        </w:tc>
      </w:tr>
    </w:tbl>
    <w:p w:rsidR="00813BA6" w:rsidRDefault="00813BA6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1A0FD4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블록파괴</w:t>
            </w:r>
          </w:p>
        </w:tc>
        <w:tc>
          <w:tcPr>
            <w:tcW w:w="7173" w:type="dxa"/>
          </w:tcPr>
          <w:p w:rsidR="001A0FD4" w:rsidRPr="00D350F9" w:rsidRDefault="001A0FD4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1A0FD4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1A0FD4" w:rsidRDefault="001A0FD4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만약 animation이 작동되면 object를 스크린(게임화면)으로부터 </w:t>
            </w:r>
          </w:p>
          <w:p w:rsidR="001A0FD4" w:rsidRPr="00D350F9" w:rsidRDefault="001A0FD4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제거시키는 기능 및 화면상의 text를 pop-up(끌어올리는) 기능을 수행한다.</w:t>
            </w:r>
          </w:p>
        </w:tc>
      </w:tr>
      <w:tr w:rsidR="001A0FD4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1A0FD4" w:rsidRPr="00D350F9" w:rsidRDefault="001A0FD4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1A0FD4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1A0FD4" w:rsidRPr="00D350F9" w:rsidRDefault="001A0FD4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클래스 explosion, explosionmanager, textmanager, textupdate를 사용</w:t>
            </w:r>
          </w:p>
        </w:tc>
      </w:tr>
      <w:tr w:rsidR="001A0FD4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1A0FD4" w:rsidRPr="00D350F9" w:rsidRDefault="001A0FD4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boolean함수를 사용하여 true,false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값 변환 사용, explosion과 text manager를 통한 블록파괴 및 pop-up 역할 수행</w:t>
            </w:r>
          </w:p>
        </w:tc>
      </w:tr>
      <w:tr w:rsidR="001A0FD4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1A0FD4" w:rsidRPr="00D350F9" w:rsidRDefault="001A0FD4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1A0FD4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6" w:history="1">
              <w:r w:rsidR="001A0FD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1A0FD4" w:rsidRDefault="001A0FD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177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조이패드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hint="eastAsia"/>
              </w:rPr>
              <w:t>키보드뿐만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조이패드로도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joypad.h, joypad.cpp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joypad.h에 있는 </w:t>
            </w:r>
            <w:r w:rsidRPr="00D350F9">
              <w:rPr>
                <w:rFonts w:ascii="맑은 고딕" w:eastAsia="맑은 고딕" w:hAnsi="맑은 고딕"/>
              </w:rPr>
              <w:t>Joypad</w:t>
            </w:r>
            <w:r w:rsidRPr="00D350F9">
              <w:rPr>
                <w:rFonts w:ascii="맑은 고딕" w:eastAsia="맑은 고딕" w:hAnsi="맑은 고딕" w:hint="eastAsia"/>
              </w:rPr>
              <w:t>를 joypad.cpp에서 사용한다.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 xml:space="preserve">Joypad </w:t>
            </w:r>
            <w:r w:rsidRPr="00D350F9">
              <w:rPr>
                <w:rFonts w:ascii="맑은 고딕" w:eastAsia="맑은 고딕" w:hAnsi="맑은 고딕" w:hint="eastAsia"/>
              </w:rPr>
              <w:t xml:space="preserve">함수와 </w:t>
            </w:r>
            <w:r w:rsidRPr="00D350F9">
              <w:rPr>
                <w:rFonts w:ascii="맑은 고딕" w:eastAsia="맑은 고딕" w:hAnsi="맑은 고딕"/>
              </w:rPr>
              <w:t xml:space="preserve">SDL </w:t>
            </w:r>
            <w:r w:rsidRPr="00D350F9">
              <w:rPr>
                <w:rFonts w:ascii="맑은 고딕" w:eastAsia="맑은 고딕" w:hAnsi="맑은 고딕" w:hint="eastAsia"/>
              </w:rPr>
              <w:t>라이브러리에서 제공하는 함수 등을 사용하여 조이패드로 플레이 할 수 있게 한다.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7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https://github.com/jay47/OSS_Project/blob/master/BlockAttack/source/code/joypad.cpp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8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https://github.com/jay47/OSS_Project/blob/master/BlockAttack/source/code/joypad.h</w:t>
              </w:r>
            </w:hyperlink>
          </w:p>
        </w:tc>
      </w:tr>
    </w:tbl>
    <w:p w:rsidR="00DA0132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843"/>
        <w:gridCol w:w="8237"/>
      </w:tblGrid>
      <w:tr w:rsidR="003F0293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키보드</w:t>
            </w:r>
          </w:p>
        </w:tc>
        <w:tc>
          <w:tcPr>
            <w:tcW w:w="8237" w:type="dxa"/>
          </w:tcPr>
          <w:p w:rsidR="003F0293" w:rsidRPr="00D350F9" w:rsidRDefault="003F0293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3F0293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8237" w:type="dxa"/>
          </w:tcPr>
          <w:p w:rsidR="003F0293" w:rsidRDefault="003F0293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SDL 라이브러리에서 제공하는 키보드 기능을 사용한다. </w:t>
            </w:r>
          </w:p>
          <w:p w:rsidR="003F0293" w:rsidRPr="00D350F9" w:rsidRDefault="003F0293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특정 키보드를 누르면 그것을 입력 받아 기능을 지정한 대로 수행한다.</w:t>
            </w:r>
          </w:p>
        </w:tc>
      </w:tr>
      <w:tr w:rsidR="003F0293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8237" w:type="dxa"/>
          </w:tcPr>
          <w:p w:rsidR="003F0293" w:rsidRPr="00D350F9" w:rsidRDefault="003F0293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ReadKeyboard.h, ReadKeyboard.cpp</w:t>
            </w:r>
          </w:p>
        </w:tc>
      </w:tr>
      <w:tr w:rsidR="003F0293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8237" w:type="dxa"/>
          </w:tcPr>
          <w:p w:rsidR="003F0293" w:rsidRPr="00D350F9" w:rsidRDefault="003F0293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ReadKeyboard.h에 있는 ReadKeyboard를 가져와 ReadKeyboard.cpp에서 사용한다.</w:t>
            </w:r>
          </w:p>
        </w:tc>
      </w:tr>
      <w:tr w:rsidR="003F0293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8237" w:type="dxa"/>
          </w:tcPr>
          <w:p w:rsidR="003F0293" w:rsidRPr="00D350F9" w:rsidRDefault="003F0293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ReadKey를 통해 SDLKey를 입력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받아 true값이면 일을 수행하게 한다. putchar와 removeChar를 이용해서 문자를 입력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받아 입력과 제거를 수행한다.</w:t>
            </w:r>
          </w:p>
        </w:tc>
      </w:tr>
      <w:tr w:rsidR="003F0293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F0293" w:rsidRPr="00D350F9" w:rsidRDefault="003F0293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8237" w:type="dxa"/>
          </w:tcPr>
          <w:p w:rsidR="003F0293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49" w:history="1">
              <w:r w:rsidR="003F0293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https://github.com/jay47/OSS_Project/blob/master/BlockAttack/source/code/ReadKeyboard.cpp</w:t>
              </w:r>
            </w:hyperlink>
          </w:p>
          <w:p w:rsidR="003F0293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0" w:history="1">
              <w:r w:rsidR="003F0293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https://github.com/jay47/OSS_Project/blob/master/BlockAttack/source/code/ReadKeyboard.h</w:t>
              </w:r>
            </w:hyperlink>
          </w:p>
        </w:tc>
      </w:tr>
    </w:tbl>
    <w:p w:rsidR="003F0293" w:rsidRPr="00D350F9" w:rsidRDefault="003F0293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983"/>
      </w:tblGrid>
      <w:tr w:rsidR="00813BA6" w:rsidRPr="00D350F9" w:rsidTr="00F44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813BA6" w:rsidRPr="00D350F9" w:rsidRDefault="00260490" w:rsidP="00F442E5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통계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813BA6" w:rsidRPr="00D350F9" w:rsidRDefault="004E41ED" w:rsidP="00FE2C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블록 어택 게임의 상단 카테고리 중 </w:t>
            </w:r>
            <w:r w:rsidRPr="00D350F9">
              <w:rPr>
                <w:rFonts w:ascii="맑은 고딕" w:eastAsia="맑은 고딕" w:hAnsi="맑은 고딕"/>
              </w:rPr>
              <w:t>Score</w:t>
            </w:r>
            <w:r w:rsidRPr="00D350F9">
              <w:rPr>
                <w:rFonts w:ascii="맑은 고딕" w:eastAsia="맑은 고딕" w:hAnsi="맑은 고딕" w:hint="eastAsia"/>
              </w:rPr>
              <w:t xml:space="preserve">의 </w:t>
            </w:r>
            <w:r w:rsidRPr="00D350F9">
              <w:rPr>
                <w:rFonts w:ascii="맑은 고딕" w:eastAsia="맑은 고딕" w:hAnsi="맑은 고딕"/>
              </w:rPr>
              <w:t>3</w:t>
            </w:r>
            <w:r w:rsidRPr="00D350F9">
              <w:rPr>
                <w:rFonts w:ascii="맑은 고딕" w:eastAsia="맑은 고딕" w:hAnsi="맑은 고딕" w:hint="eastAsia"/>
              </w:rPr>
              <w:t xml:space="preserve">페이지에 있는 여러 통계들을 </w:t>
            </w:r>
            <w:r w:rsidR="00FE2C90">
              <w:rPr>
                <w:rFonts w:ascii="맑은 고딕" w:eastAsia="맑은 고딕" w:hAnsi="맑은 고딕" w:hint="eastAsia"/>
              </w:rPr>
              <w:t>나타낸다.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813BA6" w:rsidRPr="00D350F9" w:rsidRDefault="00813BA6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stats.h, stats.cpp</w:t>
            </w:r>
          </w:p>
        </w:tc>
      </w:tr>
      <w:tr w:rsidR="00813BA6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813BA6" w:rsidRPr="00D350F9" w:rsidRDefault="004E41ED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stats.h에 있는 클래스 </w:t>
            </w:r>
            <w:r w:rsidRPr="00D350F9">
              <w:rPr>
                <w:rFonts w:ascii="맑은 고딕" w:eastAsia="맑은 고딕" w:hAnsi="맑은 고딕"/>
              </w:rPr>
              <w:t>Stats</w:t>
            </w:r>
            <w:r w:rsidRPr="00D350F9">
              <w:rPr>
                <w:rFonts w:ascii="맑은 고딕" w:eastAsia="맑은 고딕" w:hAnsi="맑은 고딕" w:hint="eastAsia"/>
              </w:rPr>
              <w:t>를 stats.cpp에서 사용한다.</w:t>
            </w:r>
          </w:p>
        </w:tc>
      </w:tr>
      <w:tr w:rsidR="00813BA6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813BA6" w:rsidRPr="00D350F9" w:rsidRDefault="00813BA6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813BA6" w:rsidRPr="00D350F9" w:rsidRDefault="004E41ED" w:rsidP="002A1D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save, load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등의 함수로 여러 통계들을 저장하고 나타</w:t>
            </w:r>
            <w:r w:rsidR="002A1D65">
              <w:rPr>
                <w:rFonts w:ascii="맑은 고딕" w:eastAsia="맑은 고딕" w:hAnsi="맑은 고딕" w:hint="eastAsia"/>
              </w:rPr>
              <w:t>낸</w:t>
            </w:r>
            <w:r w:rsidRPr="00D350F9">
              <w:rPr>
                <w:rFonts w:ascii="맑은 고딕" w:eastAsia="맑은 고딕" w:hAnsi="맑은 고딕" w:hint="eastAsia"/>
              </w:rPr>
              <w:t>다</w:t>
            </w:r>
          </w:p>
        </w:tc>
      </w:tr>
      <w:tr w:rsidR="004E41ED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4E41ED" w:rsidRPr="00D350F9" w:rsidRDefault="004E41ED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참조</w:t>
            </w:r>
          </w:p>
        </w:tc>
        <w:tc>
          <w:tcPr>
            <w:tcW w:w="7173" w:type="dxa"/>
          </w:tcPr>
          <w:p w:rsidR="004E41ED" w:rsidRPr="00D350F9" w:rsidRDefault="004E41ED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stat은 구어</w:t>
            </w:r>
            <w:r w:rsidRPr="00D350F9">
              <w:rPr>
                <w:rFonts w:ascii="맑은 고딕" w:eastAsia="맑은 고딕" w:hAnsi="맑은 고딕"/>
              </w:rPr>
              <w:t>(口語)</w:t>
            </w:r>
            <w:r w:rsidRPr="00D350F9">
              <w:rPr>
                <w:rFonts w:ascii="맑은 고딕" w:eastAsia="맑은 고딕" w:hAnsi="맑은 고딕" w:hint="eastAsia"/>
              </w:rPr>
              <w:t xml:space="preserve">로 </w:t>
            </w:r>
            <w:r w:rsidRPr="00D350F9">
              <w:rPr>
                <w:rFonts w:ascii="맑은 고딕" w:eastAsia="맑은 고딕" w:hAnsi="맑은 고딕"/>
              </w:rPr>
              <w:t>‘</w:t>
            </w:r>
            <w:r w:rsidRPr="00D350F9">
              <w:rPr>
                <w:rFonts w:ascii="맑은 고딕" w:eastAsia="맑은 고딕" w:hAnsi="맑은 고딕" w:hint="eastAsia"/>
              </w:rPr>
              <w:t>통계량</w:t>
            </w:r>
            <w:r w:rsidRPr="00D350F9">
              <w:rPr>
                <w:rFonts w:ascii="맑은 고딕" w:eastAsia="맑은 고딕" w:hAnsi="맑은 고딕"/>
              </w:rPr>
              <w:t>’</w:t>
            </w:r>
            <w:r w:rsidRPr="00D350F9">
              <w:rPr>
                <w:rFonts w:ascii="맑은 고딕" w:eastAsia="맑은 고딕" w:hAnsi="맑은 고딕" w:hint="eastAsia"/>
              </w:rPr>
              <w:t xml:space="preserve">이라는 </w:t>
            </w:r>
            <w:r w:rsidR="00FE0339">
              <w:rPr>
                <w:rFonts w:ascii="맑은 고딕" w:eastAsia="맑은 고딕" w:hAnsi="맑은 고딕" w:hint="eastAsia"/>
              </w:rPr>
              <w:t>뜻</w:t>
            </w:r>
          </w:p>
        </w:tc>
      </w:tr>
      <w:tr w:rsidR="00305BEC" w:rsidRPr="00D350F9" w:rsidTr="00F44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305BEC" w:rsidRPr="00D350F9" w:rsidRDefault="00305BEC" w:rsidP="00F442E5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7173" w:type="dxa"/>
          </w:tcPr>
          <w:p w:rsidR="00305BEC" w:rsidRPr="00D350F9" w:rsidRDefault="00305BEC" w:rsidP="00F442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</w:p>
        </w:tc>
      </w:tr>
      <w:tr w:rsidR="00BA7637" w:rsidRPr="00D350F9" w:rsidTr="00F44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A7637" w:rsidRPr="00D350F9" w:rsidRDefault="00BA7637" w:rsidP="00F442E5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BA763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1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https://github.com/jay47/OSS_Project/blob/master/BlockAttack/source/code/stats.h</w:t>
              </w:r>
            </w:hyperlink>
          </w:p>
          <w:p w:rsidR="00FD11F7" w:rsidRPr="00D350F9" w:rsidRDefault="008B7A46" w:rsidP="00F442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2" w:history="1">
              <w:r w:rsidR="00FD11F7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https://github.com/jay47/OSS_Project/blob/master/BlockAttack/source/code/stats.cpp</w:t>
              </w:r>
            </w:hyperlink>
          </w:p>
        </w:tc>
      </w:tr>
    </w:tbl>
    <w:p w:rsidR="00813BA6" w:rsidRDefault="00813BA6" w:rsidP="00F26861">
      <w:pPr>
        <w:rPr>
          <w:rFonts w:ascii="맑은 고딕" w:eastAsia="맑은 고딕" w:hAnsi="맑은 고딕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843"/>
        <w:gridCol w:w="7483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폰트 </w:t>
            </w:r>
            <w:r>
              <w:rPr>
                <w:rFonts w:ascii="맑은 고딕" w:eastAsia="맑은 고딕" w:hAnsi="맑은 고딕"/>
              </w:rPr>
              <w:t>01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tabs>
                <w:tab w:val="left" w:pos="5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SDL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라이브러리에서 제공하는 폰트 기능이다.</w:t>
            </w:r>
          </w:p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이 기능을 쓰면 이미지&amp;글자가 </w:t>
            </w:r>
            <w:r w:rsidRPr="00D350F9">
              <w:rPr>
                <w:rFonts w:ascii="맑은 고딕" w:eastAsia="맑은 고딕" w:hAnsi="맑은 고딕"/>
              </w:rPr>
              <w:t xml:space="preserve">animate, </w:t>
            </w:r>
            <w:r w:rsidRPr="00D350F9">
              <w:rPr>
                <w:rFonts w:ascii="맑은 고딕" w:eastAsia="맑은 고딕" w:hAnsi="맑은 고딕" w:hint="eastAsia"/>
              </w:rPr>
              <w:t>즉 움직이는 효과를 줄 수 있다.</w:t>
            </w:r>
          </w:p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NFont는 사용자가 어떠한 이미지 포맷을 쓰든 NFont화(이미지&amp;글자를 움직이게 해줌)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시킬 수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NFont.h, NFont.</w:t>
            </w:r>
            <w:r w:rsidRPr="00D350F9">
              <w:rPr>
                <w:rFonts w:ascii="맑은 고딕" w:eastAsia="맑은 고딕" w:hAnsi="맑은 고딕"/>
              </w:rPr>
              <w:t>cpp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NFont</w:t>
            </w:r>
            <w:r w:rsidRPr="00D350F9">
              <w:rPr>
                <w:rFonts w:ascii="맑은 고딕" w:eastAsia="맑은 고딕" w:hAnsi="맑은 고딕"/>
              </w:rPr>
              <w:t>.h</w:t>
            </w:r>
            <w:r w:rsidRPr="00D350F9">
              <w:rPr>
                <w:rFonts w:ascii="맑은 고딕" w:eastAsia="맑은 고딕" w:hAnsi="맑은 고딕" w:hint="eastAsia"/>
              </w:rPr>
              <w:t xml:space="preserve">에 있는 클래스 NFont를 가져와 </w:t>
            </w:r>
            <w:r w:rsidRPr="00D350F9">
              <w:rPr>
                <w:rFonts w:ascii="맑은 고딕" w:eastAsia="맑은 고딕" w:hAnsi="맑은 고딕"/>
              </w:rPr>
              <w:t>NFont.cpp</w:t>
            </w:r>
            <w:r w:rsidRPr="00D350F9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 xml:space="preserve">copyString, getPixel </w:t>
            </w:r>
            <w:r w:rsidRPr="00D350F9">
              <w:rPr>
                <w:rFonts w:ascii="맑은 고딕" w:eastAsia="맑은 고딕" w:hAnsi="맑은 고딕" w:hint="eastAsia"/>
              </w:rPr>
              <w:t>등의 함수를 통해 이미지&amp;글자를 읽어 들이고 draw, set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등의 함수가 이미지&amp;글자를 움직이게 한다.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참조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Libs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 xml:space="preserve">폴더에 </w:t>
            </w:r>
            <w:r>
              <w:rPr>
                <w:rFonts w:ascii="맑은 고딕" w:eastAsia="맑은 고딕" w:hAnsi="맑은 고딕" w:hint="eastAsia"/>
              </w:rPr>
              <w:t>소스파일들이 있음</w:t>
            </w:r>
            <w:r w:rsidRPr="00D350F9">
              <w:rPr>
                <w:rFonts w:ascii="맑은 고딕" w:eastAsia="맑은 고딕" w:hAnsi="맑은 고딕" w:hint="eastAsia"/>
              </w:rPr>
              <w:t>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3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https://github.com/jay47/OSS_Project/tree/master/BlockAttack/source/code/Libs</w:t>
              </w:r>
            </w:hyperlink>
          </w:p>
        </w:tc>
      </w:tr>
    </w:tbl>
    <w:p w:rsidR="00DA0132" w:rsidRDefault="00DA0132" w:rsidP="00DA0132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74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폰트 </w:t>
            </w:r>
            <w:r>
              <w:rPr>
                <w:rFonts w:ascii="맑은 고딕" w:eastAsia="맑은 고딕" w:hAnsi="맑은 고딕"/>
              </w:rPr>
              <w:t>02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TTFONT</w:t>
            </w:r>
            <w:r>
              <w:rPr>
                <w:rFonts w:ascii="맑은 고딕" w:eastAsia="맑은 고딕" w:hAnsi="맑은 고딕" w:hint="eastAsia"/>
              </w:rPr>
              <w:t xml:space="preserve">는 </w:t>
            </w:r>
            <w:r w:rsidRPr="00D350F9">
              <w:rPr>
                <w:rFonts w:ascii="맑은 고딕" w:eastAsia="맑은 고딕" w:hAnsi="맑은 고딕" w:hint="eastAsia"/>
              </w:rPr>
              <w:t>NFont처럼 SDL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라이브러리에서 제공하는 폰트다.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ttfont.h, ttfont.cpp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ttfont.h에 있는 클래스 </w:t>
            </w:r>
            <w:r w:rsidRPr="00D350F9">
              <w:rPr>
                <w:rFonts w:ascii="맑은 고딕" w:eastAsia="맑은 고딕" w:hAnsi="맑은 고딕"/>
              </w:rPr>
              <w:t>TTFont</w:t>
            </w:r>
            <w:r w:rsidRPr="00D350F9">
              <w:rPr>
                <w:rFonts w:ascii="맑은 고딕" w:eastAsia="맑은 고딕" w:hAnsi="맑은 고딕" w:hint="eastAsia"/>
              </w:rPr>
              <w:t>를 ttfont.cpp에서 사용한다.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 xml:space="preserve">getTextHeight, getTextWidth </w:t>
            </w:r>
            <w:r w:rsidRPr="00D350F9">
              <w:rPr>
                <w:rFonts w:ascii="맑은 고딕" w:eastAsia="맑은 고딕" w:hAnsi="맑은 고딕" w:hint="eastAsia"/>
              </w:rPr>
              <w:t xml:space="preserve">함수 등으로 글자를 받아 </w:t>
            </w:r>
            <w:r w:rsidRPr="00D350F9">
              <w:rPr>
                <w:rFonts w:ascii="맑은 고딕" w:eastAsia="맑은 고딕" w:hAnsi="맑은 고딕"/>
              </w:rPr>
              <w:t xml:space="preserve">writeText </w:t>
            </w:r>
            <w:r w:rsidRPr="00D350F9">
              <w:rPr>
                <w:rFonts w:ascii="맑은 고딕" w:eastAsia="맑은 고딕" w:hAnsi="맑은 고딕" w:hint="eastAsia"/>
              </w:rPr>
              <w:t>함수로 글자를 출력한다.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4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https://github.com/jay47/OSS_Project/blob/master/BlockAttack/source/code/ttfont.cpp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5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https://github.com/jay47/OSS_Project/blob/master/BlockAttack/source/code/ttfont.h</w:t>
              </w:r>
            </w:hyperlink>
          </w:p>
        </w:tc>
      </w:tr>
    </w:tbl>
    <w:p w:rsidR="00DA0132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7670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이미지 설정</w:t>
            </w:r>
          </w:p>
        </w:tc>
        <w:tc>
          <w:tcPr>
            <w:tcW w:w="7670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670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게임의 이미지를 설정해 주는 역할을 한다.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670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CppSdlImageHolder.cpp, CppSdlImageHolder.hpp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670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CppSdlImageHolder.hpp에 있는 CppSdlImageHolder를 가져와</w:t>
            </w:r>
          </w:p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 CppSdlImageHolder.cpp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에서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사용하고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670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Cut, PaintTo 등의 함수로 이미지를 설정한다.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670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6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https://github.com/jay47/OSS_Project/blob/master/BlockAttack/source/code/CppSdlImageHolder.cpp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7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https://github.com/jay47/OSS_Project/blob/master/BlockAttack/source/code/CppSdlImageHolder.hpp</w:t>
              </w:r>
            </w:hyperlink>
          </w:p>
        </w:tc>
      </w:tr>
    </w:tbl>
    <w:p w:rsidR="00DA0132" w:rsidRPr="00D350F9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843"/>
        <w:gridCol w:w="8237"/>
      </w:tblGrid>
      <w:tr w:rsidR="00B23E29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physfs</w:t>
            </w:r>
          </w:p>
        </w:tc>
        <w:tc>
          <w:tcPr>
            <w:tcW w:w="8237" w:type="dxa"/>
          </w:tcPr>
          <w:p w:rsidR="00B23E29" w:rsidRPr="00D350F9" w:rsidRDefault="00B23E29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B23E2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8237" w:type="dxa"/>
          </w:tcPr>
          <w:p w:rsidR="00B23E29" w:rsidRDefault="00B23E29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이 헤더는 fstream과 유사한 클래스와 typedef를 포함하고 있다. </w:t>
            </w:r>
          </w:p>
          <w:p w:rsidR="00B23E29" w:rsidRPr="00D350F9" w:rsidRDefault="00B23E29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기능에서도 유사하고 주된 차이점은 namespace가 있지 않다는 것이다.</w:t>
            </w:r>
          </w:p>
        </w:tc>
      </w:tr>
      <w:tr w:rsidR="00B23E29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8237" w:type="dxa"/>
          </w:tcPr>
          <w:p w:rsidR="00B23E29" w:rsidRPr="00D350F9" w:rsidRDefault="00B23E29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physfs_stream.hpp</w:t>
            </w:r>
          </w:p>
        </w:tc>
      </w:tr>
      <w:tr w:rsidR="00B23E2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8237" w:type="dxa"/>
          </w:tcPr>
          <w:p w:rsidR="00B23E29" w:rsidRPr="00D350F9" w:rsidRDefault="00B23E29" w:rsidP="00C80B62">
            <w:pPr>
              <w:tabs>
                <w:tab w:val="left" w:pos="10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physfs_filebuf, physfs_ifstream</w:t>
            </w:r>
          </w:p>
        </w:tc>
      </w:tr>
      <w:tr w:rsidR="00B23E29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8237" w:type="dxa"/>
          </w:tcPr>
          <w:p w:rsidR="00B23E29" w:rsidRPr="00D350F9" w:rsidRDefault="00B23E29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X</w:t>
            </w:r>
          </w:p>
        </w:tc>
      </w:tr>
      <w:tr w:rsidR="00B23E29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8237" w:type="dxa"/>
          </w:tcPr>
          <w:p w:rsidR="00B23E29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8" w:history="1">
              <w:r w:rsidR="00B23E29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https://github.com/jay47/OSS_Project/blob/master/BlockAttack/source/code/physfs_stream.hpp</w:t>
              </w:r>
            </w:hyperlink>
          </w:p>
        </w:tc>
      </w:tr>
      <w:tr w:rsidR="00B23E29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B23E29" w:rsidRPr="00D350F9" w:rsidRDefault="00B23E29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참조</w:t>
            </w:r>
          </w:p>
        </w:tc>
        <w:tc>
          <w:tcPr>
            <w:tcW w:w="8237" w:type="dxa"/>
          </w:tcPr>
          <w:p w:rsidR="00B23E29" w:rsidRDefault="00B23E29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49D9">
              <w:t>https://icculus.org/physfs/</w:t>
            </w:r>
          </w:p>
        </w:tc>
      </w:tr>
    </w:tbl>
    <w:p w:rsidR="00BC0F76" w:rsidRDefault="00BC0F76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370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플랫폼 모음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게임을 위한 거의 모든 멀티플랫폼을 포함하고 있다.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common.h, common.cpp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common.h에 있는 Config와 TimeHandler를 사용한다. </w:t>
            </w:r>
          </w:p>
          <w:p w:rsidR="00DA0132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Config는 설정 변수를 저장할 맵 구성 클래스이다. </w:t>
            </w:r>
          </w:p>
          <w:p w:rsidR="00DA0132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TimeHandler는 전체 런타임을 돌려주거나, </w:t>
            </w:r>
          </w:p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밀리 초 단위의 숫자를 받아 commonTme형식으로 반환하거나, 시간을 기록한다.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set함수를 이용해서 값을 변경하고 get함수를 이용해서 값을 반환시킨다.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59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https://github.com/jay47/OSS_Project/blob/master/BlockAttack/source/code/common.cpp</w:t>
              </w:r>
            </w:hyperlink>
          </w:p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0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https://github.com/jay47/OSS_Project/blob/master/BlockAttack/source/code/common.h</w:t>
              </w:r>
            </w:hyperlink>
          </w:p>
        </w:tc>
      </w:tr>
    </w:tbl>
    <w:p w:rsidR="00DA0132" w:rsidRDefault="00DA0132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149"/>
      </w:tblGrid>
      <w:tr w:rsidR="00DA0132" w:rsidRPr="00D350F9" w:rsidTr="00C80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변수 모음 01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A20578">
              <w:t>CppSdlImageHolder.hpp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 w:rsidRPr="00A20578">
              <w:t>Libs/NFont.h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변수들을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곳에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정리한다</w:t>
            </w:r>
            <w:r>
              <w:rPr>
                <w:rFonts w:hint="eastAsia"/>
              </w:rPr>
              <w:t>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global.hpp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X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MainMenu, ResetFullscreen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1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https://github.com/jay47/OSS_Project/blob/master/BlockAttack/source/code/global.hpp</w:t>
              </w:r>
            </w:hyperlink>
          </w:p>
        </w:tc>
      </w:tr>
    </w:tbl>
    <w:p w:rsidR="00DA0132" w:rsidRPr="00D350F9" w:rsidRDefault="00DA0132" w:rsidP="00DA0132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408"/>
      </w:tblGrid>
      <w:tr w:rsidR="00DA0132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변수모음02</w:t>
            </w:r>
          </w:p>
        </w:tc>
        <w:tc>
          <w:tcPr>
            <w:tcW w:w="8408" w:type="dxa"/>
          </w:tcPr>
          <w:p w:rsidR="00DA0132" w:rsidRPr="00D350F9" w:rsidRDefault="00DA0132" w:rsidP="00C80B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주로(</w:t>
            </w:r>
            <w:r w:rsidRPr="00D350F9">
              <w:rPr>
                <w:rFonts w:ascii="맑은 고딕" w:eastAsia="맑은 고딕" w:hAnsi="맑은 고딕"/>
              </w:rPr>
              <w:t>Main)</w:t>
            </w:r>
            <w:r w:rsidRPr="00D350F9">
              <w:rPr>
                <w:rFonts w:ascii="맑은 고딕" w:eastAsia="맑은 고딕" w:hAnsi="맑은 고딕" w:hint="eastAsia"/>
              </w:rPr>
              <w:t xml:space="preserve"> 쓰이는 변수(</w:t>
            </w:r>
            <w:r w:rsidRPr="00D350F9">
              <w:rPr>
                <w:rFonts w:ascii="맑은 고딕" w:eastAsia="맑은 고딕" w:hAnsi="맑은 고딕"/>
              </w:rPr>
              <w:t>Var)</w:t>
            </w:r>
            <w:r w:rsidRPr="00D350F9">
              <w:rPr>
                <w:rFonts w:ascii="맑은 고딕" w:eastAsia="맑은 고딕" w:hAnsi="맑은 고딕" w:hint="eastAsia"/>
              </w:rPr>
              <w:t xml:space="preserve">들을 한 곳에 모아 </w:t>
            </w:r>
            <w:r>
              <w:rPr>
                <w:rFonts w:ascii="맑은 고딕" w:eastAsia="맑은 고딕" w:hAnsi="맑은 고딕" w:hint="eastAsia"/>
              </w:rPr>
              <w:t>정리한다</w:t>
            </w:r>
            <w:r w:rsidRPr="00D350F9">
              <w:rPr>
                <w:rFonts w:ascii="맑은 고딕" w:eastAsia="맑은 고딕" w:hAnsi="맑은 고딕" w:hint="eastAsia"/>
              </w:rPr>
              <w:t>.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mainVars.hpp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X</w:t>
            </w:r>
          </w:p>
        </w:tc>
      </w:tr>
      <w:tr w:rsidR="00DA0132" w:rsidRPr="00D350F9" w:rsidTr="00C80B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DA0132" w:rsidRPr="00D350F9" w:rsidRDefault="00DA0132" w:rsidP="00C80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X</w:t>
            </w:r>
          </w:p>
        </w:tc>
      </w:tr>
      <w:tr w:rsidR="00DA0132" w:rsidRPr="00D350F9" w:rsidTr="00C80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A0132" w:rsidRPr="00D350F9" w:rsidRDefault="00DA0132" w:rsidP="00C80B62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코드</w:t>
            </w:r>
          </w:p>
        </w:tc>
        <w:tc>
          <w:tcPr>
            <w:tcW w:w="7173" w:type="dxa"/>
          </w:tcPr>
          <w:p w:rsidR="00DA0132" w:rsidRPr="00D350F9" w:rsidRDefault="008B7A46" w:rsidP="00C80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2" w:history="1">
              <w:r w:rsidR="00DA0132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https://github.com/jay47/OSS_Project/blob/master/BlockAttack/source/code/mainVars.hpp</w:t>
              </w:r>
            </w:hyperlink>
          </w:p>
        </w:tc>
      </w:tr>
    </w:tbl>
    <w:tbl>
      <w:tblPr>
        <w:tblStyle w:val="310"/>
        <w:tblpPr w:leftFromText="142" w:rightFromText="142" w:vertAnchor="text" w:horzAnchor="margin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2127"/>
        <w:gridCol w:w="7953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예외처리</w:t>
            </w:r>
          </w:p>
        </w:tc>
        <w:tc>
          <w:tcPr>
            <w:tcW w:w="7953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95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예외를 처리하는 기능이다.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95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CppSdlException.cpp, CppSdlException.hpp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95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CppSdlException.hpp에 있는 CppSdlException를 가져와 CppSdlException.cpp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95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GetErrorNumber, GetSubSystem등으로 예외처리가 가능하다.</w:t>
            </w:r>
          </w:p>
        </w:tc>
      </w:tr>
      <w:tr w:rsidR="00961924" w:rsidRPr="00961924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953" w:type="dxa"/>
          </w:tcPr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3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https://github.com/jay47/OSS_Project/blob/master/BlockAttack/source/code/CppSdlException.cpp</w:t>
              </w:r>
            </w:hyperlink>
          </w:p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4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https://github.com/jay47/OSS_Project/blob/master/BlockAttack/source/code/CppSdlException.hpp</w:t>
              </w:r>
            </w:hyperlink>
            <w:r w:rsidR="00961924" w:rsidRPr="00D350F9">
              <w:rPr>
                <w:rFonts w:ascii="맑은 고딕" w:eastAsia="맑은 고딕" w:hAnsi="맑은 고딕"/>
              </w:rPr>
              <w:t xml:space="preserve"> </w:t>
            </w:r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p w:rsidR="00961924" w:rsidRDefault="00961924" w:rsidP="00F26861">
      <w:pPr>
        <w:rPr>
          <w:rFonts w:ascii="맑은 고딕" w:eastAsia="맑은 고딕" w:hAnsi="맑은 고딕"/>
        </w:rPr>
      </w:pPr>
    </w:p>
    <w:p w:rsidR="00961924" w:rsidRDefault="00961924" w:rsidP="00961924">
      <w:pPr>
        <w:pStyle w:val="1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주요 메소드 분석</w:t>
      </w:r>
    </w:p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게임 설정</w:t>
            </w:r>
          </w:p>
        </w:tc>
        <w:tc>
          <w:tcPr>
            <w:tcW w:w="7750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75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게임의 속도,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핸디캡, 커서, 레벨 등 여러 가지를 설정 할 수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750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BlockGame.</w:t>
            </w:r>
            <w:r w:rsidRPr="00D350F9">
              <w:rPr>
                <w:rFonts w:ascii="맑은 고딕" w:eastAsia="맑은 고딕" w:hAnsi="맑은 고딕"/>
              </w:rPr>
              <w:t>cpp, BlockGame.hpp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75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puzzlehandler.hpp</w:t>
            </w:r>
            <w:r w:rsidRPr="00D350F9">
              <w:rPr>
                <w:rFonts w:ascii="맑은 고딕" w:eastAsia="맑은 고딕" w:hAnsi="맑은 고딕" w:hint="eastAsia"/>
              </w:rPr>
              <w:t>BlockGame.hpp에 있는 클래스 BlockGam</w:t>
            </w:r>
            <w:r w:rsidRPr="00D350F9">
              <w:rPr>
                <w:rFonts w:ascii="맑은 고딕" w:eastAsia="맑은 고딕" w:hAnsi="맑은 고딕"/>
              </w:rPr>
              <w:t>e</w:t>
            </w:r>
            <w:r w:rsidRPr="00D350F9">
              <w:rPr>
                <w:rFonts w:ascii="맑은 고딕" w:eastAsia="맑은 고딕" w:hAnsi="맑은 고딕" w:hint="eastAsia"/>
              </w:rPr>
              <w:t xml:space="preserve">을 가져와 </w:t>
            </w:r>
            <w:r w:rsidRPr="00D350F9">
              <w:rPr>
                <w:rFonts w:ascii="맑은 고딕" w:eastAsia="맑은 고딕" w:hAnsi="맑은 고딕"/>
              </w:rPr>
              <w:t>BlockGame.cpp</w:t>
            </w:r>
            <w:r w:rsidRPr="00D350F9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750" w:type="dxa"/>
          </w:tcPr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-rand2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난수를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-firstUnusedChain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bool 값을 사용하여 첫번째 </w:t>
            </w:r>
            <w:r>
              <w:rPr>
                <w:rFonts w:ascii="맑은 고딕" w:eastAsia="맑은 고딕" w:hAnsi="맑은 고딕"/>
              </w:rPr>
              <w:t>chain</w:t>
            </w:r>
            <w:r>
              <w:rPr>
                <w:rFonts w:ascii="맑은 고딕" w:eastAsia="맑은 고딕" w:hAnsi="맑은 고딕" w:hint="eastAsia"/>
              </w:rPr>
              <w:t>을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-BlockGame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blockgame에 사용되는 변수들을 지정하고 </w:t>
            </w:r>
            <w:r>
              <w:rPr>
                <w:rFonts w:ascii="맑은 고딕" w:eastAsia="맑은 고딕" w:hAnsi="맑은 고딕"/>
              </w:rPr>
              <w:t>for</w:t>
            </w:r>
            <w:r>
              <w:rPr>
                <w:rFonts w:ascii="맑은 고딕" w:eastAsia="맑은 고딕" w:hAnsi="맑은 고딕" w:hint="eastAsia"/>
              </w:rPr>
              <w:t xml:space="preserve">문을 통해 </w:t>
            </w:r>
            <w:r>
              <w:rPr>
                <w:rFonts w:ascii="맑은 고딕" w:eastAsia="맑은 고딕" w:hAnsi="맑은 고딕"/>
              </w:rPr>
              <w:t>board</w:t>
            </w:r>
            <w:r>
              <w:rPr>
                <w:rFonts w:ascii="맑은 고딕" w:eastAsia="맑은 고딕" w:hAnsi="맑은 고딕" w:hint="eastAsia"/>
              </w:rPr>
              <w:t>판을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-setGameSpeed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globalSpeenLeverl</w:t>
            </w:r>
            <w:r>
              <w:rPr>
                <w:rFonts w:ascii="맑은 고딕" w:eastAsia="맑은 고딕" w:hAnsi="맑은 고딕" w:hint="eastAsia"/>
              </w:rPr>
              <w:t>로 게임의 스피드를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-setHandicap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globalHandicap으로 핸디캡을 적용해준다.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-setAIlevel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레벨을 설정한다.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-GetScore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lastRenderedPageBreak/>
              <w:t xml:space="preserve"> : score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-GetHandicap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handicap 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-isGameOver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bGameOver 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-GetGameStartedAt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gameStartedAt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-GetGameEndedAt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gameEndedAfter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-isTimeTrial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timetrial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-isStageClear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stageClear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-isVsMode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vsMode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-isPuzzleMode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puzzleMode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-GetLinesCleared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linesCleared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-GetStageClearLimit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stageClearLimit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-GetChains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chain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-GetPixels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pixels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-GetSpeedLevel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speedLevel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-GetTowerHeight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TowerHeight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-GetCursorX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cursorx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-GetCursorY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cursory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-MoveCursorTo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cursorx와 </w:t>
            </w:r>
            <w:r>
              <w:rPr>
                <w:rFonts w:ascii="맑은 고딕" w:eastAsia="맑은 고딕" w:hAnsi="맑은 고딕"/>
              </w:rPr>
              <w:t>cursory</w:t>
            </w:r>
            <w:r>
              <w:rPr>
                <w:rFonts w:ascii="맑은 고딕" w:eastAsia="맑은 고딕" w:hAnsi="맑은 고딕" w:hint="eastAsia"/>
              </w:rPr>
              <w:t>의 커서값을 지정해준다.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-GetIsWinner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hasWonTheGame 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-NewGame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lastRenderedPageBreak/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변수들을 지정하고 생성자 </w:t>
            </w:r>
            <w:r>
              <w:rPr>
                <w:rFonts w:ascii="맑은 고딕" w:eastAsia="맑은 고딕" w:hAnsi="맑은 고딕"/>
              </w:rPr>
              <w:t>ticks</w:t>
            </w:r>
            <w:r>
              <w:rPr>
                <w:rFonts w:ascii="맑은 고딕" w:eastAsia="맑은 고딕" w:hAnsi="맑은 고딕" w:hint="eastAsia"/>
              </w:rPr>
              <w:t>를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-NewTimeTrialGame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새로운 </w:t>
            </w:r>
            <w:r>
              <w:rPr>
                <w:rFonts w:ascii="맑은 고딕" w:eastAsia="맑은 고딕" w:hAnsi="맑은 고딕"/>
              </w:rPr>
              <w:t>timetrial</w:t>
            </w:r>
            <w:r>
              <w:rPr>
                <w:rFonts w:ascii="맑은 고딕" w:eastAsia="맑은 고딕" w:hAnsi="맑은 고딕" w:hint="eastAsia"/>
              </w:rPr>
              <w:t>게임을 지정하는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-NewStageGame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stage</w:t>
            </w:r>
            <w:r>
              <w:rPr>
                <w:rFonts w:ascii="맑은 고딕" w:eastAsia="맑은 고딕" w:hAnsi="맑은 고딕" w:hint="eastAsia"/>
              </w:rPr>
              <w:t xml:space="preserve">를 클리어하면 새로운 </w:t>
            </w:r>
            <w:r>
              <w:rPr>
                <w:rFonts w:ascii="맑은 고딕" w:eastAsia="맑은 고딕" w:hAnsi="맑은 고딕"/>
              </w:rPr>
              <w:t>stage</w:t>
            </w:r>
            <w:r>
              <w:rPr>
                <w:rFonts w:ascii="맑은 고딕" w:eastAsia="맑은 고딕" w:hAnsi="맑은 고딕" w:hint="eastAsia"/>
              </w:rPr>
              <w:t>가 나타나는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-NewPuzzleGame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새로운 </w:t>
            </w:r>
            <w:r>
              <w:rPr>
                <w:rFonts w:ascii="맑은 고딕" w:eastAsia="맑은 고딕" w:hAnsi="맑은 고딕"/>
              </w:rPr>
              <w:t>board</w:t>
            </w:r>
            <w:r>
              <w:rPr>
                <w:rFonts w:ascii="맑은 고딕" w:eastAsia="맑은 고딕" w:hAnsi="맑은 고딕" w:hint="eastAsia"/>
              </w:rPr>
              <w:t>를 가져와 퍼즐게임을 시작한다.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-retryLevel 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퍼즐모드면 새로운 퍼즐게임을 하고 </w:t>
            </w:r>
            <w:r>
              <w:rPr>
                <w:rFonts w:ascii="맑은 고딕" w:eastAsia="맑은 고딕" w:hAnsi="맑은 고딕"/>
              </w:rPr>
              <w:t>stage</w:t>
            </w:r>
            <w:r>
              <w:rPr>
                <w:rFonts w:ascii="맑은 고딕" w:eastAsia="맑은 고딕" w:hAnsi="맑은 고딕" w:hint="eastAsia"/>
              </w:rPr>
              <w:t>를 클리어하면 새로운 스테이지로 넘어간다.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 xml:space="preserve">nextLevel 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다음 레벨로 올라갈 수 있는지 확인해주는 메소드이다.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-NewVsGame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putStartBlocks메소드를 사용하여 </w:t>
            </w:r>
            <w:r>
              <w:rPr>
                <w:rFonts w:ascii="맑은 고딕" w:eastAsia="맑은 고딕" w:hAnsi="맑은 고딕"/>
              </w:rPr>
              <w:t>2</w:t>
            </w:r>
            <w:r>
              <w:rPr>
                <w:rFonts w:ascii="맑은 고딕" w:eastAsia="맑은 고딕" w:hAnsi="맑은 고딕" w:hint="eastAsia"/>
              </w:rPr>
              <w:t>명의 플레이어가 게임을 할 수 있다.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setPlayerWon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</w:t>
            </w:r>
            <w:r>
              <w:rPr>
                <w:rFonts w:ascii="맑은 고딕" w:eastAsia="맑은 고딕" w:hAnsi="맑은 고딕" w:hint="eastAsia"/>
              </w:rPr>
              <w:t xml:space="preserve">if문을 통해 </w:t>
            </w:r>
            <w:r>
              <w:rPr>
                <w:rFonts w:ascii="맑은 고딕" w:eastAsia="맑은 고딕" w:hAnsi="맑은 고딕"/>
              </w:rPr>
              <w:t>AI_Enabled</w:t>
            </w:r>
            <w:r>
              <w:rPr>
                <w:rFonts w:ascii="맑은 고딕" w:eastAsia="맑은 고딕" w:hAnsi="맑은 고딕" w:hint="eastAsia"/>
              </w:rPr>
              <w:t>을 결정해 승자를 알려주는 기능을 한다.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setDraw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AI_Enabled값이 아니면 비기는 경우를 나타낸다.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-LineEmpty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bool</w:t>
            </w:r>
            <w:r>
              <w:rPr>
                <w:rFonts w:ascii="맑은 고딕" w:eastAsia="맑은 고딕" w:hAnsi="맑은 고딕" w:hint="eastAsia"/>
              </w:rPr>
              <w:t>값이 참이면 블록으로 한 줄이 채워지면 라인을 지워준다.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BoardEmpty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bool 값이 참이면 보드판을 비워준다.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-hasStaticContent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for문을 통하여 조건을 만족시키면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내용물을 채워준다.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-putStartBlocks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경우에 따라서 블록이 어떻게 나올지 지정해준다.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ReduceStuff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howMuchHang이 </w:t>
            </w:r>
            <w:r>
              <w:rPr>
                <w:rFonts w:ascii="맑은 고딕" w:eastAsia="맑은 고딕" w:hAnsi="맑은 고딕"/>
              </w:rPr>
              <w:t>0</w:t>
            </w:r>
            <w:r>
              <w:rPr>
                <w:rFonts w:ascii="맑은 고딕" w:eastAsia="맑은 고딕" w:hAnsi="맑은 고딕" w:hint="eastAsia"/>
              </w:rPr>
              <w:t xml:space="preserve">보다 클 경우 </w:t>
            </w:r>
            <w:r>
              <w:rPr>
                <w:rFonts w:ascii="맑은 고딕" w:eastAsia="맑은 고딕" w:hAnsi="맑은 고딕"/>
              </w:rPr>
              <w:t>stuff</w:t>
            </w:r>
            <w:r>
              <w:rPr>
                <w:rFonts w:ascii="맑은 고딕" w:eastAsia="맑은 고딕" w:hAnsi="맑은 고딕" w:hint="eastAsia"/>
              </w:rPr>
              <w:t>를 경우에 따라 줄여준다.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CreateGarbage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LineEmpty이거나 </w:t>
            </w:r>
            <w:r>
              <w:rPr>
                <w:rFonts w:ascii="맑은 고딕" w:eastAsia="맑은 고딕" w:hAnsi="맑은 고딕"/>
              </w:rPr>
              <w:t>startPosition</w:t>
            </w:r>
            <w:r>
              <w:rPr>
                <w:rFonts w:ascii="맑은 고딕" w:eastAsia="맑은 고딕" w:hAnsi="맑은 고딕" w:hint="eastAsia"/>
              </w:rPr>
              <w:t xml:space="preserve">이 </w:t>
            </w:r>
            <w:r>
              <w:rPr>
                <w:rFonts w:ascii="맑은 고딕" w:eastAsia="맑은 고딕" w:hAnsi="맑은 고딕"/>
              </w:rPr>
              <w:t>29</w:t>
            </w:r>
            <w:r>
              <w:rPr>
                <w:rFonts w:ascii="맑은 고딕" w:eastAsia="맑은 고딕" w:hAnsi="맑은 고딕" w:hint="eastAsia"/>
              </w:rPr>
              <w:t>이면 garbage을 생성한다.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CreateGrayGarbage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회색 garbage을 생성한다.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GarbageClearer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garbage를 제거하는 역할을 한다.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-GarbageMarker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garbageToBeCleared 배열로 </w:t>
            </w:r>
            <w:r>
              <w:rPr>
                <w:rFonts w:ascii="맑은 고딕" w:eastAsia="맑은 고딕" w:hAnsi="맑은 고딕"/>
              </w:rPr>
              <w:t>garbage</w:t>
            </w:r>
            <w:r>
              <w:rPr>
                <w:rFonts w:ascii="맑은 고딕" w:eastAsia="맑은 고딕" w:hAnsi="맑은 고딕" w:hint="eastAsia"/>
              </w:rPr>
              <w:t>를 표시해준다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-FirstGarbageMarker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garbageToBeCleared 배열로 처음의 </w:t>
            </w:r>
            <w:r>
              <w:rPr>
                <w:rFonts w:ascii="맑은 고딕" w:eastAsia="맑은 고딕" w:hAnsi="맑은 고딕"/>
              </w:rPr>
              <w:t>garbage</w:t>
            </w:r>
            <w:r>
              <w:rPr>
                <w:rFonts w:ascii="맑은 고딕" w:eastAsia="맑은 고딕" w:hAnsi="맑은 고딕" w:hint="eastAsia"/>
              </w:rPr>
              <w:t>를 표시해준다.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lastRenderedPageBreak/>
              <w:t>-</w:t>
            </w:r>
            <w:r>
              <w:rPr>
                <w:rFonts w:ascii="맑은 고딕" w:eastAsia="맑은 고딕" w:hAnsi="맑은 고딕" w:hint="eastAsia"/>
              </w:rPr>
              <w:t>ClearBlocks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</w:t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r>
              <w:rPr>
                <w:rFonts w:ascii="맑은 고딕" w:eastAsia="맑은 고딕" w:hAnsi="맑은 고딕"/>
              </w:rPr>
              <w:t>for</w:t>
            </w:r>
            <w:r>
              <w:rPr>
                <w:rFonts w:ascii="맑은 고딕" w:eastAsia="맑은 고딕" w:hAnsi="맑은 고딕" w:hint="eastAsia"/>
              </w:rPr>
              <w:t>문을 통해 블록들을 조건에 따라 없애준다.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SetGameOver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게임이 끝나는 경우를 알려주는 메소드이다.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 xml:space="preserve">GetAIenabled 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AI_Enabled 값을 반환한다.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FallBlock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board 배열을 통해 블록이 떨어지는 것을 나타내준다.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GarbageFall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for</w:t>
            </w:r>
            <w:r>
              <w:rPr>
                <w:rFonts w:ascii="맑은 고딕" w:eastAsia="맑은 고딕" w:hAnsi="맑은 고딕" w:hint="eastAsia"/>
              </w:rPr>
              <w:t>문을 통해 조건을 만족하면 garbage가 떨어지는 것을 나타내준다.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-FallDown</w:t>
            </w:r>
          </w:p>
          <w:p w:rsidR="00961924" w:rsidRDefault="00961924" w:rsidP="00961924">
            <w:pPr>
              <w:ind w:leftChars="50" w:left="200" w:hangingChars="50" w:hanging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: </w:t>
            </w:r>
            <w:r>
              <w:rPr>
                <w:rFonts w:ascii="맑은 고딕" w:eastAsia="맑은 고딕" w:hAnsi="맑은 고딕" w:hint="eastAsia"/>
              </w:rPr>
              <w:t xml:space="preserve">bool값을 </w:t>
            </w:r>
            <w:r>
              <w:rPr>
                <w:rFonts w:ascii="맑은 고딕" w:eastAsia="맑은 고딕" w:hAnsi="맑은 고딕"/>
              </w:rPr>
              <w:t>false</w:t>
            </w:r>
            <w:r>
              <w:rPr>
                <w:rFonts w:ascii="맑은 고딕" w:eastAsia="맑은 고딕" w:hAnsi="맑은 고딕" w:hint="eastAsia"/>
              </w:rPr>
              <w:t>로 지정하고 board배열을 통해 아래로 떨어지는 것을 나타낸다.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MoveCursor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cursorx와 </w:t>
            </w:r>
            <w:r>
              <w:rPr>
                <w:rFonts w:ascii="맑은 고딕" w:eastAsia="맑은 고딕" w:hAnsi="맑은 고딕"/>
              </w:rPr>
              <w:t>cursory</w:t>
            </w:r>
            <w:r>
              <w:rPr>
                <w:rFonts w:ascii="맑은 고딕" w:eastAsia="맑은 고딕" w:hAnsi="맑은 고딕" w:hint="eastAsia"/>
              </w:rPr>
              <w:t>로 커서를 움직이게 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SwitchAtCursor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if절에서 </w:t>
            </w:r>
            <w:r>
              <w:rPr>
                <w:rFonts w:ascii="맑은 고딕" w:eastAsia="맑은 고딕" w:hAnsi="맑은 고딕"/>
              </w:rPr>
              <w:t>board</w:t>
            </w:r>
            <w:r>
              <w:rPr>
                <w:rFonts w:ascii="맑은 고딕" w:eastAsia="맑은 고딕" w:hAnsi="맑은 고딕" w:hint="eastAsia"/>
              </w:rPr>
              <w:t>배열에 해당하는 조건이 만족되면 커서를 바꾸게 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-PushLine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PushLineInternal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메소드를 받는다.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PushLineInternal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블록이 꽉 차면 한 줄씩 밀려나게 지정해준다.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PushPixels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픽셀을 지정해준다.</w:t>
            </w:r>
          </w:p>
          <w:p w:rsidR="00961924" w:rsidRDefault="00961924" w:rsidP="00961924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-FindTowerHeight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 : 가장 높은 곳이 어딘지 찾아준다.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-nrOfType 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for문을 통해 </w:t>
            </w:r>
            <w:r>
              <w:rPr>
                <w:rFonts w:ascii="맑은 고딕" w:eastAsia="맑은 고딕" w:hAnsi="맑은 고딕"/>
              </w:rPr>
              <w:t>counter</w:t>
            </w:r>
            <w:r>
              <w:rPr>
                <w:rFonts w:ascii="맑은 고딕" w:eastAsia="맑은 고딕" w:hAnsi="맑은 고딕" w:hint="eastAsia"/>
              </w:rPr>
              <w:t>값을 증가시킨다..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-horiInLine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nrOfType</w:t>
            </w:r>
            <w:r>
              <w:rPr>
                <w:rFonts w:ascii="맑은 고딕" w:eastAsia="맑은 고딕" w:hAnsi="맑은 고딕" w:hint="eastAsia"/>
              </w:rPr>
              <w:t>을 늘려준다.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-horiClearPossible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클리어를 할 수 있도록 도와준다.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lineHasGarbage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라인이 </w:t>
            </w:r>
            <w:r>
              <w:rPr>
                <w:rFonts w:ascii="맑은 고딕" w:eastAsia="맑은 고딕" w:hAnsi="맑은 고딕"/>
              </w:rPr>
              <w:t>garbage</w:t>
            </w:r>
            <w:r>
              <w:rPr>
                <w:rFonts w:ascii="맑은 고딕" w:eastAsia="맑은 고딕" w:hAnsi="맑은 고딕" w:hint="eastAsia"/>
              </w:rPr>
              <w:t>로 찼는지 확인한다.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-nrOfRealTypes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type을 확인한다.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-ThereIsATower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제일 높은 곳을 나타낸다.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-firstInLine1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첫 번째 라인을 지정해준다.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lastRenderedPageBreak/>
              <w:t>-</w:t>
            </w:r>
            <w:r>
              <w:rPr>
                <w:rFonts w:ascii="맑은 고딕" w:eastAsia="맑은 고딕" w:hAnsi="맑은 고딕"/>
              </w:rPr>
              <w:t>closetTo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가까이가게해주는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AI_ClearTower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꼭대기를 </w:t>
            </w:r>
            <w:r>
              <w:rPr>
                <w:rFonts w:ascii="맑은 고딕" w:eastAsia="맑은 고딕" w:hAnsi="맑은 고딕"/>
              </w:rPr>
              <w:t>clear</w:t>
            </w:r>
            <w:r>
              <w:rPr>
                <w:rFonts w:ascii="맑은 고딕" w:eastAsia="맑은 고딕" w:hAnsi="맑은 고딕" w:hint="eastAsia"/>
              </w:rPr>
              <w:t xml:space="preserve"> 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AI_ClearHori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hori를 clear 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-veriClearPossible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 xml:space="preserve">color나 </w:t>
            </w:r>
            <w:r>
              <w:rPr>
                <w:rFonts w:ascii="맑은 고딕" w:eastAsia="맑은 고딕" w:hAnsi="맑은 고딕"/>
              </w:rPr>
              <w:t>line</w:t>
            </w:r>
            <w:r>
              <w:rPr>
                <w:rFonts w:ascii="맑은 고딕" w:eastAsia="맑은 고딕" w:hAnsi="맑은 고딕" w:hint="eastAsia"/>
              </w:rPr>
              <w:t>을 클리어 가능한지 확인하는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closetTo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위치를 지정해준다.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AI_ClearVertical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세로 줄을 클리어 해주는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AI_Move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AI 를 움직여준다.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Update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업데이트 한 것을 나타내준다.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IsNearDeath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게임이 끝나갈 때를 알려준다.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UpdateInternal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 xml:space="preserve">: </w:t>
            </w:r>
            <w:r>
              <w:rPr>
                <w:rFonts w:ascii="맑은 고딕" w:eastAsia="맑은 고딕" w:hAnsi="맑은 고딕"/>
              </w:rPr>
              <w:t>internal</w:t>
            </w:r>
            <w:r>
              <w:rPr>
                <w:rFonts w:ascii="맑은 고딕" w:eastAsia="맑은 고딕" w:hAnsi="맑은 고딕" w:hint="eastAsia"/>
              </w:rPr>
              <w:t>을 업데이트한다.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</w:t>
            </w:r>
            <w:r>
              <w:rPr>
                <w:rFonts w:ascii="맑은 고딕" w:eastAsia="맑은 고딕" w:hAnsi="맑은 고딕" w:hint="eastAsia"/>
              </w:rPr>
              <w:t>PerformAction</w:t>
            </w:r>
          </w:p>
          <w:p w:rsidR="00961924" w:rsidRPr="006D08D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: </w:t>
            </w:r>
            <w:r>
              <w:rPr>
                <w:rFonts w:ascii="맑은 고딕" w:eastAsia="맑은 고딕" w:hAnsi="맑은 고딕" w:hint="eastAsia"/>
              </w:rPr>
              <w:t>액션에 따른 수행 결과들을 알려주는 메소드이다.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코드</w:t>
            </w:r>
          </w:p>
        </w:tc>
        <w:tc>
          <w:tcPr>
            <w:tcW w:w="7750" w:type="dxa"/>
          </w:tcPr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5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https://github.com/jay47/OSS_Project/blob/master/BlockAttack/source/code/BlockGame.cpp</w:t>
              </w:r>
            </w:hyperlink>
          </w:p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6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https://github.com/jay47/OSS_Project/blob/master/BlockAttack/source/code/BlockGame.hpp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8379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메뉴 01</w:t>
            </w:r>
          </w:p>
        </w:tc>
        <w:tc>
          <w:tcPr>
            <w:tcW w:w="8379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8379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메뉴와 관련된 기능들을 수행한다.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8379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MenuSystem.cpp, MenuSystem.h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8379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common.h, CppSdlImageHolder.hpp, MenuSystem.h에 있는 </w:t>
            </w:r>
            <w:r w:rsidRPr="00D350F9">
              <w:rPr>
                <w:rFonts w:ascii="맑은 고딕" w:eastAsia="맑은 고딕" w:hAnsi="맑은 고딕"/>
              </w:rPr>
              <w:t xml:space="preserve">ButtonGfx, 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Button, Menu, FileMenu</w:t>
            </w:r>
            <w:r w:rsidRPr="00D350F9">
              <w:rPr>
                <w:rFonts w:ascii="맑은 고딕" w:eastAsia="맑은 고딕" w:hAnsi="맑은 고딕" w:hint="eastAsia"/>
              </w:rPr>
              <w:t xml:space="preserve">를 가져와 </w:t>
            </w:r>
            <w:r w:rsidRPr="00D350F9">
              <w:rPr>
                <w:rFonts w:ascii="맑은 고딕" w:eastAsia="맑은 고딕" w:hAnsi="맑은 고딕"/>
              </w:rPr>
              <w:t>MenuSystem.cpp</w:t>
            </w:r>
            <w:r w:rsidRPr="00D350F9">
              <w:rPr>
                <w:rFonts w:ascii="맑은 고딕" w:eastAsia="맑은 고딕" w:hAnsi="맑은 고딕" w:hint="eastAsia"/>
              </w:rPr>
              <w:t>에서 사용한다.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8379" w:type="dxa"/>
          </w:tcPr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DrawING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>이미지를 나타내준다.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setSurfaces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 xml:space="preserve">surface 의 </w:t>
            </w:r>
            <w:r>
              <w:rPr>
                <w:rFonts w:ascii="맑은 고딕" w:eastAsia="맑은 고딕" w:hAnsi="맑은 고딕"/>
              </w:rPr>
              <w:t xml:space="preserve">width </w:t>
            </w:r>
            <w:r>
              <w:rPr>
                <w:rFonts w:ascii="맑은 고딕" w:eastAsia="맑은 고딕" w:hAnsi="맑은 고딕" w:hint="eastAsia"/>
              </w:rPr>
              <w:t xml:space="preserve">와 </w:t>
            </w:r>
            <w:r>
              <w:rPr>
                <w:rFonts w:ascii="맑은 고딕" w:eastAsia="맑은 고딕" w:hAnsi="맑은 고딕"/>
              </w:rPr>
              <w:t>height</w:t>
            </w:r>
            <w:r>
              <w:rPr>
                <w:rFonts w:ascii="맑은 고딕" w:eastAsia="맑은 고딕" w:hAnsi="맑은 고딕" w:hint="eastAsia"/>
              </w:rPr>
              <w:t>을 지정해준다.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Button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>gfx, labal, marked, action 을 지정한다.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setLabel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>label을 지정해준다.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setAction</w:t>
            </w:r>
            <w:r>
              <w:rPr>
                <w:rFonts w:ascii="맑은 고딕" w:eastAsia="맑은 고딕" w:hAnsi="맑은 고딕" w:hint="eastAsia"/>
              </w:rPr>
              <w:t xml:space="preserve"> - </w:t>
            </w:r>
            <w:r w:rsidR="00961924">
              <w:rPr>
                <w:rFonts w:ascii="맑은 고딕" w:eastAsia="맑은 고딕" w:hAnsi="맑은 고딕" w:hint="eastAsia"/>
              </w:rPr>
              <w:t>action을 지정해준다.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lastRenderedPageBreak/>
              <w:t>isClicked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 xml:space="preserve">x와 </w:t>
            </w:r>
            <w:r>
              <w:rPr>
                <w:rFonts w:ascii="맑은 고딕" w:eastAsia="맑은 고딕" w:hAnsi="맑은 고딕"/>
              </w:rPr>
              <w:t>y</w:t>
            </w:r>
            <w:r>
              <w:rPr>
                <w:rFonts w:ascii="맑은 고딕" w:eastAsia="맑은 고딕" w:hAnsi="맑은 고딕" w:hint="eastAsia"/>
              </w:rPr>
              <w:t xml:space="preserve">값이 일치하면 </w:t>
            </w:r>
            <w:r>
              <w:rPr>
                <w:rFonts w:ascii="맑은 고딕" w:eastAsia="맑은 고딕" w:hAnsi="맑은 고딕"/>
              </w:rPr>
              <w:t>true</w:t>
            </w:r>
            <w:r>
              <w:rPr>
                <w:rFonts w:ascii="맑은 고딕" w:eastAsia="맑은 고딕" w:hAnsi="맑은 고딕" w:hint="eastAsia"/>
              </w:rPr>
              <w:t xml:space="preserve">값을 반환시키고 아니면 </w:t>
            </w:r>
            <w:r>
              <w:rPr>
                <w:rFonts w:ascii="맑은 고딕" w:eastAsia="맑은 고딕" w:hAnsi="맑은 고딕"/>
              </w:rPr>
              <w:t>false</w:t>
            </w:r>
            <w:r>
              <w:rPr>
                <w:rFonts w:ascii="맑은 고딕" w:eastAsia="맑은 고딕" w:hAnsi="맑은 고딕" w:hint="eastAsia"/>
              </w:rPr>
              <w:t>를 반환시킨다.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doAction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 xml:space="preserve">수행이 일어나지 않으면 </w:t>
            </w:r>
            <w:r w:rsidR="00961924">
              <w:rPr>
                <w:rFonts w:ascii="맑은 고딕" w:eastAsia="맑은 고딕" w:hAnsi="맑은 고딕"/>
              </w:rPr>
              <w:t>error</w:t>
            </w:r>
            <w:r w:rsidR="00961924">
              <w:rPr>
                <w:rFonts w:ascii="맑은 고딕" w:eastAsia="맑은 고딕" w:hAnsi="맑은 고딕" w:hint="eastAsia"/>
              </w:rPr>
              <w:t>문구를 띄어준다.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drawTo</w:t>
            </w:r>
            <w:r>
              <w:rPr>
                <w:rFonts w:ascii="맑은 고딕" w:eastAsia="맑은 고딕" w:hAnsi="맑은 고딕" w:hint="eastAsia"/>
              </w:rPr>
              <w:t xml:space="preserve"> - </w:t>
            </w:r>
            <w:r w:rsidR="00961924">
              <w:rPr>
                <w:rFonts w:ascii="맑은 고딕" w:eastAsia="맑은 고딕" w:hAnsi="맑은 고딕"/>
              </w:rPr>
              <w:t>gfx</w:t>
            </w:r>
            <w:r w:rsidR="00961924">
              <w:rPr>
                <w:rFonts w:ascii="맑은 고딕" w:eastAsia="맑은 고딕" w:hAnsi="맑은 고딕" w:hint="eastAsia"/>
              </w:rPr>
              <w:t xml:space="preserve">의 값이 나타내는 값에 따라 </w:t>
            </w:r>
            <w:r w:rsidR="00961924">
              <w:rPr>
                <w:rFonts w:ascii="맑은 고딕" w:eastAsia="맑은 고딕" w:hAnsi="맑은 고딕"/>
              </w:rPr>
              <w:t>draw</w:t>
            </w:r>
            <w:r w:rsidR="00961924">
              <w:rPr>
                <w:rFonts w:ascii="맑은 고딕" w:eastAsia="맑은 고딕" w:hAnsi="맑은 고딕" w:hint="eastAsia"/>
              </w:rPr>
              <w:t>결과를 알려준다.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setPopOnRun </w:t>
            </w:r>
            <w:r>
              <w:rPr>
                <w:rFonts w:ascii="맑은 고딕" w:eastAsia="맑은 고딕" w:hAnsi="맑은 고딕" w:hint="eastAsia"/>
              </w:rPr>
              <w:t>-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>popOnRun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>메모리를 할당해서 저장해준다.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isPopOnRun</w:t>
            </w:r>
            <w:r w:rsidR="002A5E8A">
              <w:rPr>
                <w:rFonts w:ascii="맑은 고딕" w:eastAsia="맑은 고딕" w:hAnsi="맑은 고딕" w:hint="eastAsia"/>
              </w:rPr>
              <w:t xml:space="preserve"> 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popOnRun 값을 반환한다.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setGfx - </w:t>
            </w:r>
            <w:r w:rsidR="00961924">
              <w:rPr>
                <w:rFonts w:ascii="맑은 고딕" w:eastAsia="맑은 고딕" w:hAnsi="맑은 고딕" w:hint="eastAsia"/>
              </w:rPr>
              <w:t>gfx 메모리를 할당해서 저장해준다.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getHeight </w:t>
            </w:r>
            <w:r w:rsidR="002A5E8A"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ysize 값을 반환한다.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drawSelf </w:t>
            </w:r>
            <w:r>
              <w:rPr>
                <w:rFonts w:ascii="맑은 고딕" w:eastAsia="맑은 고딕" w:hAnsi="맑은 고딕" w:hint="eastAsia"/>
              </w:rPr>
              <w:t>-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 xml:space="preserve">버튼이 눌렸을 때 처음 화면을 </w:t>
            </w:r>
            <w:r w:rsidR="00961924">
              <w:rPr>
                <w:rFonts w:ascii="맑은 고딕" w:eastAsia="맑은 고딕" w:hAnsi="맑은 고딕"/>
              </w:rPr>
              <w:t>DrawIMG</w:t>
            </w:r>
            <w:r w:rsidR="00961924">
              <w:rPr>
                <w:rFonts w:ascii="맑은 고딕" w:eastAsia="맑은 고딕" w:hAnsi="맑은 고딕" w:hint="eastAsia"/>
              </w:rPr>
              <w:t>을 통해 스스로 그려진다.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performClick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/>
              </w:rPr>
              <w:t>isClicked</w:t>
            </w:r>
            <w:r>
              <w:rPr>
                <w:rFonts w:ascii="맑은 고딕" w:eastAsia="맑은 고딕" w:hAnsi="맑은 고딕" w:hint="eastAsia"/>
              </w:rPr>
              <w:t xml:space="preserve">와 </w:t>
            </w:r>
            <w:r>
              <w:rPr>
                <w:rFonts w:ascii="맑은 고딕" w:eastAsia="맑은 고딕" w:hAnsi="맑은 고딕"/>
              </w:rPr>
              <w:t xml:space="preserve">isPopOnRun </w:t>
            </w:r>
            <w:r>
              <w:rPr>
                <w:rFonts w:ascii="맑은 고딕" w:eastAsia="맑은 고딕" w:hAnsi="맑은 고딕" w:hint="eastAsia"/>
              </w:rPr>
              <w:t>값을 통해 수행하는 메소드이다.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placeButtons</w:t>
            </w:r>
            <w:r w:rsidR="002A5E8A">
              <w:rPr>
                <w:rFonts w:ascii="맑은 고딕" w:eastAsia="맑은 고딕" w:hAnsi="맑은 고딕" w:hint="eastAsia"/>
              </w:rPr>
              <w:t xml:space="preserve"> -</w:t>
            </w:r>
            <w:r>
              <w:rPr>
                <w:rFonts w:ascii="맑은 고딕" w:eastAsia="맑은 고딕" w:hAnsi="맑은 고딕"/>
              </w:rPr>
              <w:t xml:space="preserve"> nextY </w:t>
            </w:r>
            <w:r>
              <w:rPr>
                <w:rFonts w:ascii="맑은 고딕" w:eastAsia="맑은 고딕" w:hAnsi="맑은 고딕" w:hint="eastAsia"/>
              </w:rPr>
              <w:t>와 x값을 지정해 버튼의 위치를 나타낸다.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addButton</w:t>
            </w:r>
            <w:r>
              <w:rPr>
                <w:rFonts w:ascii="맑은 고딕" w:eastAsia="맑은 고딕" w:hAnsi="맑은 고딕" w:hint="eastAsia"/>
              </w:rPr>
              <w:t xml:space="preserve">- </w:t>
            </w:r>
            <w:r w:rsidR="00961924">
              <w:rPr>
                <w:rFonts w:ascii="맑은 고딕" w:eastAsia="맑은 고딕" w:hAnsi="맑은 고딕" w:hint="eastAsia"/>
              </w:rPr>
              <w:t xml:space="preserve">버튼을 추가해 </w:t>
            </w:r>
            <w:r w:rsidR="00961924">
              <w:rPr>
                <w:rFonts w:ascii="맑은 고딕" w:eastAsia="맑은 고딕" w:hAnsi="맑은 고딕"/>
              </w:rPr>
              <w:t>placeButtons</w:t>
            </w:r>
            <w:r w:rsidR="00961924">
              <w:rPr>
                <w:rFonts w:ascii="맑은 고딕" w:eastAsia="맑은 고딕" w:hAnsi="맑은 고딕" w:hint="eastAsia"/>
              </w:rPr>
              <w:t>메소드로 넘어간다.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Menu </w:t>
            </w:r>
            <w:r w:rsidR="002A5E8A"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 xml:space="preserve">벡터를 통해서 </w:t>
            </w:r>
            <w:r>
              <w:rPr>
                <w:rFonts w:ascii="맑은 고딕" w:eastAsia="맑은 고딕" w:hAnsi="맑은 고딕"/>
              </w:rPr>
              <w:t>buttons</w:t>
            </w:r>
            <w:r>
              <w:rPr>
                <w:rFonts w:ascii="맑은 고딕" w:eastAsia="맑은 고딕" w:hAnsi="맑은 고딕" w:hint="eastAsia"/>
              </w:rPr>
              <w:t xml:space="preserve">을 나타내고 isSubmenu가 </w:t>
            </w:r>
            <w:r>
              <w:rPr>
                <w:rFonts w:ascii="맑은 고딕" w:eastAsia="맑은 고딕" w:hAnsi="맑은 고딕"/>
              </w:rPr>
              <w:t>true</w:t>
            </w:r>
            <w:r>
              <w:rPr>
                <w:rFonts w:ascii="맑은 고딕" w:eastAsia="맑은 고딕" w:hAnsi="맑은 고딕" w:hint="eastAsia"/>
              </w:rPr>
              <w:t>값을 나타낸다.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Run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 xml:space="preserve">event의 </w:t>
            </w:r>
            <w:r w:rsidR="00961924">
              <w:rPr>
                <w:rFonts w:ascii="맑은 고딕" w:eastAsia="맑은 고딕" w:hAnsi="맑은 고딕"/>
              </w:rPr>
              <w:t>type</w:t>
            </w:r>
            <w:r w:rsidR="00961924">
              <w:rPr>
                <w:rFonts w:ascii="맑은 고딕" w:eastAsia="맑은 고딕" w:hAnsi="맑은 고딕" w:hint="eastAsia"/>
              </w:rPr>
              <w:t xml:space="preserve">에 따라 게임을 실행시키는 것을 결정하고 만약 마우스 버튼이 눌리면 </w:t>
            </w:r>
            <w:r w:rsidR="00961924">
              <w:rPr>
                <w:rFonts w:ascii="맑은 고딕" w:eastAsia="맑은 고딕" w:hAnsi="맑은 고딕"/>
              </w:rPr>
              <w:t xml:space="preserve">   </w:t>
            </w:r>
          </w:p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 bMouseUp</w:t>
            </w:r>
            <w:r>
              <w:rPr>
                <w:rFonts w:ascii="맑은 고딕" w:eastAsia="맑은 고딕" w:hAnsi="맑은 고딕" w:hint="eastAsia"/>
              </w:rPr>
              <w:t>의 값을 true로 받는다.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코드</w:t>
            </w:r>
          </w:p>
        </w:tc>
        <w:tc>
          <w:tcPr>
            <w:tcW w:w="8379" w:type="dxa"/>
          </w:tcPr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7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https://github.com/jay47/OSS_Project/blob/master/BlockAttack/source/code/MenuSystem.cpp</w:t>
              </w:r>
            </w:hyperlink>
          </w:p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8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https://github.com/jay47/OSS_Project/blob/master/BlockAttack/source/code/MenuSystem.h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188"/>
      </w:tblGrid>
      <w:tr w:rsidR="009927A2" w:rsidTr="009927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메뉴</w:t>
            </w:r>
            <w:r>
              <w:rPr>
                <w:rFonts w:hint="eastAsia"/>
              </w:rPr>
              <w:t xml:space="preserve"> </w:t>
            </w:r>
            <w:r>
              <w:t>02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9927A2" w:rsidTr="009927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기능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global.hpp, MenuSystem.h, common.h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include</w:t>
            </w:r>
            <w:r>
              <w:rPr>
                <w:rFonts w:hint="eastAsia"/>
              </w:rPr>
              <w:t>하여서</w:t>
            </w:r>
            <w:r>
              <w:rPr>
                <w:rFonts w:hint="eastAsia"/>
              </w:rPr>
              <w:t xml:space="preserve"> controls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게임타입이나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정의해준다</w:t>
            </w:r>
            <w:r>
              <w:rPr>
                <w:rFonts w:hint="eastAsia"/>
              </w:rPr>
              <w:t>.</w:t>
            </w:r>
          </w:p>
        </w:tc>
      </w:tr>
      <w:tr w:rsidR="009927A2" w:rsidTr="009927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소스파일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menudef.cpp</w:t>
            </w:r>
          </w:p>
        </w:tc>
      </w:tr>
      <w:tr w:rsidR="009927A2" w:rsidTr="009927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클래스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Button_changekey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키설정을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바꾸어준다</w:t>
            </w:r>
            <w:r>
              <w:rPr>
                <w:rFonts w:hint="eastAsia"/>
              </w:rPr>
              <w:t>.</w:t>
            </w:r>
          </w:p>
        </w:tc>
      </w:tr>
      <w:tr w:rsidR="009927A2" w:rsidTr="009927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함수명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runGame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게임타입과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설정해주고</w:t>
            </w:r>
            <w:r>
              <w:rPr>
                <w:rFonts w:hint="eastAsia"/>
              </w:rPr>
              <w:t>, buttonAction~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정의해준다</w:t>
            </w:r>
            <w:r>
              <w:rPr>
                <w:rFonts w:hint="eastAsia"/>
              </w:rPr>
              <w:t>. MainMenu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정해주는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정의해준다</w:t>
            </w:r>
            <w:r>
              <w:rPr>
                <w:rFonts w:hint="eastAsia"/>
              </w:rPr>
              <w:t>.</w:t>
            </w:r>
          </w:p>
        </w:tc>
      </w:tr>
      <w:tr w:rsidR="009927A2" w:rsidTr="009927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927A2" w:rsidRDefault="009927A2" w:rsidP="00153388">
            <w:r>
              <w:rPr>
                <w:rFonts w:hint="eastAsia"/>
              </w:rPr>
              <w:t>메소드</w:t>
            </w:r>
          </w:p>
        </w:tc>
        <w:tc>
          <w:tcPr>
            <w:tcW w:w="8188" w:type="dxa"/>
          </w:tcPr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PrintH</w:t>
            </w:r>
            <w:r>
              <w:t>i – “Hi”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getKeyName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Button_changekey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doAction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키보드의</w:t>
            </w:r>
            <w:r>
              <w:rPr>
                <w:rFonts w:hint="eastAsia"/>
              </w:rPr>
              <w:t xml:space="preserve"> </w:t>
            </w:r>
            <w:r>
              <w:t>key</w:t>
            </w:r>
            <w:r>
              <w:rPr>
                <w:rFonts w:hint="eastAsia"/>
              </w:rPr>
              <w:t>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바꿔준다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InitMenues </w:t>
            </w:r>
            <w:r>
              <w:t>–</w:t>
            </w:r>
            <w:r>
              <w:rPr>
                <w:rFonts w:hint="eastAsia"/>
              </w:rPr>
              <w:t xml:space="preserve"> init code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>. Button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font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surfaces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runSinglePlayerEndless </w:t>
            </w:r>
            <w:r>
              <w:t>–</w:t>
            </w:r>
            <w:r>
              <w:rPr>
                <w:rFonts w:hint="eastAsia"/>
              </w:rPr>
              <w:t xml:space="preserve"> runGame(0,0)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runSinglePlayerTimeTrial </w:t>
            </w:r>
            <w:r>
              <w:t>–</w:t>
            </w:r>
            <w:r>
              <w:rPr>
                <w:rFonts w:hint="eastAsia"/>
              </w:rPr>
              <w:t xml:space="preserve"> runGame(1,0)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runStageClear </w:t>
            </w:r>
            <w:r>
              <w:t>–</w:t>
            </w:r>
            <w:r>
              <w:rPr>
                <w:rFonts w:hint="eastAsia"/>
              </w:rPr>
              <w:t xml:space="preserve"> runGame(2,0)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runSinglePlayerPuzzle </w:t>
            </w:r>
            <w:r>
              <w:t>–</w:t>
            </w:r>
            <w:r>
              <w:rPr>
                <w:rFonts w:hint="eastAsia"/>
              </w:rPr>
              <w:t xml:space="preserve"> runGame(3,0)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runSinglePlayerVs </w:t>
            </w:r>
            <w:r>
              <w:t>–</w:t>
            </w:r>
            <w:r>
              <w:rPr>
                <w:rFonts w:hint="eastAsia"/>
              </w:rPr>
              <w:t xml:space="preserve"> runGame(2, b-&gt;Generic1)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runTwoPlayerTimeTrial </w:t>
            </w:r>
            <w:r>
              <w:t>–</w:t>
            </w:r>
            <w:r>
              <w:rPr>
                <w:rFonts w:hint="eastAsia"/>
              </w:rPr>
              <w:t xml:space="preserve"> runGame(10,0)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 xml:space="preserve">runTwoPlayerVs </w:t>
            </w:r>
            <w:r>
              <w:t>–</w:t>
            </w:r>
            <w:r>
              <w:rPr>
                <w:rFonts w:hint="eastAsia"/>
              </w:rPr>
              <w:t xml:space="preserve"> runGame(11,0)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runHostGame </w:t>
            </w:r>
            <w:r>
              <w:t>–</w:t>
            </w:r>
            <w:r>
              <w:rPr>
                <w:rFonts w:hint="eastAsia"/>
              </w:rPr>
              <w:t xml:space="preserve"> runGame(12,0)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runJoinGame </w:t>
            </w:r>
            <w:r>
              <w:t>–</w:t>
            </w:r>
            <w:r>
              <w:rPr>
                <w:rFonts w:hint="eastAsia"/>
              </w:rPr>
              <w:t xml:space="preserve"> runGame(13,0)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buttonActionMusic </w:t>
            </w:r>
            <w:r>
              <w:t>–</w:t>
            </w:r>
            <w:r>
              <w:rPr>
                <w:rFonts w:hint="eastAsia"/>
              </w:rPr>
              <w:t xml:space="preserve"> button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buttonActionSound </w:t>
            </w:r>
            <w:r>
              <w:t>–</w:t>
            </w:r>
            <w:r>
              <w:rPr>
                <w:rFonts w:hint="eastAsia"/>
              </w:rPr>
              <w:t xml:space="preserve"> sound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buttonActionFullscreen </w:t>
            </w:r>
            <w:r>
              <w:t>–</w:t>
            </w:r>
            <w:r>
              <w:rPr>
                <w:rFonts w:hint="eastAsia"/>
              </w:rPr>
              <w:t xml:space="preserve"> fullscreen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지정해준다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buttonActionPlayer</w:t>
            </w:r>
            <w:r>
              <w:t>1</w:t>
            </w:r>
            <w:r>
              <w:rPr>
                <w:rFonts w:hint="eastAsia"/>
              </w:rPr>
              <w:t xml:space="preserve">Name </w:t>
            </w:r>
            <w:r>
              <w:t>–</w:t>
            </w:r>
            <w:r>
              <w:rPr>
                <w:rFonts w:hint="eastAsia"/>
              </w:rPr>
              <w:t xml:space="preserve"> Player</w:t>
            </w:r>
            <w:r>
              <w:t>1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buttonActionPlayer2N</w:t>
            </w:r>
            <w:r>
              <w:t>a</w:t>
            </w:r>
            <w:r>
              <w:rPr>
                <w:rFonts w:hint="eastAsia"/>
              </w:rPr>
              <w:t xml:space="preserve">me </w:t>
            </w:r>
            <w:r>
              <w:t>–</w:t>
            </w:r>
            <w:r>
              <w:rPr>
                <w:rFonts w:hint="eastAsia"/>
              </w:rPr>
              <w:t xml:space="preserve"> Player</w:t>
            </w:r>
            <w:r>
              <w:t>2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buttonActionPortChange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대결에서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포트번호를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바꿔준다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buttonActionIpChange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네트워크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대결에서</w:t>
            </w:r>
            <w:r>
              <w:rPr>
                <w:rFonts w:hint="eastAsia"/>
              </w:rPr>
              <w:t xml:space="preserve"> I</w:t>
            </w:r>
            <w:r>
              <w:t>P</w:t>
            </w:r>
            <w:r>
              <w:rPr>
                <w:rFonts w:hint="eastAsia"/>
              </w:rPr>
              <w:t>번호를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바꿔준다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buttonActionHighscores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열어준다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ChangeKeysMenu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ConfigureMenu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SinglePlayerVsMenu </w:t>
            </w:r>
            <w:r>
              <w:t>–</w:t>
            </w:r>
            <w:r>
              <w:rPr>
                <w:rFonts w:hint="eastAsia"/>
              </w:rPr>
              <w:t xml:space="preserve"> Single Play Vs </w:t>
            </w:r>
            <w:r>
              <w:rPr>
                <w:rFonts w:hint="eastAsia"/>
              </w:rPr>
              <w:t>모드의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MultiplayerMenu </w:t>
            </w:r>
            <w:r>
              <w:t>–</w:t>
            </w:r>
            <w:r>
              <w:rPr>
                <w:rFonts w:hint="eastAsia"/>
              </w:rPr>
              <w:t xml:space="preserve"> mulitplay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추가한다</w:t>
            </w:r>
            <w:r>
              <w:rPr>
                <w:rFonts w:hint="eastAsia"/>
              </w:rPr>
              <w:t>.</w:t>
            </w:r>
          </w:p>
          <w:p w:rsidR="009927A2" w:rsidRDefault="009927A2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MainMenu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라벨과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추가해준다</w:t>
            </w:r>
            <w:r>
              <w:rPr>
                <w:rFonts w:hint="eastAsia"/>
              </w:rPr>
              <w:t>.</w:t>
            </w:r>
          </w:p>
        </w:tc>
      </w:tr>
    </w:tbl>
    <w:p w:rsidR="009927A2" w:rsidRPr="009927A2" w:rsidRDefault="009927A2" w:rsidP="00F26861">
      <w:pPr>
        <w:rPr>
          <w:rFonts w:ascii="맑은 고딕" w:eastAsia="맑은 고딕" w:hAnsi="맑은 고딕"/>
        </w:rPr>
      </w:pPr>
    </w:p>
    <w:p w:rsidR="009927A2" w:rsidRDefault="009927A2" w:rsidP="00F26861">
      <w:pPr>
        <w:rPr>
          <w:rFonts w:ascii="맑은 고딕" w:eastAsia="맑은 고딕" w:hAnsi="맑은 고딕" w:hint="eastAsia"/>
        </w:rPr>
      </w:pPr>
    </w:p>
    <w:tbl>
      <w:tblPr>
        <w:tblStyle w:val="310"/>
        <w:tblW w:w="10080" w:type="dxa"/>
        <w:tblLayout w:type="fixed"/>
        <w:tblLook w:val="04A0" w:firstRow="1" w:lastRow="0" w:firstColumn="1" w:lastColumn="0" w:noHBand="0" w:noVBand="1"/>
      </w:tblPr>
      <w:tblGrid>
        <w:gridCol w:w="2410"/>
        <w:gridCol w:w="7670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이미지 설정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게임의 이미지를 설정해 주는 역할을 한다.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CppSdlImageHolder.cpp, CppSdlImageHolder.hpp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CppSdlImageHolder.hpp에 있는 CppSdlImageHolder를 가져와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 CppSdlImageHolder.cpp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에서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사용하고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670" w:type="dxa"/>
          </w:tcPr>
          <w:p w:rsidR="00961924" w:rsidRDefault="00961924" w:rsidP="002A5E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CppSdImageHolder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 xml:space="preserve">data나 </w:t>
            </w:r>
            <w:r>
              <w:rPr>
                <w:rFonts w:ascii="맑은 고딕" w:eastAsia="맑은 고딕" w:hAnsi="맑은 고딕"/>
              </w:rPr>
              <w:t>rw</w:t>
            </w:r>
            <w:r>
              <w:rPr>
                <w:rFonts w:ascii="맑은 고딕" w:eastAsia="맑은 고딕" w:hAnsi="맑은 고딕" w:hint="eastAsia"/>
              </w:rPr>
              <w:t>가 없을 경우 에러 메시지를 뜨게 한다.</w:t>
            </w:r>
            <w:r>
              <w:rPr>
                <w:rFonts w:ascii="맑은 고딕" w:eastAsia="맑은 고딕" w:hAnsi="맑은 고딕"/>
              </w:rPr>
              <w:t xml:space="preserve"> OptimizeForBlit </w:t>
            </w:r>
            <w:r>
              <w:rPr>
                <w:rFonts w:ascii="맑은 고딕" w:eastAsia="맑은 고딕" w:hAnsi="맑은 고딕" w:hint="eastAsia"/>
              </w:rPr>
              <w:t>메소드를 사용한다.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  <w:p w:rsidR="00961924" w:rsidRDefault="00961924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GetRaw</w:t>
            </w:r>
            <w:r>
              <w:rPr>
                <w:rFonts w:ascii="맑은 고딕" w:eastAsia="맑은 고딕" w:hAnsi="맑은 고딕"/>
              </w:rPr>
              <w:t>DataInsecure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Ini</w:t>
            </w:r>
            <w:r>
              <w:rPr>
                <w:rFonts w:ascii="맑은 고딕" w:eastAsia="맑은 고딕" w:hAnsi="맑은 고딕"/>
              </w:rPr>
              <w:t xml:space="preserve">tialized </w:t>
            </w:r>
            <w:r>
              <w:rPr>
                <w:rFonts w:ascii="맑은 고딕" w:eastAsia="맑은 고딕" w:hAnsi="맑은 고딕" w:hint="eastAsia"/>
              </w:rPr>
              <w:t>메소드</w:t>
            </w:r>
            <w:r>
              <w:rPr>
                <w:rFonts w:ascii="맑은 고딕" w:eastAsia="맑은 고딕" w:hAnsi="맑은 고딕"/>
              </w:rPr>
              <w:t>에</w:t>
            </w:r>
            <w:r>
              <w:rPr>
                <w:rFonts w:ascii="맑은 고딕" w:eastAsia="맑은 고딕" w:hAnsi="맑은 고딕" w:hint="eastAsia"/>
              </w:rPr>
              <w:t xml:space="preserve">서 </w:t>
            </w:r>
            <w:r>
              <w:rPr>
                <w:rFonts w:ascii="맑은 고딕" w:eastAsia="맑은 고딕" w:hAnsi="맑은 고딕"/>
              </w:rPr>
              <w:t>data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2A5E8A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GetHeight</w:t>
            </w:r>
            <w:r>
              <w:rPr>
                <w:rFonts w:ascii="맑은 고딕" w:eastAsia="맑은 고딕" w:hAnsi="맑은 고딕" w:hint="eastAsia"/>
              </w:rPr>
              <w:t xml:space="preserve"> - </w:t>
            </w:r>
            <w:r w:rsidR="00961924">
              <w:rPr>
                <w:rFonts w:ascii="맑은 고딕" w:eastAsia="맑은 고딕" w:hAnsi="맑은 고딕" w:hint="eastAsia"/>
              </w:rPr>
              <w:t xml:space="preserve">IsNull이면 </w:t>
            </w:r>
            <w:r w:rsidR="00961924">
              <w:rPr>
                <w:rFonts w:ascii="맑은 고딕" w:eastAsia="맑은 고딕" w:hAnsi="맑은 고딕"/>
              </w:rPr>
              <w:t>0</w:t>
            </w:r>
            <w:r w:rsidR="00961924">
              <w:rPr>
                <w:rFonts w:ascii="맑은 고딕" w:eastAsia="맑은 고딕" w:hAnsi="맑은 고딕" w:hint="eastAsia"/>
              </w:rPr>
              <w:t xml:space="preserve">값을 반환하고 그렇지 않으면 </w:t>
            </w:r>
            <w:r w:rsidR="00961924">
              <w:rPr>
                <w:rFonts w:ascii="맑은 고딕" w:eastAsia="맑은 고딕" w:hAnsi="맑은 고딕"/>
              </w:rPr>
              <w:t>area.h</w:t>
            </w:r>
            <w:r w:rsidR="00961924">
              <w:rPr>
                <w:rFonts w:ascii="맑은 고딕" w:eastAsia="맑은 고딕" w:hAnsi="맑은 고딕" w:hint="eastAsia"/>
              </w:rPr>
              <w:t>를 반환한다.</w:t>
            </w:r>
          </w:p>
          <w:p w:rsidR="00961924" w:rsidRDefault="00961924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Cut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 xml:space="preserve">area.x, area.y, area.w, </w:t>
            </w:r>
            <w:r>
              <w:rPr>
                <w:rFonts w:ascii="맑은 고딕" w:eastAsia="맑은 고딕" w:hAnsi="맑은 고딕"/>
              </w:rPr>
              <w:t xml:space="preserve">area.h </w:t>
            </w:r>
            <w:r>
              <w:rPr>
                <w:rFonts w:ascii="맑은 고딕" w:eastAsia="맑은 고딕" w:hAnsi="맑은 고딕" w:hint="eastAsia"/>
              </w:rPr>
              <w:t>값들로 크기를 지정한다.</w:t>
            </w:r>
          </w:p>
          <w:p w:rsidR="00961924" w:rsidRDefault="00961924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PaintTo</w:t>
            </w:r>
            <w:r w:rsidR="002A5E8A">
              <w:rPr>
                <w:rFonts w:ascii="맑은 고딕" w:eastAsia="맑은 고딕" w:hAnsi="맑은 고딕" w:hint="eastAsia"/>
              </w:rPr>
              <w:t xml:space="preserve"> -</w:t>
            </w:r>
            <w:r>
              <w:rPr>
                <w:rFonts w:ascii="맑은 고딕" w:eastAsia="맑은 고딕" w:hAnsi="맑은 고딕"/>
              </w:rPr>
              <w:t xml:space="preserve"> dest.x</w:t>
            </w:r>
            <w:r>
              <w:rPr>
                <w:rFonts w:ascii="맑은 고딕" w:eastAsia="맑은 고딕" w:hAnsi="맑은 고딕" w:hint="eastAsia"/>
              </w:rPr>
              <w:t xml:space="preserve">와 </w:t>
            </w:r>
            <w:r>
              <w:rPr>
                <w:rFonts w:ascii="맑은 고딕" w:eastAsia="맑은 고딕" w:hAnsi="맑은 고딕"/>
              </w:rPr>
              <w:t>dest.y</w:t>
            </w:r>
            <w:r>
              <w:rPr>
                <w:rFonts w:ascii="맑은 고딕" w:eastAsia="맑은 고딕" w:hAnsi="맑은 고딕" w:hint="eastAsia"/>
              </w:rPr>
              <w:t xml:space="preserve">값을 지정하고 </w:t>
            </w:r>
            <w:r>
              <w:rPr>
                <w:rFonts w:ascii="맑은 고딕" w:eastAsia="맑은 고딕" w:hAnsi="맑은 고딕"/>
              </w:rPr>
              <w:t>SDL_BlitSurface</w:t>
            </w:r>
            <w:r>
              <w:rPr>
                <w:rFonts w:ascii="맑은 고딕" w:eastAsia="맑은 고딕" w:hAnsi="맑은 고딕" w:hint="eastAsia"/>
              </w:rPr>
              <w:t>메소드를 사용한다.</w:t>
            </w:r>
          </w:p>
          <w:p w:rsidR="00961924" w:rsidRDefault="002A5E8A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OptimizeForBlit</w:t>
            </w:r>
            <w:r>
              <w:rPr>
                <w:rFonts w:ascii="맑은 고딕" w:eastAsia="맑은 고딕" w:hAnsi="맑은 고딕" w:hint="eastAsia"/>
              </w:rPr>
              <w:t xml:space="preserve"> - </w:t>
            </w:r>
            <w:r w:rsidR="00961924">
              <w:rPr>
                <w:rFonts w:ascii="맑은 고딕" w:eastAsia="맑은 고딕" w:hAnsi="맑은 고딕" w:hint="eastAsia"/>
              </w:rPr>
              <w:t xml:space="preserve">allowAlpha면 </w:t>
            </w:r>
            <w:r w:rsidR="00961924">
              <w:rPr>
                <w:rFonts w:ascii="맑은 고딕" w:eastAsia="맑은 고딕" w:hAnsi="맑은 고딕"/>
              </w:rPr>
              <w:t>tmp</w:t>
            </w:r>
            <w:r w:rsidR="00961924">
              <w:rPr>
                <w:rFonts w:ascii="맑은 고딕" w:eastAsia="맑은 고딕" w:hAnsi="맑은 고딕" w:hint="eastAsia"/>
              </w:rPr>
              <w:t xml:space="preserve">값을 </w:t>
            </w:r>
            <w:r w:rsidR="00961924">
              <w:rPr>
                <w:rFonts w:ascii="맑은 고딕" w:eastAsia="맑은 고딕" w:hAnsi="맑은 고딕"/>
              </w:rPr>
              <w:t>SDL_DisplayFormatAlpha</w:t>
            </w:r>
            <w:r w:rsidR="00961924">
              <w:rPr>
                <w:rFonts w:ascii="맑은 고딕" w:eastAsia="맑은 고딕" w:hAnsi="맑은 고딕" w:hint="eastAsia"/>
              </w:rPr>
              <w:t xml:space="preserve">로 지정하고 그렇지 않으면 </w:t>
            </w:r>
            <w:r w:rsidR="00961924">
              <w:rPr>
                <w:rFonts w:ascii="맑은 고딕" w:eastAsia="맑은 고딕" w:hAnsi="맑은 고딕"/>
              </w:rPr>
              <w:t>SDL_DisplayFormat</w:t>
            </w:r>
            <w:r w:rsidR="00961924">
              <w:rPr>
                <w:rFonts w:ascii="맑은 고딕" w:eastAsia="맑은 고딕" w:hAnsi="맑은 고딕" w:hint="eastAsia"/>
              </w:rPr>
              <w:t>으로 지정한다.</w:t>
            </w:r>
          </w:p>
          <w:p w:rsidR="00961924" w:rsidRDefault="002A5E8A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Intalized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data</w:t>
            </w:r>
            <w:r w:rsidR="00961924">
              <w:rPr>
                <w:rFonts w:ascii="맑은 고딕" w:eastAsia="맑은 고딕" w:hAnsi="맑은 고딕" w:hint="eastAsia"/>
              </w:rPr>
              <w:t>값이 비어있으면 오류 메시지를 보여준다.</w:t>
            </w:r>
          </w:p>
          <w:p w:rsidR="00961924" w:rsidRDefault="002A5E8A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IsNull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data</w:t>
            </w:r>
            <w:r w:rsidR="00961924">
              <w:rPr>
                <w:rFonts w:ascii="맑은 고딕" w:eastAsia="맑은 고딕" w:hAnsi="맑은 고딕" w:hint="eastAsia"/>
              </w:rPr>
              <w:t xml:space="preserve">나 counter이 비어있으면 </w:t>
            </w:r>
            <w:r w:rsidR="00961924">
              <w:rPr>
                <w:rFonts w:ascii="맑은 고딕" w:eastAsia="맑은 고딕" w:hAnsi="맑은 고딕"/>
              </w:rPr>
              <w:t>true</w:t>
            </w:r>
            <w:r w:rsidR="00961924">
              <w:rPr>
                <w:rFonts w:ascii="맑은 고딕" w:eastAsia="맑은 고딕" w:hAnsi="맑은 고딕" w:hint="eastAsia"/>
              </w:rPr>
              <w:t xml:space="preserve">값을 반환하고 아니면 </w:t>
            </w:r>
            <w:r w:rsidR="00961924">
              <w:rPr>
                <w:rFonts w:ascii="맑은 고딕" w:eastAsia="맑은 고딕" w:hAnsi="맑은 고딕"/>
              </w:rPr>
              <w:t>false</w:t>
            </w:r>
            <w:r w:rsidR="00961924">
              <w:rPr>
                <w:rFonts w:ascii="맑은 고딕" w:eastAsia="맑은 고딕" w:hAnsi="맑은 고딕" w:hint="eastAsia"/>
              </w:rPr>
              <w:t>를 반환한다.</w:t>
            </w:r>
          </w:p>
          <w:p w:rsidR="00961924" w:rsidRPr="002B1E9E" w:rsidRDefault="002A5E8A" w:rsidP="002A5E8A">
            <w:pPr>
              <w:ind w:left="200" w:hangingChars="100" w:hanging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MakeNull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</w:t>
            </w:r>
            <w:r w:rsidR="00961924">
              <w:rPr>
                <w:rFonts w:ascii="맑은 고딕" w:eastAsia="맑은 고딕" w:hAnsi="맑은 고딕" w:hint="eastAsia"/>
              </w:rPr>
              <w:t>null값을 지정해준다.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670" w:type="dxa"/>
          </w:tcPr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69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https://github.com/jay47/OSS_Project/blob/master/BlockAttack/source/code/CppSdlImageHolder.cpp</w:t>
              </w:r>
            </w:hyperlink>
          </w:p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0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https://github.com/jay47/OSS_Project/blob/master/BlockAttack/source/code/CppSdlImageHolder.hpp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10080" w:type="dxa"/>
        <w:tblLayout w:type="fixed"/>
        <w:tblLook w:val="04A0" w:firstRow="1" w:lastRow="0" w:firstColumn="1" w:lastColumn="0" w:noHBand="0" w:noVBand="1"/>
      </w:tblPr>
      <w:tblGrid>
        <w:gridCol w:w="2410"/>
        <w:gridCol w:w="7670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예외처리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예외를 처리하는 기능이다.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CppSdlException.cpp, CppSdlException.hpp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670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CppSdlException.hpp에 있는 CppSdlException를 가져와 CppSdlException.cpp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670" w:type="dxa"/>
          </w:tcPr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CppSdlException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 w:hint="eastAsia"/>
              </w:rPr>
              <w:t>변수들을 지정해준다</w:t>
            </w:r>
          </w:p>
          <w:p w:rsidR="00961924" w:rsidRDefault="002A5E8A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What</w:t>
            </w:r>
            <w:r>
              <w:rPr>
                <w:rFonts w:ascii="맑은 고딕" w:eastAsia="맑은 고딕" w:hAnsi="맑은 고딕" w:hint="eastAsia"/>
              </w:rPr>
              <w:t xml:space="preserve"> -</w:t>
            </w:r>
            <w:r w:rsidR="00961924">
              <w:rPr>
                <w:rFonts w:ascii="맑은 고딕" w:eastAsia="맑은 고딕" w:hAnsi="맑은 고딕"/>
              </w:rPr>
              <w:t xml:space="preserve"> _</w:t>
            </w:r>
            <w:r w:rsidR="00961924">
              <w:rPr>
                <w:rFonts w:ascii="맑은 고딕" w:eastAsia="맑은 고딕" w:hAnsi="맑은 고딕" w:hint="eastAsia"/>
              </w:rPr>
              <w:t>messae.</w:t>
            </w:r>
            <w:r w:rsidR="00961924">
              <w:rPr>
                <w:rFonts w:ascii="맑은 고딕" w:eastAsia="맑은 고딕" w:hAnsi="맑은 고딕"/>
              </w:rPr>
              <w:t xml:space="preserve">c_str() </w:t>
            </w:r>
            <w:r w:rsidR="00961924">
              <w:rPr>
                <w:rFonts w:ascii="맑은 고딕" w:eastAsia="맑은 고딕" w:hAnsi="맑은 고딕" w:hint="eastAsia"/>
              </w:rPr>
              <w:t>값을 반환한다.</w:t>
            </w:r>
          </w:p>
          <w:p w:rsidR="00961924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GetErrorNumber</w:t>
            </w:r>
            <w:r w:rsidR="002A5E8A">
              <w:rPr>
                <w:rFonts w:ascii="맑은 고딕" w:eastAsia="맑은 고딕" w:hAnsi="맑은 고딕" w:hint="eastAsia"/>
              </w:rPr>
              <w:t xml:space="preserve"> - </w:t>
            </w:r>
            <w:r>
              <w:rPr>
                <w:rFonts w:ascii="맑은 고딕" w:eastAsia="맑은 고딕" w:hAnsi="맑은 고딕"/>
              </w:rPr>
              <w:t xml:space="preserve"> _errorNumber</w:t>
            </w:r>
            <w:r>
              <w:rPr>
                <w:rFonts w:ascii="맑은 고딕" w:eastAsia="맑은 고딕" w:hAnsi="맑은 고딕" w:hint="eastAsia"/>
              </w:rPr>
              <w:t xml:space="preserve"> 값을 반환한다.</w:t>
            </w:r>
          </w:p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GetSubSystem</w:t>
            </w:r>
            <w:r w:rsidR="002A5E8A">
              <w:rPr>
                <w:rFonts w:ascii="맑은 고딕" w:eastAsia="맑은 고딕" w:hAnsi="맑은 고딕" w:hint="eastAsia"/>
              </w:rPr>
              <w:t xml:space="preserve"> -</w:t>
            </w:r>
            <w:r>
              <w:rPr>
                <w:rFonts w:ascii="맑은 고딕" w:eastAsia="맑은 고딕" w:hAnsi="맑은 고딕"/>
              </w:rPr>
              <w:t xml:space="preserve"> _</w:t>
            </w:r>
            <w:r>
              <w:rPr>
                <w:rFonts w:ascii="맑은 고딕" w:eastAsia="맑은 고딕" w:hAnsi="맑은 고딕" w:hint="eastAsia"/>
              </w:rPr>
              <w:t>subsystem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값을 반환한다.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670" w:type="dxa"/>
          </w:tcPr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1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https://github.com/jay47/OSS_Project/blob/master/BlockAttack/source/code/CppSdlException.cpp</w:t>
              </w:r>
            </w:hyperlink>
          </w:p>
          <w:p w:rsidR="00961924" w:rsidRPr="00D350F9" w:rsidRDefault="008B7A46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2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https://github.com/jay47/OSS_Project/blob/master/BlockAttack/source/code/CppSdlException.hpp</w:t>
              </w:r>
            </w:hyperlink>
            <w:r w:rsidR="00961924" w:rsidRPr="00D350F9">
              <w:rPr>
                <w:rFonts w:ascii="맑은 고딕" w:eastAsia="맑은 고딕" w:hAnsi="맑은 고딕"/>
              </w:rPr>
              <w:t xml:space="preserve"> </w:t>
            </w:r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Ball 설정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Ball의 속도를 설정하고 Ball의 최대개수의 제한</w:t>
            </w:r>
            <w:r>
              <w:rPr>
                <w:rFonts w:ascii="맑은 고딕" w:eastAsia="맑은 고딕" w:hAnsi="맑은 고딕" w:hint="eastAsia"/>
              </w:rPr>
              <w:t>과</w:t>
            </w:r>
            <w:r w:rsidRPr="00D350F9">
              <w:rPr>
                <w:rFonts w:ascii="맑은 고딕" w:eastAsia="맑은 고딕" w:hAnsi="맑은 고딕" w:hint="eastAsia"/>
              </w:rPr>
              <w:t xml:space="preserve"> 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Ball의 색상을 설정하는 기능을 수행하고 있다.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클래스aBall, Ballmanager, addBall, Ballupdate를 사용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rand함수를 사용하여 Ball의 속도(velocity)값을 설정, Ballmanager 및 Ballupdate로 Ball의 상태를 계속 갱신해준다.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173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aBall- 생성자 메소드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~aBall- 소멸자 메소드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getColor- Ball에 색상을 입혀준다.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getX- X축, 가로의 길이를 설정해준다.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getY- Y축, 세로의 길이를 설정해준다.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update- Ball의 현재 상태를 확인하고 갱신해준다.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addBall- 필요에 따라 Ball을 증가시켜준다.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</w:rPr>
              <w:t>ballManager- Ball의 속력과 상태를 관리한다.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961924" w:rsidRPr="00D350F9" w:rsidRDefault="008B7A46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3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레벨 설정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기능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사용자(player)의 선택에 따라 puzzle-level을 바꿔주는 기능을 수행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drawIMG, SDL_Event event, SDL_Getmousestate, Nfont를 사용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drawIMG를 통한 게임상 puzzle선택화면 구현, SDL_event와Getmousestate로 키보드 및 마우스 인식, Nfont를 사용해 화면의 글꼴 설정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173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drawIMG- 게임창의 크기와 초기화면을 구현해준다.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getmousestate- 프로그램이 마우스를 인식할 수 있도록 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getkeyboardstate- 프로그램이 키보드를 인식할 수 있도록 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Nfont - 게임창의 메뉴 및 화면에서 표시되는 글꼴의 모양 색상을 설정해준다.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</w:rPr>
              <w:t>button- 어떤 키를 사용할 지 설정 해준다.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961924" w:rsidRPr="00D350F9" w:rsidRDefault="008B7A46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4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8013"/>
      </w:tblGrid>
      <w:tr w:rsidR="00961924" w:rsidRPr="00D350F9" w:rsidTr="00961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블록파괴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기능</w:t>
            </w:r>
          </w:p>
        </w:tc>
        <w:tc>
          <w:tcPr>
            <w:tcW w:w="7173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만약 animation이 작동되면 object를 스크린(게임화면)으로부터 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제거시키는 기능 및 화면상의 text를 pop-up(끌어올리는) 기능을 수행한다.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M</w:t>
            </w:r>
            <w:r w:rsidRPr="00D350F9">
              <w:rPr>
                <w:rFonts w:ascii="맑은 고딕" w:eastAsia="맑은 고딕" w:hAnsi="맑은 고딕" w:hint="eastAsia"/>
              </w:rPr>
              <w:t>ain.cpp에 있는 클래스 explosion, explosionmanager, textmanager, textupdate를 사용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함수명</w:t>
            </w:r>
          </w:p>
        </w:tc>
        <w:tc>
          <w:tcPr>
            <w:tcW w:w="7173" w:type="dxa"/>
          </w:tcPr>
          <w:p w:rsidR="00961924" w:rsidRPr="00D350F9" w:rsidRDefault="00961924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boolean함수를 사용하여 true,false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값 변환 사용, explosion과 text manager를 통한 블록파괴 및 pop-up 역할 수행</w:t>
            </w:r>
          </w:p>
        </w:tc>
      </w:tr>
      <w:tr w:rsidR="00961924" w:rsidRPr="00D350F9" w:rsidTr="00961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173" w:type="dxa"/>
          </w:tcPr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anExplosion- 폭발animation 생성자 메소드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~anExplosion- 폭발animation 소멸자 메소드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getFrame- animation 프레임을 설정해준다.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getX- animation의 X축, 가로값을 설정해준다.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getY- animation의 Y축, 세로값을 설정해준다.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remove- animation효과를 제거해준다.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addText- 게임상의 조건에 따른 Text를 추가 시킨다.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textManager- Text을 추가할 지 아닐지를 결정해준다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update- 게임상의 Text의 현재 상태를 확인하고 갱신해준다.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addExplosion- Ball이 조건에 만족하게되면 폭발시켜주게된다.</w:t>
            </w:r>
          </w:p>
          <w:p w:rsidR="00961924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ExplosionManager- 폭발을 발생시킬지 아닐 지를 결정해준다.</w:t>
            </w:r>
          </w:p>
          <w:p w:rsidR="00961924" w:rsidRPr="00D350F9" w:rsidRDefault="00961924" w:rsidP="009619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</w:rPr>
              <w:t>update- Ball의 상태를 확인하여 폭발의 여부를 확인해준다.</w:t>
            </w:r>
          </w:p>
        </w:tc>
      </w:tr>
      <w:tr w:rsidR="00961924" w:rsidRPr="00D350F9" w:rsidTr="00961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961924" w:rsidRPr="00D350F9" w:rsidRDefault="00961924" w:rsidP="00961924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961924" w:rsidRPr="00D350F9" w:rsidRDefault="008B7A46" w:rsidP="009619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5" w:history="1">
              <w:r w:rsidR="00961924" w:rsidRPr="00D350F9">
                <w:rPr>
                  <w:rStyle w:val="af3"/>
                  <w:rFonts w:ascii="맑은 고딕" w:eastAsia="맑은 고딕" w:hAnsi="맑은 고딕"/>
                </w:rPr>
                <w:t>https://github.com/jay47/OSS_Project/blob/master/BlockAttack/source/code/main.cpp</w:t>
              </w:r>
            </w:hyperlink>
          </w:p>
        </w:tc>
      </w:tr>
    </w:tbl>
    <w:p w:rsidR="00961924" w:rsidRDefault="00961924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483"/>
      </w:tblGrid>
      <w:tr w:rsidR="002A5E8A" w:rsidRPr="00D350F9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폰트 </w:t>
            </w:r>
            <w:r>
              <w:rPr>
                <w:rFonts w:ascii="맑은 고딕" w:eastAsia="맑은 고딕" w:hAnsi="맑은 고딕"/>
              </w:rPr>
              <w:t>01</w:t>
            </w:r>
          </w:p>
        </w:tc>
        <w:tc>
          <w:tcPr>
            <w:tcW w:w="7173" w:type="dxa"/>
          </w:tcPr>
          <w:p w:rsidR="002A5E8A" w:rsidRPr="00D350F9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2A5E8A" w:rsidRPr="00D350F9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기능</w:t>
            </w:r>
          </w:p>
        </w:tc>
        <w:tc>
          <w:tcPr>
            <w:tcW w:w="7173" w:type="dxa"/>
          </w:tcPr>
          <w:p w:rsidR="002A5E8A" w:rsidRPr="00D350F9" w:rsidRDefault="002A5E8A" w:rsidP="008B7A46">
            <w:pPr>
              <w:tabs>
                <w:tab w:val="left" w:pos="5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SDL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라이브러리에서 제공하는 폰트 기능이다.</w:t>
            </w:r>
          </w:p>
          <w:p w:rsidR="002A5E8A" w:rsidRPr="00D350F9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 xml:space="preserve">이 기능을 쓰면 이미지&amp;글자가 </w:t>
            </w:r>
            <w:r w:rsidRPr="00D350F9">
              <w:rPr>
                <w:rFonts w:ascii="맑은 고딕" w:eastAsia="맑은 고딕" w:hAnsi="맑은 고딕"/>
              </w:rPr>
              <w:t xml:space="preserve">animate, </w:t>
            </w:r>
            <w:r w:rsidRPr="00D350F9">
              <w:rPr>
                <w:rFonts w:ascii="맑은 고딕" w:eastAsia="맑은 고딕" w:hAnsi="맑은 고딕" w:hint="eastAsia"/>
              </w:rPr>
              <w:t>즉 움직이는 효과를 줄 수 있다.</w:t>
            </w:r>
          </w:p>
          <w:p w:rsidR="002A5E8A" w:rsidRPr="00D350F9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NFont는 사용자가 어떠한 이미지 포맷을 쓰든 NFont화(이미지&amp;글자를 움직이게 해줌)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시킬 수 있다.</w:t>
            </w:r>
          </w:p>
        </w:tc>
      </w:tr>
      <w:tr w:rsidR="002A5E8A" w:rsidRPr="00D350F9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2A5E8A" w:rsidRPr="00D350F9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NFont.h, NFont.</w:t>
            </w:r>
            <w:r w:rsidRPr="00D350F9">
              <w:rPr>
                <w:rFonts w:ascii="맑은 고딕" w:eastAsia="맑은 고딕" w:hAnsi="맑은 고딕"/>
              </w:rPr>
              <w:t>cpp</w:t>
            </w:r>
          </w:p>
        </w:tc>
      </w:tr>
      <w:tr w:rsidR="002A5E8A" w:rsidRPr="00D350F9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2A5E8A" w:rsidRPr="00F47AB7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F47AB7">
              <w:rPr>
                <w:rFonts w:ascii="맑은 고딕" w:eastAsia="맑은 고딕" w:hAnsi="맑은 고딕" w:hint="eastAsia"/>
              </w:rPr>
              <w:t>NFont</w:t>
            </w:r>
            <w:r w:rsidRPr="00F47AB7">
              <w:rPr>
                <w:rFonts w:ascii="맑은 고딕" w:eastAsia="맑은 고딕" w:hAnsi="맑은 고딕"/>
              </w:rPr>
              <w:t>.h</w:t>
            </w:r>
            <w:r w:rsidRPr="00F47AB7">
              <w:rPr>
                <w:rFonts w:ascii="맑은 고딕" w:eastAsia="맑은 고딕" w:hAnsi="맑은 고딕" w:hint="eastAsia"/>
              </w:rPr>
              <w:t xml:space="preserve">에 있는 클래스 NFont를 가져와 </w:t>
            </w:r>
            <w:r w:rsidRPr="00F47AB7">
              <w:rPr>
                <w:rFonts w:ascii="맑은 고딕" w:eastAsia="맑은 고딕" w:hAnsi="맑은 고딕"/>
              </w:rPr>
              <w:t>NFont.cpp</w:t>
            </w:r>
            <w:r w:rsidRPr="00F47AB7">
              <w:rPr>
                <w:rFonts w:ascii="맑은 고딕" w:eastAsia="맑은 고딕" w:hAnsi="맑은 고딕" w:hint="eastAsia"/>
              </w:rPr>
              <w:t>에서 사용하고 있다.</w:t>
            </w:r>
          </w:p>
        </w:tc>
      </w:tr>
      <w:tr w:rsidR="002A5E8A" w:rsidRPr="00D350F9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173" w:type="dxa"/>
          </w:tcPr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Arial Unicode MS"/>
              </w:rPr>
              <w:t xml:space="preserve">setAnimData - </w:t>
            </w:r>
            <w:r>
              <w:rPr>
                <w:rFonts w:ascii="맑은 고딕" w:eastAsia="맑은 고딕" w:hAnsi="맑은 고딕" w:cs="Arial Unicode MS" w:hint="eastAsia"/>
              </w:rPr>
              <w:t>u</w:t>
            </w:r>
            <w:r>
              <w:rPr>
                <w:rFonts w:ascii="맑은 고딕" w:eastAsia="맑은 고딕" w:hAnsi="맑은 고딕" w:cs="Arial Unicode MS"/>
              </w:rPr>
              <w:t>serVar</w:t>
            </w:r>
            <w:r>
              <w:rPr>
                <w:rFonts w:ascii="맑은 고딕" w:eastAsia="맑은 고딕" w:hAnsi="맑은 고딕" w:cs="Arial Unicode MS" w:hint="eastAsia"/>
              </w:rPr>
              <w:t>변수에 d</w:t>
            </w:r>
            <w:r>
              <w:rPr>
                <w:rFonts w:ascii="맑은 고딕" w:eastAsia="맑은 고딕" w:hAnsi="맑은 고딕" w:cs="Arial Unicode MS"/>
              </w:rPr>
              <w:t xml:space="preserve">ata </w:t>
            </w:r>
            <w:r>
              <w:rPr>
                <w:rFonts w:ascii="맑은 고딕" w:eastAsia="맑은 고딕" w:hAnsi="맑은 고딕" w:cs="Arial Unicode MS" w:hint="eastAsia"/>
              </w:rPr>
              <w:t>값 넣기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 xml:space="preserve">setBuffer - </w:t>
            </w:r>
            <w:r>
              <w:rPr>
                <w:rFonts w:ascii="맑은 고딕" w:eastAsia="맑은 고딕" w:hAnsi="맑은 고딕" w:cs="MS Mincho" w:hint="eastAsia"/>
              </w:rPr>
              <w:t>버퍼 값 초기화 시키고 새로운 값 받기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copyString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문자 복사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getPixel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 xml:space="preserve">x축 </w:t>
            </w:r>
            <w:r>
              <w:rPr>
                <w:rFonts w:ascii="맑은 고딕" w:eastAsia="맑은 고딕" w:hAnsi="맑은 고딕" w:cs="MS Mincho"/>
              </w:rPr>
              <w:t>y</w:t>
            </w:r>
            <w:r>
              <w:rPr>
                <w:rFonts w:ascii="맑은 고딕" w:eastAsia="맑은 고딕" w:hAnsi="맑은 고딕" w:cs="MS Mincho" w:hint="eastAsia"/>
              </w:rPr>
              <w:t>축 값 얻기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rectUnion</w:t>
            </w:r>
            <w:r>
              <w:rPr>
                <w:rFonts w:ascii="맑은 고딕" w:eastAsia="맑은 고딕" w:hAnsi="맑은 고딕" w:cs="MS Mincho"/>
              </w:rPr>
              <w:t xml:space="preserve"> - x</w:t>
            </w:r>
            <w:r>
              <w:rPr>
                <w:rFonts w:ascii="맑은 고딕" w:eastAsia="맑은 고딕" w:hAnsi="맑은 고딕" w:cs="MS Mincho" w:hint="eastAsia"/>
              </w:rPr>
              <w:t>축,</w:t>
            </w:r>
            <w:r>
              <w:rPr>
                <w:rFonts w:ascii="맑은 고딕" w:eastAsia="맑은 고딕" w:hAnsi="맑은 고딕" w:cs="MS Mincho"/>
              </w:rPr>
              <w:t xml:space="preserve"> y</w:t>
            </w:r>
            <w:r>
              <w:rPr>
                <w:rFonts w:ascii="맑은 고딕" w:eastAsia="맑은 고딕" w:hAnsi="맑은 고딕" w:cs="MS Mincho" w:hint="eastAsia"/>
              </w:rPr>
              <w:t>축의 최소값,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최대값을 구하고 그 둘의 차를 리턴한다.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verticalGradient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수직 경사도를 구하는 메소드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init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 xml:space="preserve">height, baseline 등 각종 변수들을 </w:t>
            </w:r>
            <w:r>
              <w:rPr>
                <w:rFonts w:ascii="맑은 고딕" w:eastAsia="맑은 고딕" w:hAnsi="맑은 고딕" w:cs="MS Mincho"/>
              </w:rPr>
              <w:t>0</w:t>
            </w:r>
            <w:r>
              <w:rPr>
                <w:rFonts w:ascii="맑은 고딕" w:eastAsia="맑은 고딕" w:hAnsi="맑은 고딕" w:cs="MS Mincho" w:hint="eastAsia"/>
              </w:rPr>
              <w:t>으로 초기화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load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데이터 값을 로드한다.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 xml:space="preserve">만약 값이 없다면 </w:t>
            </w:r>
            <w:r w:rsidRPr="005B5635">
              <w:rPr>
                <w:rFonts w:ascii="맑은 고딕" w:eastAsia="맑은 고딕" w:hAnsi="맑은 고딕" w:cs="MS Mincho"/>
              </w:rPr>
              <w:t>Unable to load TrueType font</w:t>
            </w:r>
            <w:r>
              <w:rPr>
                <w:rFonts w:ascii="맑은 고딕" w:eastAsia="맑은 고딕" w:hAnsi="맑은 고딕" w:cs="MS Mincho"/>
              </w:rPr>
              <w:t xml:space="preserve">, </w:t>
            </w:r>
            <w:r w:rsidRPr="005B5635">
              <w:rPr>
                <w:rFonts w:ascii="맑은 고딕" w:eastAsia="맑은 고딕" w:hAnsi="맑은 고딕" w:cs="MS Mincho"/>
              </w:rPr>
              <w:t>Unable to initialize SDL_ttf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등의 문장을 출력한다.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drawToSurface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늘어난 글자들을 올바른 인덱스로 옮긴다.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drawToSurfacePos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 xml:space="preserve">최종 </w:t>
            </w:r>
            <w:r>
              <w:rPr>
                <w:rFonts w:ascii="맑은 고딕" w:eastAsia="맑은 고딕" w:hAnsi="맑은 고딕" w:cs="MS Mincho"/>
              </w:rPr>
              <w:t>x</w:t>
            </w:r>
            <w:r>
              <w:rPr>
                <w:rFonts w:ascii="맑은 고딕" w:eastAsia="맑은 고딕" w:hAnsi="맑은 고딕" w:cs="MS Mincho" w:hint="eastAsia"/>
              </w:rPr>
              <w:t>축,</w:t>
            </w:r>
            <w:r>
              <w:rPr>
                <w:rFonts w:ascii="맑은 고딕" w:eastAsia="맑은 고딕" w:hAnsi="맑은 고딕" w:cs="MS Mincho"/>
              </w:rPr>
              <w:t xml:space="preserve"> y</w:t>
            </w:r>
            <w:r>
              <w:rPr>
                <w:rFonts w:ascii="맑은 고딕" w:eastAsia="맑은 고딕" w:hAnsi="맑은 고딕" w:cs="MS Mincho" w:hint="eastAsia"/>
              </w:rPr>
              <w:t>축 값을 얻기 위한 메소드다.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draw</w:t>
            </w:r>
            <w:r>
              <w:rPr>
                <w:rFonts w:ascii="맑은 고딕" w:eastAsia="맑은 고딕" w:hAnsi="맑은 고딕" w:cs="MS Mincho"/>
              </w:rPr>
              <w:t xml:space="preserve"> - x</w:t>
            </w:r>
            <w:r>
              <w:rPr>
                <w:rFonts w:ascii="맑은 고딕" w:eastAsia="맑은 고딕" w:hAnsi="맑은 고딕" w:cs="MS Mincho" w:hint="eastAsia"/>
              </w:rPr>
              <w:t>축,</w:t>
            </w:r>
            <w:r>
              <w:rPr>
                <w:rFonts w:ascii="맑은 고딕" w:eastAsia="맑은 고딕" w:hAnsi="맑은 고딕" w:cs="MS Mincho"/>
              </w:rPr>
              <w:t xml:space="preserve"> y</w:t>
            </w:r>
            <w:r>
              <w:rPr>
                <w:rFonts w:ascii="맑은 고딕" w:eastAsia="맑은 고딕" w:hAnsi="맑은 고딕" w:cs="MS Mincho" w:hint="eastAsia"/>
              </w:rPr>
              <w:t>축 값을 받아 drawToSurface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메소드로 리턴한다.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drawPos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F47AB7">
              <w:rPr>
                <w:rFonts w:ascii="맑은 고딕" w:eastAsia="맑은 고딕" w:hAnsi="맑은 고딕" w:cs="MS Mincho"/>
              </w:rPr>
              <w:t>drawToSurfacePos</w:t>
            </w:r>
            <w:r>
              <w:rPr>
                <w:rFonts w:ascii="맑은 고딕" w:eastAsia="맑은 고딕" w:hAnsi="맑은 고딕" w:cs="MS Mincho" w:hint="eastAsia"/>
              </w:rPr>
              <w:t>로 리턴한다.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drawAll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 xml:space="preserve">움직이는 효과를 </w:t>
            </w:r>
            <w:r>
              <w:rPr>
                <w:rFonts w:ascii="맑은 고딕" w:eastAsia="맑은 고딕" w:hAnsi="맑은 고딕" w:cs="MS Mincho"/>
              </w:rPr>
              <w:t xml:space="preserve">start, print </w:t>
            </w:r>
            <w:r>
              <w:rPr>
                <w:rFonts w:ascii="맑은 고딕" w:eastAsia="맑은 고딕" w:hAnsi="맑은 고딕" w:cs="MS Mincho" w:hint="eastAsia"/>
              </w:rPr>
              <w:t>그리고 end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getDest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234A4C">
              <w:rPr>
                <w:rFonts w:ascii="맑은 고딕" w:eastAsia="맑은 고딕" w:hAnsi="맑은 고딕" w:cs="MS Mincho"/>
              </w:rPr>
              <w:t>dest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getSurface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234A4C">
              <w:rPr>
                <w:rFonts w:ascii="맑은 고딕" w:eastAsia="맑은 고딕" w:hAnsi="맑은 고딕" w:cs="MS Mincho"/>
              </w:rPr>
              <w:t>src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getHeight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높이 값을 구한다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getWidth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>
              <w:rPr>
                <w:rFonts w:ascii="맑은 고딕" w:eastAsia="맑은 고딕" w:hAnsi="맑은 고딕" w:cs="MS Mincho" w:hint="eastAsia"/>
              </w:rPr>
              <w:t>너비 값을 구한다.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getAscent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F47AB7">
              <w:rPr>
                <w:rFonts w:ascii="맑은 고딕" w:eastAsia="맑은 고딕" w:hAnsi="맑은 고딕" w:cs="MS Mincho"/>
              </w:rPr>
              <w:t>getPixel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메소드로 최고점을 구한다.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getDescent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F47AB7">
              <w:rPr>
                <w:rFonts w:ascii="맑은 고딕" w:eastAsia="맑은 고딕" w:hAnsi="맑은 고딕" w:cs="MS Mincho"/>
              </w:rPr>
              <w:t>getPixel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메소드로 최저점을 구한다.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getSpacing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letterSpacing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getLineSpacing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lineSpacing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getBaseline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baseline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getMaxWidth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maxWidth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접근자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setSpacing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letterSpacing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설정자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setLineSpacing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lineSpacing</w:t>
            </w:r>
            <w:r>
              <w:rPr>
                <w:rFonts w:ascii="맑은 고딕" w:eastAsia="맑은 고딕" w:hAnsi="맑은 고딕" w:cs="MS Mincho"/>
              </w:rPr>
              <w:t xml:space="preserve"> </w:t>
            </w:r>
            <w:r>
              <w:rPr>
                <w:rFonts w:ascii="맑은 고딕" w:eastAsia="맑은 고딕" w:hAnsi="맑은 고딕" w:cs="MS Mincho" w:hint="eastAsia"/>
              </w:rPr>
              <w:t>설정자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setDest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dest</w:t>
            </w:r>
            <w:r>
              <w:rPr>
                <w:rFonts w:ascii="맑은 고딕" w:eastAsia="맑은 고딕" w:hAnsi="맑은 고딕" w:cs="MS Mincho" w:hint="eastAsia"/>
              </w:rPr>
              <w:t>의 설정자 선언</w:t>
            </w:r>
          </w:p>
          <w:p w:rsidR="002A5E8A" w:rsidRPr="00F47AB7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F47AB7">
              <w:rPr>
                <w:rFonts w:ascii="MS Mincho" w:eastAsia="MS Mincho" w:hAnsi="MS Mincho" w:cs="MS Mincho" w:hint="eastAsia"/>
              </w:rPr>
              <w:t>･</w:t>
            </w:r>
            <w:r w:rsidRPr="00F47AB7">
              <w:rPr>
                <w:rFonts w:ascii="맑은 고딕" w:eastAsia="맑은 고딕" w:hAnsi="맑은 고딕" w:cs="MS Mincho"/>
              </w:rPr>
              <w:t>setBaseline</w:t>
            </w:r>
            <w:r>
              <w:rPr>
                <w:rFonts w:ascii="맑은 고딕" w:eastAsia="맑은 고딕" w:hAnsi="맑은 고딕" w:cs="MS Mincho"/>
              </w:rPr>
              <w:t xml:space="preserve"> - </w:t>
            </w:r>
            <w:r w:rsidRPr="004B482B">
              <w:rPr>
                <w:rFonts w:ascii="맑은 고딕" w:eastAsia="맑은 고딕" w:hAnsi="맑은 고딕" w:cs="MS Mincho"/>
              </w:rPr>
              <w:t>baseline</w:t>
            </w:r>
            <w:r>
              <w:rPr>
                <w:rFonts w:ascii="맑은 고딕" w:eastAsia="맑은 고딕" w:hAnsi="맑은 고딕" w:cs="MS Mincho" w:hint="eastAsia"/>
              </w:rPr>
              <w:t>의 설정자 선언</w:t>
            </w:r>
          </w:p>
        </w:tc>
      </w:tr>
      <w:tr w:rsidR="002A5E8A" w:rsidRPr="00D350F9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참조</w:t>
            </w:r>
          </w:p>
        </w:tc>
        <w:tc>
          <w:tcPr>
            <w:tcW w:w="7173" w:type="dxa"/>
          </w:tcPr>
          <w:p w:rsidR="002A5E8A" w:rsidRPr="00D350F9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Libs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 xml:space="preserve">폴더에 </w:t>
            </w:r>
            <w:r>
              <w:rPr>
                <w:rFonts w:ascii="맑은 고딕" w:eastAsia="맑은 고딕" w:hAnsi="맑은 고딕" w:hint="eastAsia"/>
              </w:rPr>
              <w:t>소스파일들이 있음</w:t>
            </w:r>
            <w:r w:rsidRPr="00D350F9">
              <w:rPr>
                <w:rFonts w:ascii="맑은 고딕" w:eastAsia="맑은 고딕" w:hAnsi="맑은 고딕" w:hint="eastAsia"/>
              </w:rPr>
              <w:t>.</w:t>
            </w:r>
          </w:p>
        </w:tc>
      </w:tr>
      <w:tr w:rsidR="002A5E8A" w:rsidRPr="00D350F9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Pr="00D350F9" w:rsidRDefault="002A5E8A" w:rsidP="008B7A46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2A5E8A" w:rsidRPr="00D350F9" w:rsidRDefault="008B7A46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6" w:history="1">
              <w:r w:rsidR="002A5E8A" w:rsidRPr="00D350F9">
                <w:rPr>
                  <w:rStyle w:val="af3"/>
                  <w:rFonts w:ascii="맑은 고딕" w:eastAsia="맑은 고딕" w:hAnsi="맑은 고딕"/>
                </w:rPr>
                <w:t>https://github.com/jay47/OSS_Project/tree/master/BlockAttack/source/code/Libs</w:t>
              </w:r>
            </w:hyperlink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D57367" w:rsidTr="00153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폰트</w:t>
            </w:r>
            <w:r>
              <w:rPr>
                <w:rFonts w:hint="eastAsia"/>
              </w:rPr>
              <w:t xml:space="preserve"> </w:t>
            </w:r>
            <w:r>
              <w:t>02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57367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NFont</w:t>
            </w:r>
            <w:r>
              <w:rPr>
                <w:rFonts w:hint="eastAsia"/>
              </w:rPr>
              <w:t>처럼</w:t>
            </w:r>
            <w:r>
              <w:rPr>
                <w:rFonts w:hint="eastAsia"/>
              </w:rPr>
              <w:t xml:space="preserve"> SDL</w:t>
            </w:r>
            <w:r>
              <w:t xml:space="preserve"> </w:t>
            </w:r>
            <w:r>
              <w:rPr>
                <w:rFonts w:hint="eastAsia"/>
              </w:rPr>
              <w:t>라이브러리에서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폰트다</w:t>
            </w:r>
            <w:r>
              <w:rPr>
                <w:rFonts w:hint="eastAsia"/>
              </w:rPr>
              <w:t>.</w:t>
            </w:r>
          </w:p>
        </w:tc>
      </w:tr>
      <w:tr w:rsidR="00D57367" w:rsidTr="00153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ttfont.h, ttfont.cpp</w:t>
            </w:r>
          </w:p>
        </w:tc>
      </w:tr>
      <w:tr w:rsidR="00D57367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ttfont.h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 xml:space="preserve"> </w:t>
            </w:r>
            <w:r w:rsidRPr="009A1ECE">
              <w:t>TTFont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ttfont.cpp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D57367" w:rsidTr="00153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1AEC">
              <w:t>getTextHeight</w:t>
            </w:r>
            <w:r>
              <w:t xml:space="preserve">, </w:t>
            </w:r>
            <w:r w:rsidRPr="00941AEC">
              <w:t>getTextWidth</w:t>
            </w:r>
            <w:r>
              <w:t xml:space="preserve"> </w:t>
            </w:r>
            <w:r>
              <w:rPr>
                <w:rFonts w:hint="eastAsia"/>
              </w:rPr>
              <w:t>함수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글자를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 w:rsidRPr="00941AEC">
              <w:t>writeText</w:t>
            </w:r>
            <w:r>
              <w:t xml:space="preserve"> </w:t>
            </w:r>
            <w:r>
              <w:rPr>
                <w:rFonts w:hint="eastAsia"/>
              </w:rPr>
              <w:t>함수로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글자를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  <w:tr w:rsidR="00D57367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Default="00D57367" w:rsidP="00153388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TTFont </w:t>
            </w:r>
            <w:r>
              <w:t>–</w:t>
            </w:r>
            <w:r>
              <w:rPr>
                <w:rFonts w:hint="eastAsia"/>
              </w:rPr>
              <w:t xml:space="preserve"> TTF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init</w:t>
            </w:r>
            <w:r>
              <w:rPr>
                <w:rFonts w:hint="eastAsia"/>
              </w:rPr>
              <w:t>해주고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비어있다면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비어있다는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출력해준다</w:t>
            </w:r>
          </w:p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~TTFont </w:t>
            </w:r>
            <w:r>
              <w:t>–</w:t>
            </w:r>
            <w:r>
              <w:rPr>
                <w:rFonts w:hint="eastAsia"/>
              </w:rPr>
              <w:t xml:space="preserve"> TTFont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닫게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 w:rsidRPr="00926267">
              <w:t>Closing a font</w:t>
            </w:r>
            <w:r>
              <w:t>’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getTextHeight </w:t>
            </w:r>
            <w:r>
              <w:t>–</w:t>
            </w:r>
            <w:r>
              <w:rPr>
                <w:rFonts w:hint="eastAsia"/>
              </w:rPr>
              <w:t xml:space="preserve"> font height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getTextWidth </w:t>
            </w:r>
            <w:r>
              <w:t>–</w:t>
            </w:r>
            <w:r>
              <w:rPr>
                <w:rFonts w:hint="eastAsia"/>
              </w:rPr>
              <w:t xml:space="preserve"> font width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  <w:p w:rsidR="00D57367" w:rsidRPr="00941AEC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writeText - RGB(255,255,255)</w:t>
            </w:r>
            <w: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색깔로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글씨를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만약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나면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 w:rsidRPr="00926267">
              <w:t>Error writing text:</w:t>
            </w:r>
            <w:r>
              <w:t>’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</w:tbl>
    <w:p w:rsidR="00D57367" w:rsidRDefault="00D57367" w:rsidP="00F26861">
      <w:pPr>
        <w:rPr>
          <w:rFonts w:ascii="맑은 고딕" w:eastAsia="맑은 고딕" w:hAnsi="맑은 고딕" w:hint="eastAsia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1C4692" w:rsidP="008B7A46">
            <w:r>
              <w:rPr>
                <w:rFonts w:hint="eastAsia"/>
              </w:rPr>
              <w:t>키보드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SDL </w:t>
            </w:r>
            <w:r>
              <w:rPr>
                <w:rFonts w:hint="eastAsia"/>
              </w:rPr>
              <w:t>라이브러리에서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키보드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특정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키보드를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ReadKeyboard.h, ReadKeyboard.cpp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ReadKeyboard.h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ReadKeyboard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가져와</w:t>
            </w:r>
            <w:r>
              <w:rPr>
                <w:rFonts w:hint="eastAsia"/>
              </w:rPr>
              <w:t xml:space="preserve"> ReadKeyboard.cpp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ReadKey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SDLKey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입력받아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값이면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 putchar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removeChar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ReadKeyBoard(void) </w:t>
            </w:r>
            <w:r>
              <w:t>–</w:t>
            </w:r>
            <w:r>
              <w:rPr>
                <w:rFonts w:hint="eastAsia"/>
              </w:rPr>
              <w:t xml:space="preserve"> length, maxLength, position, strcpy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ReadKeyBoard(const char *oldName)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t>character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textstring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CharsBeforeCursor </w:t>
            </w:r>
            <w:r>
              <w:t>–</w:t>
            </w:r>
            <w:r>
              <w:rPr>
                <w:rFonts w:hint="eastAsia"/>
              </w:rPr>
              <w:t xml:space="preserve"> position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커서의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ReadKey </w:t>
            </w:r>
            <w:r>
              <w:t>–</w:t>
            </w:r>
            <w:r>
              <w:rPr>
                <w:rFonts w:hint="eastAsia"/>
              </w:rPr>
              <w:t xml:space="preserve"> keyPressed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키보드와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>, putchar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지정하거나</w:t>
            </w:r>
            <w:r>
              <w:rPr>
                <w:rFonts w:hint="eastAsia"/>
              </w:rPr>
              <w:t>, position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 key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accepted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putchar </w:t>
            </w:r>
            <w:r>
              <w:t>–</w:t>
            </w:r>
            <w:r>
              <w:rPr>
                <w:rFonts w:hint="eastAsia"/>
              </w:rPr>
              <w:t xml:space="preserve"> char</w:t>
            </w:r>
            <w:r>
              <w:rPr>
                <w:rFonts w:hint="eastAsia"/>
              </w:rPr>
              <w:t>타입의</w:t>
            </w:r>
            <w:r>
              <w:rPr>
                <w:rFonts w:hint="eastAsia"/>
              </w:rPr>
              <w:t xml:space="preserve"> thing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바당서</w:t>
            </w:r>
            <w:r>
              <w:rPr>
                <w:rFonts w:hint="eastAsia"/>
              </w:rPr>
              <w:t xml:space="preserve"> textstring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지정해준다</w:t>
            </w:r>
            <w:r>
              <w:rPr>
                <w:rFonts w:hint="eastAsia"/>
              </w:rPr>
              <w:t>.</w:t>
            </w:r>
          </w:p>
          <w:p w:rsidR="002A5E8A" w:rsidRPr="00511FF0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removeChar </w:t>
            </w:r>
            <w:r>
              <w:t>–</w:t>
            </w:r>
            <w:r>
              <w:rPr>
                <w:rFonts w:hint="eastAsia"/>
              </w:rPr>
              <w:t xml:space="preserve"> position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index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옮겨서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제거한다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1C4692" w:rsidP="008B7A46">
            <w:r>
              <w:rPr>
                <w:rFonts w:hint="eastAsia"/>
              </w:rPr>
              <w:t>플랫폼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모음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게임을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멀티플랫폼을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common.h, common.cpp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Pr="0012429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common.h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Config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TimeHandler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 Config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클래스이다</w:t>
            </w:r>
            <w:r>
              <w:rPr>
                <w:rFonts w:hint="eastAsia"/>
              </w:rPr>
              <w:t>. TimeHandler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런타임을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돌려주거나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숫자를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commonTme</w:t>
            </w:r>
            <w:r>
              <w:rPr>
                <w:rFonts w:hint="eastAsia"/>
              </w:rPr>
              <w:t>형식으로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반환하거나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기록한다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lastRenderedPageBreak/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변경하고</w:t>
            </w:r>
            <w:r>
              <w:rPr>
                <w:rFonts w:hint="eastAsia"/>
              </w:rPr>
              <w:t xml:space="preserve"> get</w:t>
            </w:r>
            <w:r>
              <w:rPr>
                <w:rFonts w:hint="eastAsia"/>
              </w:rPr>
              <w:t>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반환시킨다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itoa, double2str </w:t>
            </w:r>
            <w:r>
              <w:t>–</w:t>
            </w:r>
            <w:r>
              <w:rPr>
                <w:rFonts w:hint="eastAsia"/>
              </w:rPr>
              <w:t xml:space="preserve"> int,double</w:t>
            </w:r>
            <w:r>
              <w:rPr>
                <w:rFonts w:hint="eastAsia"/>
              </w:rPr>
              <w:t>형의</w:t>
            </w:r>
            <w:r>
              <w:rPr>
                <w:rFonts w:hint="eastAsia"/>
              </w:rPr>
              <w:t xml:space="preserve"> num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str2double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double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만약</w:t>
            </w:r>
            <w:r>
              <w:rPr>
                <w:rFonts w:hint="eastAsia"/>
              </w:rPr>
              <w:t xml:space="preserve"> string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double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아니라면</w:t>
            </w:r>
            <w:r>
              <w:rPr>
                <w:rFonts w:hint="eastAsia"/>
              </w:rPr>
              <w:t xml:space="preserve"> 0.0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str2int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문자열의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int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만약</w:t>
            </w:r>
            <w:r>
              <w:rPr>
                <w:rFonts w:hint="eastAsia"/>
              </w:rPr>
              <w:t xml:space="preserve"> string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int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아니라면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getMyDocumentsPath - windows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my Documents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알려준다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getPathToSaveFiles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settings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곳의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알려준다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유닉스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~/.gamesaves/GAMENAME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폴더이다</w:t>
            </w:r>
            <w:r>
              <w:rPr>
                <w:rFonts w:hint="eastAsia"/>
              </w:rPr>
              <w:t>. Windows</w:t>
            </w:r>
            <w:r>
              <w:rPr>
                <w:rFonts w:hint="eastAsia"/>
              </w:rPr>
              <w:t>에서는</w:t>
            </w:r>
            <w:r>
              <w:rPr>
                <w:rFonts w:hint="eastAsia"/>
              </w:rPr>
              <w:t xml:space="preserve"> MyDocuments/My Games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peekTime </w:t>
            </w:r>
            <w:r>
              <w:t>–</w:t>
            </w:r>
            <w:r>
              <w:rPr>
                <w:rFonts w:hint="eastAsia"/>
              </w:rPr>
              <w:t xml:space="preserve"> total runtime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>, config file</w:t>
            </w:r>
            <w:r>
              <w:rPr>
                <w:rFonts w:hint="eastAsia"/>
              </w:rPr>
              <w:t>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addTime </w:t>
            </w:r>
            <w:r>
              <w:t>–</w:t>
            </w:r>
            <w:r>
              <w:rPr>
                <w:rFonts w:hint="eastAsia"/>
              </w:rPr>
              <w:t xml:space="preserve"> peekTime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config file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Config </w:t>
            </w:r>
            <w:r>
              <w:t>–</w:t>
            </w:r>
            <w:r>
              <w:rPr>
                <w:rFonts w:hint="eastAsia"/>
              </w:rPr>
              <w:t xml:space="preserve"> load, configMap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clear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>, shuttingDown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load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세이브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중에서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r>
              <w:rPr>
                <w:rFonts w:hint="eastAsia"/>
              </w:rPr>
              <w:t>config</w:t>
            </w:r>
            <w:r>
              <w:t>File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불러온다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getInstance </w:t>
            </w:r>
            <w:r>
              <w:t>–</w:t>
            </w:r>
            <w:r>
              <w:rPr>
                <w:rFonts w:hint="eastAsia"/>
              </w:rPr>
              <w:t xml:space="preserve"> instance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Config 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아니면</w:t>
            </w:r>
            <w:r>
              <w:rPr>
                <w:rFonts w:hint="eastAsia"/>
              </w:rPr>
              <w:t xml:space="preserve"> instance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save </w:t>
            </w:r>
            <w:r>
              <w:t>–</w:t>
            </w:r>
            <w:r>
              <w:rPr>
                <w:rFonts w:hint="eastAsia"/>
              </w:rPr>
              <w:t xml:space="preserve"> config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disk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쓰여지도록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프로그램이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발생한다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exists </w:t>
            </w:r>
            <w:r>
              <w:t>–</w:t>
            </w:r>
            <w:r>
              <w:rPr>
                <w:rFonts w:hint="eastAsia"/>
              </w:rPr>
              <w:t xml:space="preserve"> key varName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존재하면</w:t>
            </w:r>
            <w:r>
              <w:rPr>
                <w:rFonts w:hint="eastAsia"/>
              </w:rPr>
              <w:t>, true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 configMap.find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발견되지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않는다면</w:t>
            </w:r>
            <w:r>
              <w:rPr>
                <w:rFonts w:hint="eastAsia"/>
              </w:rPr>
              <w:t>, Map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끝</w:t>
            </w:r>
            <w:r>
              <w:rPr>
                <w:rFonts w:hint="eastAsia"/>
              </w:rPr>
              <w:t xml:space="preserve"> iterator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setDefault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</w:t>
            </w:r>
            <w:r>
              <w:rPr>
                <w:rFonts w:hint="eastAsia"/>
              </w:rPr>
              <w:t xml:space="preserve"> default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setShuttiongDown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프로그램의</w:t>
            </w:r>
            <w:r>
              <w:rPr>
                <w:rFonts w:hint="eastAsia"/>
              </w:rPr>
              <w:t xml:space="preserve"> shutdown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isShuttingDown </w:t>
            </w:r>
            <w:r>
              <w:t>–</w:t>
            </w:r>
            <w:r>
              <w:rPr>
                <w:rFonts w:hint="eastAsia"/>
              </w:rPr>
              <w:t xml:space="preserve"> shuttingDown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setString </w:t>
            </w:r>
            <w:r>
              <w:t>–</w:t>
            </w:r>
            <w:r>
              <w:rPr>
                <w:rFonts w:hint="eastAsia"/>
              </w:rPr>
              <w:t xml:space="preserve"> config </w:t>
            </w:r>
            <w:r>
              <w:rPr>
                <w:rFonts w:hint="eastAsia"/>
              </w:rPr>
              <w:t>변수의</w:t>
            </w:r>
            <w:r>
              <w:rPr>
                <w:rFonts w:hint="eastAsia"/>
              </w:rPr>
              <w:t xml:space="preserve"> varName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곳에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setInt </w:t>
            </w:r>
            <w:r>
              <w:t>–</w:t>
            </w:r>
            <w:r>
              <w:rPr>
                <w:rFonts w:hint="eastAsia"/>
              </w:rPr>
              <w:t xml:space="preserve"> config 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varName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변수에</w:t>
            </w:r>
            <w:r>
              <w:rPr>
                <w:rFonts w:hint="eastAsia"/>
              </w:rPr>
              <w:t xml:space="preserve"> content</w:t>
            </w:r>
            <w:r>
              <w:rPr>
                <w:rFonts w:hint="eastAsia"/>
              </w:rPr>
              <w:t>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스트링값을</w:t>
            </w:r>
            <w:r>
              <w:rPr>
                <w:rFonts w:hint="eastAsia"/>
              </w:rPr>
              <w:t xml:space="preserve"> int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변환한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setValue - config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varName </w:t>
            </w:r>
            <w:r>
              <w:rPr>
                <w:rFonts w:hint="eastAsia"/>
              </w:rPr>
              <w:t>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변수에</w:t>
            </w:r>
            <w:r>
              <w:rPr>
                <w:rFonts w:hint="eastAsia"/>
              </w:rPr>
              <w:t xml:space="preserve"> content</w:t>
            </w:r>
            <w:r>
              <w:rPr>
                <w:rFonts w:hint="eastAsia"/>
              </w:rPr>
              <w:t>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스트링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double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변환한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getInt </w:t>
            </w:r>
            <w:r>
              <w:t>–</w:t>
            </w:r>
            <w:r>
              <w:rPr>
                <w:rFonts w:hint="eastAsia"/>
              </w:rPr>
              <w:t xml:space="preserve"> varName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존재하면</w:t>
            </w:r>
            <w:r>
              <w:rPr>
                <w:rFonts w:hint="eastAsia"/>
              </w:rPr>
              <w:t xml:space="preserve"> configMap[varName]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int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변환된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리턴해주고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아니면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getValue - varName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존재하면</w:t>
            </w:r>
            <w:r>
              <w:rPr>
                <w:rFonts w:hint="eastAsia"/>
              </w:rPr>
              <w:t xml:space="preserve"> configMap[varName]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double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변환된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리턴해주고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아니면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p w:rsidR="00D57367" w:rsidRDefault="00D57367" w:rsidP="00F26861">
      <w:pPr>
        <w:rPr>
          <w:rFonts w:ascii="맑은 고딕" w:eastAsia="맑은 고딕" w:hAnsi="맑은 고딕" w:hint="eastAsia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666"/>
      </w:tblGrid>
      <w:tr w:rsidR="00D57367" w:rsidRPr="00D350F9" w:rsidTr="00153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에디터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D57367" w:rsidRPr="00D350F9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기능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에디터 기능(예를 들어 보드판 조정)등이 있다.</w:t>
            </w:r>
          </w:p>
        </w:tc>
      </w:tr>
      <w:tr w:rsidR="00D57367" w:rsidRPr="00D350F9" w:rsidTr="00153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소스파일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TheBoard.hpp, TheBoard.cpp, BoardHolder.hpp, BoardHolder.cpp</w:t>
            </w:r>
          </w:p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EditorInterface.hpp, EditorInterface.cpp , editorMain.hpp, editorMain.</w:t>
            </w:r>
            <w:r w:rsidRPr="00D350F9">
              <w:rPr>
                <w:rFonts w:ascii="맑은 고딕" w:eastAsia="맑은 고딕" w:hAnsi="맑은 고딕" w:hint="eastAsia"/>
              </w:rPr>
              <w:t>c</w:t>
            </w:r>
            <w:r w:rsidRPr="00D350F9">
              <w:rPr>
                <w:rFonts w:ascii="맑은 고딕" w:eastAsia="맑은 고딕" w:hAnsi="맑은 고딕"/>
              </w:rPr>
              <w:t>pp</w:t>
            </w:r>
          </w:p>
        </w:tc>
      </w:tr>
      <w:tr w:rsidR="00D57367" w:rsidRPr="00D350F9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역학관계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 xml:space="preserve">TheBoard→ BoardHolder→ EditorInterface→ editorMain </w:t>
            </w:r>
            <w:r w:rsidRPr="00D350F9">
              <w:rPr>
                <w:rFonts w:ascii="맑은 고딕" w:eastAsia="맑은 고딕" w:hAnsi="맑은 고딕" w:hint="eastAsia"/>
              </w:rPr>
              <w:t>순으로 영향을 준다.</w:t>
            </w:r>
          </w:p>
        </w:tc>
      </w:tr>
      <w:tr w:rsidR="00D57367" w:rsidRPr="00D350F9" w:rsidTr="00153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클래스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TheBoard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TheBoard, </w:t>
            </w:r>
          </w:p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BoardHolder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BoardHolder, </w:t>
            </w:r>
          </w:p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EditorInterface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EditorInterface, </w:t>
            </w:r>
          </w:p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/>
              </w:rPr>
              <w:t>editorMain</w:t>
            </w:r>
            <w:r w:rsidRPr="00D350F9">
              <w:rPr>
                <w:rFonts w:ascii="맑은 고딕" w:eastAsia="맑은 고딕" w:hAnsi="맑은 고딕" w:hint="eastAsia"/>
              </w:rPr>
              <w:t xml:space="preserve">의 클래스 </w:t>
            </w:r>
            <w:r w:rsidRPr="00D350F9">
              <w:rPr>
                <w:rFonts w:ascii="맑은 고딕" w:eastAsia="맑은 고딕" w:hAnsi="맑은 고딕"/>
              </w:rPr>
              <w:t xml:space="preserve">aButton, </w:t>
            </w:r>
            <w:r w:rsidRPr="00D350F9">
              <w:rPr>
                <w:rFonts w:ascii="맑은 고딕" w:eastAsia="맑은 고딕" w:hAnsi="맑은 고딕" w:hint="eastAsia"/>
              </w:rPr>
              <w:t>theEditor</w:t>
            </w:r>
          </w:p>
        </w:tc>
      </w:tr>
      <w:tr w:rsidR="00D57367" w:rsidRPr="00D350F9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메소드</w:t>
            </w:r>
          </w:p>
        </w:tc>
        <w:tc>
          <w:tcPr>
            <w:tcW w:w="7173" w:type="dxa"/>
          </w:tcPr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 xml:space="preserve">saveBoards - </w:t>
            </w:r>
            <w:r w:rsidRPr="00D60BE3">
              <w:rPr>
                <w:rFonts w:ascii="맑은 고딕" w:eastAsia="맑은 고딕" w:hAnsi="맑은 고딕" w:cs="Arial Unicode MS" w:hint="eastAsia"/>
              </w:rPr>
              <w:t>보드판을 세이브한다.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>getModel - theBoards[nr]</w:t>
            </w:r>
            <w:r w:rsidRPr="00D60BE3">
              <w:rPr>
                <w:rFonts w:ascii="맑은 고딕" w:eastAsia="맑은 고딕" w:hAnsi="맑은 고딕" w:cs="Arial Unicode MS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>setModel - theBoards[nr]</w:t>
            </w:r>
            <w:r w:rsidRPr="00D60BE3">
              <w:rPr>
                <w:rFonts w:ascii="맑은 고딕" w:eastAsia="맑은 고딕" w:hAnsi="맑은 고딕" w:cs="Arial Unicode MS" w:hint="eastAsia"/>
              </w:rPr>
              <w:t>의 생성자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 xml:space="preserve">getNumberOfBoards - theBoards.size </w:t>
            </w:r>
            <w:r w:rsidRPr="00D60BE3">
              <w:rPr>
                <w:rFonts w:ascii="맑은 고딕" w:eastAsia="맑은 고딕" w:hAnsi="맑은 고딕" w:cs="Arial Unicode MS" w:hint="eastAsia"/>
              </w:rPr>
              <w:t>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>addBoard - theBoards.size</w:t>
            </w:r>
            <w:r w:rsidRPr="00D60BE3">
              <w:rPr>
                <w:rFonts w:ascii="맑은 고딕" w:eastAsia="맑은 고딕" w:hAnsi="맑은 고딕" w:cs="Arial Unicode MS" w:hint="eastAsia"/>
              </w:rPr>
              <w:t xml:space="preserve">가 </w:t>
            </w:r>
            <w:r w:rsidRPr="00D60BE3">
              <w:rPr>
                <w:rFonts w:ascii="맑은 고딕" w:eastAsia="맑은 고딕" w:hAnsi="맑은 고딕" w:cs="Arial Unicode MS"/>
              </w:rPr>
              <w:t xml:space="preserve">49 </w:t>
            </w:r>
            <w:r w:rsidRPr="00D60BE3">
              <w:rPr>
                <w:rFonts w:ascii="맑은 고딕" w:eastAsia="맑은 고딕" w:hAnsi="맑은 고딕" w:cs="Arial Unicode MS" w:hint="eastAsia"/>
              </w:rPr>
              <w:t xml:space="preserve">미만이면 </w:t>
            </w:r>
            <w:r w:rsidRPr="00D60BE3">
              <w:rPr>
                <w:rFonts w:ascii="맑은 고딕" w:eastAsia="맑은 고딕" w:hAnsi="맑은 고딕" w:cs="Arial Unicode MS"/>
              </w:rPr>
              <w:t>false</w:t>
            </w:r>
            <w:r w:rsidRPr="00D60BE3">
              <w:rPr>
                <w:rFonts w:ascii="맑은 고딕" w:eastAsia="맑은 고딕" w:hAnsi="맑은 고딕" w:cs="Arial Unicode MS" w:hint="eastAsia"/>
              </w:rPr>
              <w:t>로 반환한다.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 xml:space="preserve">removeBoard - </w:t>
            </w:r>
            <w:r w:rsidRPr="00D60BE3">
              <w:rPr>
                <w:rFonts w:ascii="맑은 고딕" w:eastAsia="맑은 고딕" w:hAnsi="맑은 고딕" w:cs="Arial Unicode MS" w:hint="eastAsia"/>
              </w:rPr>
              <w:t>보드판 제거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 xml:space="preserve">moveBoardBack - </w:t>
            </w:r>
            <w:r w:rsidRPr="00D60BE3">
              <w:rPr>
                <w:rFonts w:ascii="맑은 고딕" w:eastAsia="맑은 고딕" w:hAnsi="맑은 고딕" w:cs="Arial Unicode MS" w:hint="eastAsia"/>
              </w:rPr>
              <w:t xml:space="preserve">보드판을 </w:t>
            </w:r>
            <w:r w:rsidRPr="00D60BE3">
              <w:rPr>
                <w:rFonts w:ascii="맑은 고딕" w:eastAsia="맑은 고딕" w:hAnsi="맑은 고딕" w:cs="Arial Unicode MS"/>
              </w:rPr>
              <w:t>back</w:t>
            </w:r>
            <w:r w:rsidRPr="00D60BE3">
              <w:rPr>
                <w:rFonts w:ascii="맑은 고딕" w:eastAsia="맑은 고딕" w:hAnsi="맑은 고딕" w:cs="Arial Unicode MS" w:hint="eastAsia"/>
              </w:rPr>
              <w:t>으로 움직이는 건데 실제 게임에 반영 되지 않았음.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Arial Unicode MS"/>
              </w:rPr>
              <w:t xml:space="preserve">moveBoardForward - </w:t>
            </w:r>
            <w:r w:rsidRPr="00D60BE3">
              <w:rPr>
                <w:rFonts w:ascii="맑은 고딕" w:eastAsia="맑은 고딕" w:hAnsi="맑은 고딕" w:cs="Arial Unicode MS" w:hint="eastAsia"/>
              </w:rPr>
              <w:t xml:space="preserve">보드판을 </w:t>
            </w:r>
            <w:r w:rsidRPr="00D60BE3">
              <w:rPr>
                <w:rFonts w:ascii="맑은 고딕" w:eastAsia="맑은 고딕" w:hAnsi="맑은 고딕" w:cs="Arial Unicode MS"/>
              </w:rPr>
              <w:t>forward</w:t>
            </w:r>
            <w:r w:rsidRPr="00D60BE3">
              <w:rPr>
                <w:rFonts w:ascii="맑은 고딕" w:eastAsia="맑은 고딕" w:hAnsi="맑은 고딕" w:cs="Arial Unicode MS" w:hint="eastAsia"/>
              </w:rPr>
              <w:t>로 움직이는 건데 실제 게임에 반영 되지 않았음.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 xml:space="preserve">selectColor - </w:t>
            </w:r>
            <w:r w:rsidRPr="00D60BE3">
              <w:rPr>
                <w:rFonts w:ascii="맑은 고딕" w:eastAsia="맑은 고딕" w:hAnsi="맑은 고딕" w:cs="바탕체" w:hint="eastAsia"/>
              </w:rPr>
              <w:t xml:space="preserve">int color를 통해 </w:t>
            </w:r>
            <w:r w:rsidRPr="00D60BE3">
              <w:rPr>
                <w:rFonts w:ascii="맑은 고딕" w:eastAsia="맑은 고딕" w:hAnsi="맑은 고딕" w:cs="MS Mincho"/>
              </w:rPr>
              <w:t>colorSelected</w:t>
            </w:r>
            <w:r w:rsidRPr="00D60BE3">
              <w:rPr>
                <w:rFonts w:ascii="맑은 고딕" w:eastAsia="맑은 고딕" w:hAnsi="맑은 고딕" w:cs="바탕체" w:hint="eastAsia"/>
              </w:rPr>
              <w:t>의 값을 설정한다.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>getSelectedColor - colorSelected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 선언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 xml:space="preserve">drawOnModel - colorSelected </w:t>
            </w:r>
            <w:r w:rsidRPr="00D60BE3">
              <w:rPr>
                <w:rFonts w:ascii="맑은 고딕" w:eastAsia="맑은 고딕" w:hAnsi="맑은 고딕" w:cs="바탕체" w:hint="eastAsia"/>
              </w:rPr>
              <w:t xml:space="preserve">값에 따라 블록을 </w:t>
            </w:r>
            <w:r w:rsidRPr="00D60BE3">
              <w:rPr>
                <w:rFonts w:ascii="맑은 고딕" w:eastAsia="맑은 고딕" w:hAnsi="맑은 고딕" w:cs="바탕체"/>
              </w:rPr>
              <w:t>set</w:t>
            </w:r>
            <w:r w:rsidRPr="00D60BE3">
              <w:rPr>
                <w:rFonts w:ascii="맑은 고딕" w:eastAsia="맑은 고딕" w:hAnsi="맑은 고딕" w:cs="바탕체" w:hint="eastAsia"/>
              </w:rPr>
              <w:t xml:space="preserve">할지 </w:t>
            </w:r>
            <w:r w:rsidRPr="00D60BE3">
              <w:rPr>
                <w:rFonts w:ascii="맑은 고딕" w:eastAsia="맑은 고딕" w:hAnsi="맑은 고딕" w:cs="바탕체"/>
              </w:rPr>
              <w:t>up</w:t>
            </w:r>
            <w:r w:rsidRPr="00D60BE3">
              <w:rPr>
                <w:rFonts w:ascii="맑은 고딕" w:eastAsia="맑은 고딕" w:hAnsi="맑은 고딕" w:cs="바탕체" w:hint="eastAsia"/>
              </w:rPr>
              <w:t>할지 down</w:t>
            </w:r>
            <w:r w:rsidRPr="00D60BE3">
              <w:rPr>
                <w:rFonts w:ascii="맑은 고딕" w:eastAsia="맑은 고딕" w:hAnsi="맑은 고딕" w:cs="바탕체"/>
              </w:rPr>
              <w:t xml:space="preserve"> </w:t>
            </w:r>
            <w:r w:rsidRPr="00D60BE3">
              <w:rPr>
                <w:rFonts w:ascii="맑은 고딕" w:eastAsia="맑은 고딕" w:hAnsi="맑은 고딕" w:cs="바탕체" w:hint="eastAsia"/>
              </w:rPr>
              <w:t>할지를 정한다.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saveFile - </w:t>
            </w:r>
            <w:r w:rsidRPr="00D60BE3">
              <w:rPr>
                <w:rFonts w:ascii="맑은 고딕" w:eastAsia="맑은 고딕" w:hAnsi="맑은 고딕" w:hint="eastAsia"/>
              </w:rPr>
              <w:t>에디터 변경 후 세이브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openFile - </w:t>
            </w:r>
            <w:r w:rsidRPr="00D60BE3">
              <w:rPr>
                <w:rFonts w:ascii="맑은 고딕" w:eastAsia="맑은 고딕" w:hAnsi="맑은 고딕" w:hint="eastAsia"/>
              </w:rPr>
              <w:t>에디터 한 파일을 오픈한다.</w:t>
            </w:r>
          </w:p>
          <w:p w:rsidR="00D57367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 xml:space="preserve">newFile - </w:t>
            </w:r>
            <w:r w:rsidRPr="00D60BE3">
              <w:rPr>
                <w:rFonts w:ascii="맑은 고딕" w:eastAsia="맑은 고딕" w:hAnsi="맑은 고딕" w:cs="바탕체" w:hint="eastAsia"/>
              </w:rPr>
              <w:t>새로운 파일을 만든다.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>getActiveBoardNr - boardActive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Arial Unicode MS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>getNumberOfMoves - tb.getNumberOfMoves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/>
              </w:rPr>
              <w:t xml:space="preserve"> </w:t>
            </w:r>
            <w:r w:rsidRPr="00D60BE3">
              <w:rPr>
                <w:rFonts w:ascii="맑은 고딕" w:eastAsia="맑은 고딕" w:hAnsi="맑은 고딕" w:cs="MS Mincho"/>
              </w:rPr>
              <w:t xml:space="preserve">newBoard - file </w:t>
            </w:r>
            <w:r w:rsidRPr="00D60BE3">
              <w:rPr>
                <w:rFonts w:ascii="맑은 고딕" w:eastAsia="맑은 고딕" w:hAnsi="맑은 고딕" w:cs="바탕체" w:hint="eastAsia"/>
              </w:rPr>
              <w:t>세이브가 실패하면 보드를 생성한다.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MS Mincho"/>
              </w:rPr>
              <w:t>getNumberOfBoards - bh.getNumberOfBoards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MS Mincho"/>
              </w:rPr>
              <w:t>isSaved - saved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60BE3">
              <w:rPr>
                <w:rFonts w:ascii="맑은 고딕" w:eastAsia="맑은 고딕" w:hAnsi="맑은 고딕" w:cs="MS Mincho"/>
              </w:rPr>
              <w:t>fileIsSaved - fileSaved</w:t>
            </w:r>
            <w:r w:rsidRPr="00D60BE3">
              <w:rPr>
                <w:rFonts w:ascii="맑은 고딕" w:eastAsia="맑은 고딕" w:hAnsi="맑은 고딕" w:cs="바탕체" w:hint="eastAsia"/>
              </w:rPr>
              <w:t>의 접근자</w:t>
            </w:r>
          </w:p>
          <w:p w:rsidR="00D57367" w:rsidRPr="00D60BE3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D60BE3">
              <w:rPr>
                <w:rFonts w:ascii="MS Mincho" w:eastAsia="MS Mincho" w:hAnsi="MS Mincho" w:cs="MS Mincho" w:hint="eastAsia"/>
              </w:rPr>
              <w:t>･</w:t>
            </w:r>
            <w:r w:rsidRPr="00D350F9">
              <w:rPr>
                <w:rFonts w:ascii="맑은 고딕" w:eastAsia="맑은 고딕" w:hAnsi="맑은 고딕"/>
              </w:rPr>
              <w:t>editorMain</w:t>
            </w:r>
            <w:r>
              <w:rPr>
                <w:rFonts w:ascii="맑은 고딕" w:eastAsia="맑은 고딕" w:hAnsi="맑은 고딕"/>
              </w:rPr>
              <w:t>.</w:t>
            </w:r>
            <w:r>
              <w:rPr>
                <w:rFonts w:ascii="맑은 고딕" w:eastAsia="맑은 고딕" w:hAnsi="맑은 고딕" w:hint="eastAsia"/>
              </w:rPr>
              <w:t xml:space="preserve">cpp에서 각 클래스의 </w:t>
            </w:r>
            <w:r>
              <w:rPr>
                <w:rFonts w:ascii="맑은 고딕" w:eastAsia="맑은 고딕" w:hAnsi="맑은 고딕"/>
              </w:rPr>
              <w:t xml:space="preserve">Button&amp;click - </w:t>
            </w:r>
            <w:r>
              <w:rPr>
                <w:rFonts w:ascii="맑은 고딕" w:eastAsia="맑은 고딕" w:hAnsi="맑은 고딕" w:hint="eastAsia"/>
              </w:rPr>
              <w:t>버튼생성과 클릭을 하면 해당 클래스가 작동하는 메소드다.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copyFrom - </w:t>
            </w:r>
            <w:r w:rsidRPr="00EF205D">
              <w:rPr>
                <w:rFonts w:ascii="맑은 고딕" w:eastAsia="맑은 고딕" w:hAnsi="맑은 고딕" w:cs="바탕체" w:hint="eastAsia"/>
              </w:rPr>
              <w:t>보드판의 너비와 높이를 카피한다.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setBrick - </w:t>
            </w:r>
            <w:r w:rsidRPr="00EF205D">
              <w:rPr>
                <w:rFonts w:ascii="맑은 고딕" w:eastAsia="맑은 고딕" w:hAnsi="맑은 고딕" w:cs="바탕체" w:hint="eastAsia"/>
              </w:rPr>
              <w:t>블록이 보드판 크기보다 더 많이 들어오지 못하게 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getBrick - </w:t>
            </w:r>
            <w:r w:rsidRPr="00EF205D">
              <w:rPr>
                <w:rFonts w:ascii="맑은 고딕" w:eastAsia="맑은 고딕" w:hAnsi="맑은 고딕" w:cs="바탕체" w:hint="eastAsia"/>
              </w:rPr>
              <w:t>블록값을 리턴한다.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moveUp - </w:t>
            </w:r>
            <w:r w:rsidRPr="00EF205D">
              <w:rPr>
                <w:rFonts w:ascii="맑은 고딕" w:eastAsia="맑은 고딕" w:hAnsi="맑은 고딕" w:cs="바탕체" w:hint="eastAsia"/>
              </w:rPr>
              <w:t>블록이 한 칸씩 위로 올라오게 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moveDown - </w:t>
            </w:r>
            <w:r w:rsidRPr="00EF205D">
              <w:rPr>
                <w:rFonts w:ascii="맑은 고딕" w:eastAsia="맑은 고딕" w:hAnsi="맑은 고딕" w:cs="바탕체" w:hint="eastAsia"/>
              </w:rPr>
              <w:t>블록을 한 칸씩 삭제하도록 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lastRenderedPageBreak/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moveRight - </w:t>
            </w:r>
            <w:r w:rsidRPr="00EF205D">
              <w:rPr>
                <w:rFonts w:ascii="맑은 고딕" w:eastAsia="맑은 고딕" w:hAnsi="맑은 고딕" w:cs="바탕체" w:hint="eastAsia"/>
              </w:rPr>
              <w:t>블록들을 한 칸씩 오른쪽으로 가게 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MS Mincho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moveLeft - </w:t>
            </w:r>
            <w:r w:rsidRPr="00EF205D">
              <w:rPr>
                <w:rFonts w:ascii="맑은 고딕" w:eastAsia="맑은 고딕" w:hAnsi="맑은 고딕" w:cs="바탕체" w:hint="eastAsia"/>
              </w:rPr>
              <w:t>블록들을 한 칸씩 왼쪽으로 가게 한다.</w:t>
            </w:r>
          </w:p>
          <w:p w:rsidR="00D57367" w:rsidRPr="00EF205D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hAnsi="맑은 고딕"/>
              </w:rPr>
            </w:pPr>
            <w:r w:rsidRPr="00EF205D">
              <w:rPr>
                <w:rFonts w:ascii="MS Mincho" w:eastAsia="MS Mincho" w:hAnsi="MS Mincho" w:cs="MS Mincho" w:hint="eastAsia"/>
              </w:rPr>
              <w:t>･</w:t>
            </w:r>
            <w:r w:rsidRPr="00EF205D">
              <w:rPr>
                <w:rFonts w:ascii="맑은 고딕" w:eastAsia="맑은 고딕" w:hAnsi="맑은 고딕" w:cs="MS Mincho"/>
              </w:rPr>
              <w:t xml:space="preserve">equals - </w:t>
            </w:r>
            <w:r w:rsidRPr="00EF205D">
              <w:rPr>
                <w:rFonts w:ascii="맑은 고딕" w:eastAsia="맑은 고딕" w:hAnsi="맑은 고딕" w:cs="바탕체" w:hint="eastAsia"/>
              </w:rPr>
              <w:t>보드판 크기와 블록</w:t>
            </w:r>
            <w:r>
              <w:rPr>
                <w:rFonts w:ascii="맑은 고딕" w:eastAsia="맑은 고딕" w:hAnsi="맑은 고딕" w:cs="바탕체" w:hint="eastAsia"/>
              </w:rPr>
              <w:t xml:space="preserve"> 개수가 맞도록 조정한다.</w:t>
            </w:r>
          </w:p>
        </w:tc>
      </w:tr>
      <w:tr w:rsidR="00D57367" w:rsidRPr="00D350F9" w:rsidTr="00153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lastRenderedPageBreak/>
              <w:t>참조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editor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>폴더에 소스파일들이 있음,</w:t>
            </w:r>
            <w:r w:rsidRPr="00D350F9">
              <w:rPr>
                <w:rFonts w:ascii="맑은 고딕" w:eastAsia="맑은 고딕" w:hAnsi="맑은 고딕"/>
              </w:rPr>
              <w:t xml:space="preserve"> </w:t>
            </w:r>
            <w:r w:rsidRPr="00D350F9">
              <w:rPr>
                <w:rFonts w:ascii="맑은 고딕" w:eastAsia="맑은 고딕" w:hAnsi="맑은 고딕" w:hint="eastAsia"/>
              </w:rPr>
              <w:t xml:space="preserve">본 게임에서는 적용되지 </w:t>
            </w:r>
            <w:r>
              <w:rPr>
                <w:rFonts w:ascii="맑은 고딕" w:eastAsia="맑은 고딕" w:hAnsi="맑은 고딕" w:hint="eastAsia"/>
              </w:rPr>
              <w:t>않았음.</w:t>
            </w:r>
          </w:p>
        </w:tc>
      </w:tr>
      <w:tr w:rsidR="00D57367" w:rsidRPr="00D350F9" w:rsidTr="00153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D57367" w:rsidRPr="00D350F9" w:rsidRDefault="00D57367" w:rsidP="00153388">
            <w:pPr>
              <w:rPr>
                <w:rFonts w:ascii="맑은 고딕" w:eastAsia="맑은 고딕" w:hAnsi="맑은 고딕"/>
              </w:rPr>
            </w:pPr>
            <w:r w:rsidRPr="00D350F9">
              <w:rPr>
                <w:rFonts w:ascii="맑은 고딕" w:eastAsia="맑은 고딕" w:hAnsi="맑은 고딕" w:hint="eastAsia"/>
              </w:rPr>
              <w:t>코드</w:t>
            </w:r>
          </w:p>
        </w:tc>
        <w:tc>
          <w:tcPr>
            <w:tcW w:w="7173" w:type="dxa"/>
          </w:tcPr>
          <w:p w:rsidR="00D57367" w:rsidRPr="00D350F9" w:rsidRDefault="00D57367" w:rsidP="001533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hyperlink r:id="rId77" w:history="1">
              <w:r w:rsidRPr="00D350F9">
                <w:rPr>
                  <w:rStyle w:val="af3"/>
                  <w:rFonts w:ascii="맑은 고딕" w:eastAsia="맑은 고딕" w:hAnsi="맑은 고딕"/>
                </w:rPr>
                <w:t>https://github.com/jay47/OSS_Project/tree/master/BlockAttack/source/code/editor</w:t>
              </w:r>
            </w:hyperlink>
          </w:p>
        </w:tc>
      </w:tr>
    </w:tbl>
    <w:p w:rsidR="00D57367" w:rsidRDefault="00D57367" w:rsidP="00F26861">
      <w:pPr>
        <w:rPr>
          <w:rFonts w:ascii="맑은 고딕" w:eastAsia="맑은 고딕" w:hAnsi="맑은 고딕"/>
        </w:rPr>
      </w:pPr>
    </w:p>
    <w:p w:rsidR="00D57367" w:rsidRDefault="00D57367" w:rsidP="00F26861">
      <w:pPr>
        <w:rPr>
          <w:rFonts w:ascii="맑은 고딕" w:eastAsia="맑은 고딕" w:hAnsi="맑은 고딕" w:hint="eastAsia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3024DC" w:rsidP="008B7A46">
            <w:r>
              <w:rPr>
                <w:rFonts w:hint="eastAsia"/>
              </w:rPr>
              <w:t>게임스코어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파일명을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저장해주고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정해준다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highscore.h, highscore.cpp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highscore.h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Highscore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highscore.cpp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Pr="0013415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isHighScore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확인한다</w:t>
            </w:r>
            <w:r>
              <w:rPr>
                <w:rFonts w:hint="eastAsia"/>
              </w:rPr>
              <w:t>. addScore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비교하여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정해준다</w:t>
            </w:r>
            <w:r>
              <w:rPr>
                <w:rFonts w:hint="eastAsia"/>
              </w:rPr>
              <w:t>. getScoreNumber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getScoreName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getMyDocumentsPath1 - windows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my Documents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Highscore </w:t>
            </w:r>
            <w:r>
              <w:t>–</w:t>
            </w:r>
            <w:r>
              <w:rPr>
                <w:rFonts w:hint="eastAsia"/>
              </w:rPr>
              <w:t xml:space="preserve"> unix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window</w:t>
            </w:r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파일이름에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writeFile </w:t>
            </w:r>
            <w:r>
              <w:t>–</w:t>
            </w:r>
            <w:r>
              <w:rPr>
                <w:rFonts w:hint="eastAsia"/>
              </w:rPr>
              <w:t xml:space="preserve"> unix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window</w:t>
            </w:r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파일이름에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isHighScore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높은지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addScore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랭킹에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getScoreNumber </w:t>
            </w:r>
            <w:r>
              <w:t>–</w:t>
            </w:r>
            <w:r>
              <w:rPr>
                <w:rFonts w:hint="eastAsia"/>
              </w:rPr>
              <w:t xml:space="preserve"> index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room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점수를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getScoreName </w:t>
            </w:r>
            <w:r>
              <w:t>–</w:t>
            </w:r>
            <w:r>
              <w:rPr>
                <w:rFonts w:hint="eastAsia"/>
              </w:rPr>
              <w:t xml:space="preserve"> index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3024DC" w:rsidP="008B7A46">
            <w:r>
              <w:rPr>
                <w:rFonts w:hint="eastAsia"/>
              </w:rPr>
              <w:t>조이패드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키보드뿐만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조이패드로도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joypad.h, joypad.cpp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joypad.h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 w:rsidRPr="005D5C77">
              <w:t>Joypad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joypad.cpp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B2B">
              <w:t>Joypad</w:t>
            </w:r>
            <w:r>
              <w:t xml:space="preserve"> </w:t>
            </w:r>
            <w:r>
              <w:rPr>
                <w:rFonts w:hint="eastAsia"/>
              </w:rPr>
              <w:t>함수와</w:t>
            </w:r>
            <w:r>
              <w:rPr>
                <w:rFonts w:hint="eastAsia"/>
              </w:rPr>
              <w:t xml:space="preserve"> </w:t>
            </w:r>
            <w:r>
              <w:t xml:space="preserve">SDL </w:t>
            </w:r>
            <w:r>
              <w:rPr>
                <w:rFonts w:hint="eastAsia"/>
              </w:rPr>
              <w:t>라이브러리에서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Joypad_init - init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code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포함한다</w:t>
            </w:r>
            <w:r>
              <w:rPr>
                <w:rFonts w:hint="eastAsia"/>
              </w:rPr>
              <w:t>. 0</w:t>
            </w:r>
            <w:r>
              <w:rPr>
                <w:rFonts w:hint="eastAsia"/>
              </w:rPr>
              <w:t>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return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해주고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아니면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Joypad_getStatus </w:t>
            </w:r>
            <w:r>
              <w:t>–</w:t>
            </w:r>
            <w:r>
              <w:rPr>
                <w:rFonts w:hint="eastAsia"/>
              </w:rPr>
              <w:t xml:space="preserve"> joypad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status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JoyPad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제한한다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아무리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갖고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조이패드라도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~JoyPad- working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이라면</w:t>
            </w:r>
            <w:r>
              <w:rPr>
                <w:rFonts w:hint="eastAsia"/>
              </w:rPr>
              <w:t xml:space="preserve"> JoyStrick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닫는다</w:t>
            </w:r>
            <w:r>
              <w:rPr>
                <w:rFonts w:hint="eastAsia"/>
              </w:rPr>
              <w:t>.</w:t>
            </w:r>
          </w:p>
          <w:p w:rsidR="002A5E8A" w:rsidRPr="00EA6B2B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update - </w:t>
            </w:r>
            <w:r>
              <w:rPr>
                <w:rFonts w:hint="eastAsia"/>
              </w:rPr>
              <w:t>이미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조이패드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3024DC" w:rsidP="008B7A46">
            <w:r>
              <w:rPr>
                <w:rFonts w:hint="eastAsia"/>
              </w:rPr>
              <w:t>세이브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로드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Load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listFiles.h, listFiles.cpp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listFiles.h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ListFiles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listFiles.cpp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setDirectory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t>이용해서</w:t>
            </w:r>
            <w:r>
              <w:rPr>
                <w:rFonts w:hint="eastAsia"/>
              </w:rPr>
              <w:t xml:space="preserve"> BlockAttack </w:t>
            </w:r>
            <w:r>
              <w:rPr>
                <w:rFonts w:hint="eastAsia"/>
              </w:rPr>
              <w:t>폴더에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찾고</w:t>
            </w:r>
            <w:r>
              <w:rPr>
                <w:rFonts w:hint="eastAsia"/>
              </w:rPr>
              <w:t>, getFileName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 forward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back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startFileNr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감소하고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증가시킨다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setDirectory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첫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파일을</w:t>
            </w:r>
            <w:r>
              <w:rPr>
                <w:rFonts w:hint="eastAsia"/>
              </w:rPr>
              <w:t xml:space="preserve"> BlockAttack folder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찾는다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isInList </w:t>
            </w:r>
            <w:r>
              <w:t>–</w:t>
            </w:r>
            <w:r>
              <w:rPr>
                <w:rFonts w:hint="eastAsia"/>
              </w:rPr>
              <w:t xml:space="preserve"> list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setDirectory2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파일도</w:t>
            </w:r>
            <w:r>
              <w:rPr>
                <w:rFonts w:hint="eastAsia"/>
              </w:rPr>
              <w:t xml:space="preserve"> setDirectory</w:t>
            </w:r>
            <w:r>
              <w:rPr>
                <w:rFonts w:hint="eastAsia"/>
              </w:rPr>
              <w:t>처럼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찾는다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ind w:left="200" w:hangingChars="100" w:hanging="2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getFileName </w:t>
            </w:r>
            <w:r>
              <w:t>–</w:t>
            </w:r>
            <w:r>
              <w:rPr>
                <w:rFonts w:hint="eastAsia"/>
              </w:rPr>
              <w:t xml:space="preserve"> startFile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입력받은</w:t>
            </w:r>
            <w:r>
              <w:rPr>
                <w:rFonts w:hint="eastAsia"/>
              </w:rPr>
              <w:t xml:space="preserve"> nr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file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최대수보다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작다면</w:t>
            </w:r>
            <w:r>
              <w:rPr>
                <w:rFonts w:hint="eastAsia"/>
              </w:rPr>
              <w:t>, filenames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아니라면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빈</w:t>
            </w:r>
            <w:r>
              <w:rPr>
                <w:rFonts w:hint="eastAsia"/>
              </w:rPr>
              <w:t xml:space="preserve"> String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fileExists </w:t>
            </w:r>
            <w:r>
              <w:t>–</w:t>
            </w:r>
            <w:r>
              <w:rPr>
                <w:rFonts w:hint="eastAsia"/>
              </w:rPr>
              <w:t xml:space="preserve"> emptyString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정해서</w:t>
            </w:r>
            <w:r>
              <w:rPr>
                <w:rFonts w:hint="eastAsia"/>
              </w:rPr>
              <w:t xml:space="preserve"> filenames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비어있다면</w:t>
            </w:r>
            <w:r>
              <w:rPr>
                <w:rFonts w:hint="eastAsia"/>
              </w:rPr>
              <w:t xml:space="preserve"> false, </w:t>
            </w:r>
            <w:r>
              <w:rPr>
                <w:rFonts w:hint="eastAsia"/>
              </w:rPr>
              <w:t>아니라면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리턴한다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back </w:t>
            </w:r>
            <w:r>
              <w:t>–</w:t>
            </w:r>
            <w:r>
              <w:rPr>
                <w:rFonts w:hint="eastAsia"/>
              </w:rPr>
              <w:t xml:space="preserve"> startFile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첫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크다면</w:t>
            </w:r>
            <w:r>
              <w:rPr>
                <w:rFonts w:hint="eastAsia"/>
              </w:rPr>
              <w:t xml:space="preserve"> -10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해주고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첫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작다면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첫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forward </w:t>
            </w:r>
            <w:r>
              <w:t>–</w:t>
            </w:r>
            <w:r>
              <w:rPr>
                <w:rFonts w:hint="eastAsia"/>
              </w:rPr>
              <w:t xml:space="preserve"> startFileNr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10</w:t>
            </w:r>
            <w:r>
              <w:rPr>
                <w:rFonts w:hint="eastAsia"/>
              </w:rPr>
              <w:t>만큼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시킨다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getRandom </w:t>
            </w:r>
            <w:r>
              <w:t>–</w:t>
            </w:r>
            <w:r>
              <w:rPr>
                <w:rFonts w:hint="eastAsia"/>
              </w:rPr>
              <w:t xml:space="preserve"> file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임의로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3024DC" w:rsidP="008B7A46"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Level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puzzle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움직임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횟수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세팅한다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puzzleHandler.hpp, puzzleHandler.cpp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함수는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없고</w:t>
            </w:r>
            <w:r>
              <w:rPr>
                <w:rFonts w:hint="eastAsia"/>
              </w:rPr>
              <w:t xml:space="preserve"> </w:t>
            </w:r>
            <w:r w:rsidRPr="00FC19E1">
              <w:t>LoadPuzzleStages</w:t>
            </w:r>
            <w:r>
              <w:t xml:space="preserve"> </w:t>
            </w:r>
            <w:r>
              <w:rPr>
                <w:rFonts w:hint="eastAsia"/>
              </w:rPr>
              <w:t>변수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등으로</w:t>
            </w:r>
            <w:r>
              <w:rPr>
                <w:rFonts w:hint="eastAsia"/>
              </w:rPr>
              <w:t xml:space="preserve"> Level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세팅한다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PuzzleNumberOfMovesAllowed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움직임의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횟수를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PuzzleGetBrick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PuzzleGetNumberOfPuzzles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PuzzleIsCleared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Puzzle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Clear </w:t>
            </w:r>
            <w:r>
              <w:rPr>
                <w:rFonts w:hint="eastAsia"/>
              </w:rPr>
              <w:t>되었는지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PuzzleGetName </w:t>
            </w:r>
            <w:r>
              <w:t>–</w:t>
            </w:r>
            <w:r>
              <w:rPr>
                <w:rFonts w:hint="eastAsia"/>
              </w:rPr>
              <w:t xml:space="preserve"> PuzzleName(FileName)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반환한다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PuzzleSetName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받아서</w:t>
            </w:r>
            <w:r>
              <w:rPr>
                <w:rFonts w:hint="eastAsia"/>
              </w:rPr>
              <w:t xml:space="preserve"> set 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PuzzleSavePath </w:t>
            </w:r>
            <w:r>
              <w:t>–</w:t>
            </w:r>
            <w:r>
              <w:rPr>
                <w:rFonts w:hint="eastAsia"/>
              </w:rPr>
              <w:t xml:space="preserve"> file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PuzzleSetClear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세이브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불러온다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나면</w:t>
            </w:r>
            <w:r>
              <w:rPr>
                <w:rFonts w:hint="eastAsia"/>
              </w:rPr>
              <w:t xml:space="preserve"> </w:t>
            </w:r>
            <w:r>
              <w:lastRenderedPageBreak/>
              <w:t>‘</w:t>
            </w:r>
            <w:r w:rsidRPr="007A0AB0">
              <w:t>Error writing to file:</w:t>
            </w:r>
            <w:r>
              <w:t xml:space="preserve"> </w:t>
            </w:r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세이브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t xml:space="preserve">’ 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 xml:space="preserve">. </w:t>
            </w:r>
          </w:p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LoadPuzzleStages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퍼즐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레벨을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로드해준다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1843"/>
        <w:gridCol w:w="7173"/>
      </w:tblGrid>
      <w:tr w:rsidR="002A5E8A" w:rsidTr="008B7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3" w:type="dxa"/>
          </w:tcPr>
          <w:p w:rsidR="002A5E8A" w:rsidRDefault="003024DC" w:rsidP="008B7A46">
            <w:r>
              <w:rPr>
                <w:rFonts w:hint="eastAsia"/>
              </w:rPr>
              <w:t>통계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기능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블록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카테고리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t>Score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페이지에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소스파일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stats.h, stats.cpp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클래스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stats.h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 xml:space="preserve"> </w:t>
            </w:r>
            <w:r w:rsidRPr="0008732E">
              <w:t>Stats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stats.cpp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함수명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save, load</w:t>
            </w:r>
            <w:r>
              <w:t xml:space="preserve"> </w:t>
            </w:r>
            <w:r>
              <w:rPr>
                <w:rFonts w:hint="eastAsia"/>
              </w:rPr>
              <w:t>등의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나타내준다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참조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stat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구어</w:t>
            </w:r>
            <w:r>
              <w:t>(</w:t>
            </w:r>
            <w:r>
              <w:t>口語</w:t>
            </w:r>
            <w:r>
              <w:t>)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통계량</w:t>
            </w:r>
            <w:r>
              <w:t>’</w:t>
            </w:r>
            <w:r>
              <w:rPr>
                <w:rFonts w:hint="eastAsia"/>
              </w:rPr>
              <w:t>이라는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뜻이다</w:t>
            </w:r>
            <w:r>
              <w:rPr>
                <w:rFonts w:hint="eastAsia"/>
              </w:rPr>
              <w:t>.</w:t>
            </w:r>
          </w:p>
        </w:tc>
      </w:tr>
      <w:tr w:rsidR="002A5E8A" w:rsidTr="008B7A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A5E8A" w:rsidRDefault="002A5E8A" w:rsidP="008B7A46">
            <w:r>
              <w:rPr>
                <w:rFonts w:hint="eastAsia"/>
              </w:rPr>
              <w:t>메소드</w:t>
            </w:r>
          </w:p>
        </w:tc>
        <w:tc>
          <w:tcPr>
            <w:tcW w:w="7173" w:type="dxa"/>
          </w:tcPr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Stats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호출한다</w:t>
            </w:r>
            <w:r>
              <w:rPr>
                <w:rFonts w:hint="eastAsia"/>
              </w:rPr>
              <w:t>.</w:t>
            </w:r>
            <w:bookmarkStart w:id="0" w:name="_GoBack"/>
            <w:bookmarkEnd w:id="0"/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load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getInstance </w:t>
            </w:r>
            <w:r>
              <w:t>–</w:t>
            </w:r>
            <w:r>
              <w:rPr>
                <w:rFonts w:hint="eastAsia"/>
              </w:rPr>
              <w:t xml:space="preserve"> instance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비어있으면</w:t>
            </w:r>
            <w:r>
              <w:rPr>
                <w:rFonts w:hint="eastAsia"/>
              </w:rPr>
              <w:t xml:space="preserve"> stats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만들어</w:t>
            </w:r>
            <w:r>
              <w:rPr>
                <w:rFonts w:hint="eastAsia"/>
              </w:rPr>
              <w:t xml:space="preserve"> instance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return </w:t>
            </w:r>
            <w:r>
              <w:rPr>
                <w:rFonts w:hint="eastAsia"/>
              </w:rPr>
              <w:t>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save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getNumberOf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존재한다면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정해준다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addOne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글자수가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많아지만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만든다</w:t>
            </w:r>
            <w:r>
              <w:rPr>
                <w:rFonts w:hint="eastAsia"/>
              </w:rPr>
              <w:t>.</w:t>
            </w:r>
          </w:p>
          <w:p w:rsidR="002A5E8A" w:rsidRDefault="002A5E8A" w:rsidP="008B7A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exists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발견되지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find</w:t>
            </w:r>
            <w:r>
              <w:t>’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사용하면</w:t>
            </w:r>
            <w:r>
              <w:rPr>
                <w:rFonts w:hint="eastAsia"/>
              </w:rPr>
              <w:t xml:space="preserve"> map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끝</w:t>
            </w:r>
            <w:r>
              <w:rPr>
                <w:rFonts w:hint="eastAsia"/>
              </w:rPr>
              <w:t>iterator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리턴해준다</w:t>
            </w:r>
            <w:r>
              <w:rPr>
                <w:rFonts w:hint="eastAsia"/>
              </w:rPr>
              <w:t>.</w:t>
            </w:r>
          </w:p>
        </w:tc>
      </w:tr>
    </w:tbl>
    <w:p w:rsidR="002A5E8A" w:rsidRDefault="002A5E8A" w:rsidP="00F26861">
      <w:pPr>
        <w:rPr>
          <w:rFonts w:ascii="맑은 고딕" w:eastAsia="맑은 고딕" w:hAnsi="맑은 고딕"/>
        </w:rPr>
      </w:pPr>
    </w:p>
    <w:p w:rsidR="002A5E8A" w:rsidRPr="002A5E8A" w:rsidRDefault="002A5E8A" w:rsidP="00F26861">
      <w:pPr>
        <w:rPr>
          <w:rFonts w:ascii="맑은 고딕" w:eastAsia="맑은 고딕" w:hAnsi="맑은 고딕"/>
        </w:rPr>
      </w:pPr>
    </w:p>
    <w:p w:rsidR="00961924" w:rsidRPr="00961924" w:rsidRDefault="00C80B62" w:rsidP="00961924">
      <w:pPr>
        <w:pStyle w:val="1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UML 다이어그램</w:t>
      </w:r>
    </w:p>
    <w:p w:rsidR="00DA0132" w:rsidRDefault="00C80B62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6391275" cy="3114675"/>
            <wp:effectExtent l="0" t="0" r="9525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B62" w:rsidRDefault="00C80B62" w:rsidP="00F26861">
      <w:pPr>
        <w:rPr>
          <w:rFonts w:ascii="맑은 고딕" w:eastAsia="맑은 고딕" w:hAnsi="맑은 고딕"/>
        </w:rPr>
      </w:pPr>
    </w:p>
    <w:p w:rsidR="00C80B62" w:rsidRDefault="00C80B62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6400800" cy="2247900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>
            <wp:extent cx="5886450" cy="7658100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  <w:noProof/>
        </w:rPr>
      </w:pPr>
      <w:r>
        <w:rPr>
          <w:rFonts w:ascii="맑은 고딕" w:eastAsia="맑은 고딕" w:hAnsi="맑은 고딕" w:hint="eastAsia"/>
          <w:noProof/>
        </w:rPr>
        <w:t xml:space="preserve">                                  </w:t>
      </w:r>
    </w:p>
    <w:p w:rsidR="00800A65" w:rsidRDefault="00800A65" w:rsidP="00F26861">
      <w:pPr>
        <w:rPr>
          <w:rFonts w:ascii="맑은 고딕" w:eastAsia="맑은 고딕" w:hAnsi="맑은 고딕"/>
          <w:noProof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6362700" cy="2981325"/>
            <wp:effectExtent l="0" t="0" r="0" b="952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6400800" cy="4067175"/>
            <wp:effectExtent l="0" t="0" r="0" b="952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6448425" cy="3429000"/>
            <wp:effectExtent l="0" t="0" r="9525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6400800" cy="3524250"/>
            <wp:effectExtent l="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Default="00800A65" w:rsidP="00F26861">
      <w:pPr>
        <w:rPr>
          <w:rFonts w:ascii="맑은 고딕" w:eastAsia="맑은 고딕" w:hAnsi="맑은 고딕"/>
        </w:rPr>
      </w:pPr>
    </w:p>
    <w:p w:rsidR="00800A65" w:rsidRPr="00D350F9" w:rsidRDefault="00800A65" w:rsidP="00F26861">
      <w:pPr>
        <w:rPr>
          <w:rFonts w:ascii="맑은 고딕" w:eastAsia="맑은 고딕" w:hAnsi="맑은 고딕"/>
        </w:rPr>
      </w:pPr>
    </w:p>
    <w:p w:rsidR="00C47A1D" w:rsidRPr="00D350F9" w:rsidRDefault="00F26861">
      <w:pPr>
        <w:pStyle w:val="1"/>
        <w:rPr>
          <w:rFonts w:ascii="맑은 고딕" w:eastAsia="맑은 고딕" w:hAnsi="맑은 고딕"/>
        </w:rPr>
      </w:pPr>
      <w:r w:rsidRPr="00D350F9">
        <w:rPr>
          <w:rFonts w:ascii="맑은 고딕" w:eastAsia="맑은 고딕" w:hAnsi="맑은 고딕" w:hint="eastAsia"/>
          <w:lang w:val="ko-KR"/>
        </w:rPr>
        <w:lastRenderedPageBreak/>
        <w:t xml:space="preserve">주요 사용자 인터페이스 </w:t>
      </w:r>
      <w:r w:rsidRPr="00D350F9">
        <w:rPr>
          <w:rFonts w:ascii="맑은 고딕" w:eastAsia="맑은 고딕" w:hAnsi="맑은 고딕"/>
          <w:lang w:val="ko-KR"/>
        </w:rPr>
        <w:t>(</w:t>
      </w:r>
      <w:r w:rsidRPr="00D350F9">
        <w:rPr>
          <w:rFonts w:ascii="맑은 고딕" w:eastAsia="맑은 고딕" w:hAnsi="맑은 고딕" w:hint="eastAsia"/>
          <w:lang w:val="ko-KR"/>
        </w:rPr>
        <w:t>ui)</w:t>
      </w:r>
    </w:p>
    <w:tbl>
      <w:tblPr>
        <w:tblStyle w:val="11"/>
        <w:tblW w:w="9111" w:type="dxa"/>
        <w:tblLayout w:type="fixed"/>
        <w:tblLook w:val="04A0" w:firstRow="1" w:lastRow="0" w:firstColumn="1" w:lastColumn="0" w:noHBand="0" w:noVBand="1"/>
      </w:tblPr>
      <w:tblGrid>
        <w:gridCol w:w="4673"/>
        <w:gridCol w:w="4438"/>
      </w:tblGrid>
      <w:tr w:rsidR="00A46FCC" w:rsidTr="006210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3001588" wp14:editId="0546CCF7">
                  <wp:extent cx="2817495" cy="1714500"/>
                  <wp:effectExtent l="0" t="0" r="1905" b="0"/>
                  <wp:docPr id="42" name="그림 42" descr="C:\Users\김여진\Desktop\2학년 2학기\공개SW실무\프로젝트\각종 UI\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김여진\Desktop\2학년 2학기\공개SW실무\프로젝트\각종 UI\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40" cy="1714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831C8F2" wp14:editId="78F69BA4">
                  <wp:extent cx="2577465" cy="1799590"/>
                  <wp:effectExtent l="0" t="0" r="0" b="0"/>
                  <wp:docPr id="43" name="그림 43" descr="C:\Users\김여진\Desktop\2학년 2학기\공개SW실무\프로젝트\각종 UI\BackBoar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김여진\Desktop\2학년 2학기\공개SW실무\프로젝트\각종 UI\BackBoar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057" cy="180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  <w:b w:val="0"/>
              </w:rPr>
            </w:pPr>
            <w:r w:rsidRPr="00892C4E">
              <w:rPr>
                <w:rFonts w:ascii="맑은 고딕" w:eastAsia="맑은 고딕" w:hAnsi="맑은 고딕" w:hint="eastAsia"/>
              </w:rPr>
              <w:t>background</w:t>
            </w:r>
          </w:p>
          <w:p w:rsidR="00A46FCC" w:rsidRPr="004F5E0E" w:rsidRDefault="00A46FCC" w:rsidP="00621031">
            <w:pPr>
              <w:rPr>
                <w:rFonts w:ascii="맑은 고딕" w:eastAsia="맑은 고딕" w:hAnsi="맑은 고딕"/>
                <w:b w:val="0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 w:rsidRPr="00170F61">
              <w:rPr>
                <w:rFonts w:ascii="맑은 고딕" w:eastAsia="맑은 고딕" w:hAnsi="맑은 고딕" w:hint="eastAsia"/>
                <w:b w:val="0"/>
                <w:sz w:val="16"/>
                <w:szCs w:val="16"/>
              </w:rPr>
              <w:t>게임</w:t>
            </w:r>
            <w:r>
              <w:rPr>
                <w:rFonts w:ascii="맑은 고딕" w:eastAsia="맑은 고딕" w:hAnsi="맑은 고딕" w:hint="eastAsia"/>
                <w:b w:val="0"/>
                <w:sz w:val="16"/>
                <w:szCs w:val="16"/>
              </w:rPr>
              <w:t>전체</w:t>
            </w:r>
            <w:r w:rsidRPr="00170F61">
              <w:rPr>
                <w:rFonts w:ascii="맑은 고딕" w:eastAsia="맑은 고딕" w:hAnsi="맑은 고딕" w:hint="eastAsia"/>
                <w:b w:val="0"/>
                <w:sz w:val="16"/>
                <w:szCs w:val="16"/>
              </w:rPr>
              <w:t>화면에서 배경에</w:t>
            </w:r>
            <w:r>
              <w:rPr>
                <w:rFonts w:ascii="맑은 고딕" w:eastAsia="맑은 고딕" w:hAnsi="맑은 고딕" w:hint="eastAsia"/>
                <w:b w:val="0"/>
                <w:sz w:val="16"/>
                <w:szCs w:val="16"/>
              </w:rPr>
              <w:t xml:space="preserve"> </w:t>
            </w:r>
            <w:r w:rsidRPr="00170F61">
              <w:rPr>
                <w:rFonts w:ascii="맑은 고딕" w:eastAsia="맑은 고딕" w:hAnsi="맑은 고딕" w:hint="eastAsia"/>
                <w:b w:val="0"/>
                <w:sz w:val="16"/>
                <w:szCs w:val="16"/>
              </w:rPr>
              <w:t>해당된다.</w:t>
            </w:r>
          </w:p>
        </w:tc>
        <w:tc>
          <w:tcPr>
            <w:tcW w:w="4438" w:type="dxa"/>
          </w:tcPr>
          <w:p w:rsidR="00A46FCC" w:rsidRPr="00170F61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170F61">
              <w:rPr>
                <w:rFonts w:ascii="맑은 고딕" w:eastAsia="맑은 고딕" w:hAnsi="맑은 고딕" w:hint="eastAsia"/>
                <w:b/>
              </w:rPr>
              <w:t>BackBoard</w:t>
            </w:r>
          </w:p>
          <w:p w:rsidR="00A46FCC" w:rsidRPr="00170F61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 w:rsidRPr="00170F61"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게임창에서 배경에 해당된다.</w:t>
            </w:r>
          </w:p>
        </w:tc>
      </w:tr>
      <w:tr w:rsidR="00A46FCC" w:rsidTr="00621031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27BDD778" wp14:editId="38FFD7DB">
                  <wp:extent cx="228600" cy="228600"/>
                  <wp:effectExtent l="0" t="0" r="0" b="0"/>
                  <wp:docPr id="44" name="그림 44" descr="C:\Users\김여진\Desktop\2학년 2학기\공개SW실무\프로젝트\각종 UI\animations\bomb\bomb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김여진\Desktop\2학년 2학기\공개SW실무\프로젝트\각종 UI\animations\bomb\bomb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A08CE6A" wp14:editId="4EE39AE3">
                  <wp:extent cx="495300" cy="266700"/>
                  <wp:effectExtent l="0" t="0" r="0" b="0"/>
                  <wp:docPr id="45" name="그림 45" descr="C:\Users\김여진\Desktop\2학년 2학기\공개SW실무\프로젝트\각종 UI\animations\cursor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김여진\Desktop\2학년 2학기\공개SW실무\프로젝트\각종 UI\animations\cursor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bomb</w:t>
            </w:r>
          </w:p>
          <w:p w:rsidR="00A46FCC" w:rsidRPr="004F5E0E" w:rsidRDefault="00A46FCC" w:rsidP="00621031">
            <w:pPr>
              <w:rPr>
                <w:rFonts w:ascii="맑은 고딕" w:eastAsia="맑은 고딕" w:hAnsi="맑은 고딕"/>
                <w:b w:val="0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폭탄을 나타낸다.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cursor</w:t>
            </w:r>
          </w:p>
          <w:p w:rsidR="00A46FCC" w:rsidRPr="0035278B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▶블록을 선택하는 커서이다.</w:t>
            </w:r>
          </w:p>
        </w:tc>
      </w:tr>
      <w:tr w:rsidR="00A46FCC" w:rsidTr="00621031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CB9E344" wp14:editId="5250514A">
                  <wp:extent cx="361950" cy="361950"/>
                  <wp:effectExtent l="0" t="0" r="0" b="0"/>
                  <wp:docPr id="46" name="그림 46" descr="C:\Users\김여진\Desktop\2학년 2학기\공개SW실무\프로젝트\각종 UI\animations\explosion\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김여진\Desktop\2학년 2학기\공개SW실무\프로젝트\각종 UI\animations\explosion\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6E4B5674" wp14:editId="5B40806C">
                  <wp:extent cx="374650" cy="374650"/>
                  <wp:effectExtent l="0" t="0" r="0" b="0"/>
                  <wp:docPr id="47" name="그림 47" descr="C:\Users\김여진\Desktop\2학년 2학기\공개SW실무\프로젝트\각종 UI\animations\explosion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김여진\Desktop\2학년 2학기\공개SW실무\프로젝트\각종 UI\animations\explosion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48B98CF" wp14:editId="0A72146B">
                  <wp:extent cx="228600" cy="228600"/>
                  <wp:effectExtent l="0" t="0" r="0" b="0"/>
                  <wp:docPr id="51" name="그림 51" descr="C:\Users\김여진\Desktop\2학년 2학기\공개SW실무\프로젝트\각종 UI\animations\ready\ready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김여진\Desktop\2학년 2학기\공개SW실무\프로젝트\각종 UI\animations\ready\ready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 w:hint="eastAsia"/>
              </w:rPr>
              <w:t xml:space="preserve"> </w:t>
            </w:r>
            <w:r w:rsidRPr="0035278B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58610D4" wp14:editId="13408B8E">
                  <wp:extent cx="228600" cy="228600"/>
                  <wp:effectExtent l="0" t="0" r="0" b="0"/>
                  <wp:docPr id="52" name="그림 52" descr="C:\Users\김여진\Desktop\2학년 2학기\공개SW실무\프로젝트\각종 UI\animations\ready\ready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김여진\Desktop\2학년 2학기\공개SW실무\프로젝트\각종 UI\animations\ready\ready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explosion</w:t>
            </w:r>
          </w:p>
          <w:p w:rsidR="00A46FCC" w:rsidRPr="004F5E0E" w:rsidRDefault="00A46FCC" w:rsidP="00621031">
            <w:pPr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 w:rsidRPr="00F66925"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폭탄이 터지는 것을 나타낸다.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ready</w:t>
            </w:r>
          </w:p>
          <w:p w:rsidR="00A46FCC" w:rsidRPr="0035278B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▶게임의 준비를 나타낸다.</w:t>
            </w:r>
          </w:p>
        </w:tc>
      </w:tr>
      <w:tr w:rsidR="00A46FCC" w:rsidTr="00621031">
        <w:trPr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2E3687B3" wp14:editId="7D00B1F2">
                  <wp:extent cx="360000" cy="360000"/>
                  <wp:effectExtent l="0" t="0" r="2540" b="2540"/>
                  <wp:docPr id="5" name="그림 5" descr="C:\Users\김여진\Desktop\2학년 2학기\공개SW실무\프로젝트\각종 UI\bricks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김여진\Desktop\2학년 2학기\공개SW실무\프로젝트\각종 UI\bricks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EB77B8A" wp14:editId="000B22E5">
                  <wp:extent cx="360000" cy="360000"/>
                  <wp:effectExtent l="0" t="0" r="2540" b="2540"/>
                  <wp:docPr id="41" name="그림 41" descr="C:\Users\김여진\Desktop\2학년 2학기\공개SW실무\프로젝트\각종 UI\bricks\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김여진\Desktop\2학년 2학기\공개SW실무\프로젝트\각종 UI\bricks\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 wp14:anchorId="464662CA" wp14:editId="1548B0AF">
                  <wp:extent cx="360000" cy="360000"/>
                  <wp:effectExtent l="0" t="0" r="2540" b="2540"/>
                  <wp:docPr id="48" name="그림 48" descr="C:\Users\김여진\Desktop\2학년 2학기\공개SW실무\프로젝트\각종 UI\bricks\gre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김여진\Desktop\2학년 2학기\공개SW실무\프로젝트\각종 UI\bricks\gre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 wp14:anchorId="20AEEDC3" wp14:editId="71E4108D">
                  <wp:extent cx="360000" cy="360000"/>
                  <wp:effectExtent l="0" t="0" r="2540" b="2540"/>
                  <wp:docPr id="50" name="그림 50" descr="C:\Users\김여진\Desktop\2학년 2학기\공개SW실무\프로젝트\각종 UI\bricks\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김여진\Desktop\2학년 2학기\공개SW실무\프로젝트\각종 UI\bricks\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 wp14:anchorId="555BF2B3" wp14:editId="437A9212">
                  <wp:extent cx="360000" cy="360000"/>
                  <wp:effectExtent l="0" t="0" r="2540" b="2540"/>
                  <wp:docPr id="53" name="그림 53" descr="C:\Users\김여진\Desktop\2학년 2학기\공개SW실무\프로젝트\각종 UI\bricks\turk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김여진\Desktop\2학년 2학기\공개SW실무\프로젝트\각종 UI\bricks\turk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 wp14:anchorId="50429C99" wp14:editId="267E6E2E">
                  <wp:extent cx="360000" cy="360000"/>
                  <wp:effectExtent l="0" t="0" r="2540" b="2540"/>
                  <wp:docPr id="54" name="그림 54" descr="C:\Users\김여진\Desktop\2학년 2학기\공개SW실무\프로젝트\각종 UI\bricks\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김여진\Desktop\2학년 2학기\공개SW실무\프로젝트\각종 UI\bricks\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4F5E0E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 wp14:anchorId="5B5590F5" wp14:editId="7CA6F452">
                  <wp:extent cx="360000" cy="360000"/>
                  <wp:effectExtent l="0" t="0" r="2540" b="2540"/>
                  <wp:docPr id="49" name="그림 49" descr="C:\Users\김여진\Desktop\2학년 2학기\공개SW실무\프로젝트\각종 UI\bricks\purp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김여진\Desktop\2학년 2학기\공개SW실무\프로젝트\각종 UI\bricks\purp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AC708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2BF7EE84" wp14:editId="61861A30">
                  <wp:extent cx="360000" cy="360000"/>
                  <wp:effectExtent l="0" t="0" r="2540" b="2540"/>
                  <wp:docPr id="56" name="그림 56" descr="C:\Users\김여진\Desktop\2학년 2학기\공개SW실무\프로젝트\각종 UI\smiley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김여진\Desktop\2학년 2학기\공개SW실무\프로젝트\각종 UI\smileys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C708E">
              <w:rPr>
                <w:rFonts w:ascii="맑은 고딕" w:eastAsia="맑은 고딕" w:hAnsi="맑은 고딕"/>
              </w:rPr>
              <w:t xml:space="preserve"> </w:t>
            </w:r>
            <w:r w:rsidRPr="00AC708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0A79447" wp14:editId="67F056C2">
                  <wp:extent cx="360000" cy="360000"/>
                  <wp:effectExtent l="0" t="0" r="2540" b="2540"/>
                  <wp:docPr id="57" name="그림 57" descr="C:\Users\김여진\Desktop\2학년 2학기\공개SW실무\프로젝트\각종 UI\smileys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김여진\Desktop\2학년 2학기\공개SW실무\프로젝트\각종 UI\smileys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C708E">
              <w:rPr>
                <w:rFonts w:ascii="맑은 고딕" w:eastAsia="맑은 고딕" w:hAnsi="맑은 고딕"/>
              </w:rPr>
              <w:t xml:space="preserve"> </w:t>
            </w:r>
            <w:r w:rsidRPr="00AC708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A3D5122" wp14:editId="6D5E341B">
                  <wp:extent cx="360000" cy="360000"/>
                  <wp:effectExtent l="0" t="0" r="2540" b="2540"/>
                  <wp:docPr id="58" name="그림 58" descr="C:\Users\김여진\Desktop\2학년 2학기\공개SW실무\프로젝트\각종 UI\smileys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김여진\Desktop\2학년 2학기\공개SW실무\프로젝트\각종 UI\smileys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C708E">
              <w:rPr>
                <w:rFonts w:ascii="맑은 고딕" w:eastAsia="맑은 고딕" w:hAnsi="맑은 고딕"/>
              </w:rPr>
              <w:t xml:space="preserve"> </w:t>
            </w:r>
            <w:r w:rsidRPr="00AC708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201D6D6" wp14:editId="2B9BA04B">
                  <wp:extent cx="360000" cy="360000"/>
                  <wp:effectExtent l="0" t="0" r="2540" b="2540"/>
                  <wp:docPr id="55" name="그림 55" descr="C:\Users\김여진\Desktop\2학년 2학기\공개SW실무\프로젝트\각종 UI\smileys\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김여진\Desktop\2학년 2학기\공개SW실무\프로젝트\각종 UI\smileys\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b</w:t>
            </w:r>
            <w:r w:rsidRPr="004F5E0E">
              <w:rPr>
                <w:rFonts w:ascii="맑은 고딕" w:eastAsia="맑은 고딕" w:hAnsi="맑은 고딕"/>
              </w:rPr>
              <w:t>ricks</w:t>
            </w:r>
          </w:p>
          <w:p w:rsidR="00A46FCC" w:rsidRPr="00F66925" w:rsidRDefault="00A46FCC" w:rsidP="00621031">
            <w:pPr>
              <w:rPr>
                <w:rFonts w:ascii="맑은 고딕" w:eastAsia="맑은 고딕" w:hAnsi="맑은 고딕"/>
                <w:b w:val="0"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게임에 사용되는 블록이다.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smileys</w:t>
            </w:r>
          </w:p>
          <w:p w:rsidR="00A46FCC" w:rsidRPr="00AC708E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▶게임 결과에 따라 나타내는 이모티콘이다.</w:t>
            </w:r>
          </w:p>
        </w:tc>
      </w:tr>
      <w:tr w:rsidR="00A46FCC" w:rsidTr="00621031">
        <w:trPr>
          <w:trHeight w:val="29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ind w:firstLineChars="200" w:firstLine="400"/>
              <w:rPr>
                <w:rFonts w:ascii="맑은 고딕" w:eastAsia="맑은 고딕" w:hAnsi="맑은 고딕"/>
                <w:noProof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C611AD7" wp14:editId="044F696D">
                  <wp:extent cx="2461895" cy="1720215"/>
                  <wp:effectExtent l="0" t="0" r="0" b="0"/>
                  <wp:docPr id="59" name="그림 59" descr="C:\Users\김여진\Desktop\2학년 2학기\공개SW실무\프로젝트\각종 UI\op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김여진\Desktop\2학년 2학기\공개SW실무\프로젝트\각종 UI\op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578" cy="1723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Pr="00AC708E" w:rsidRDefault="00A46FCC" w:rsidP="00621031">
            <w:pPr>
              <w:ind w:firstLineChars="300" w:firstLine="6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 w:rsidRPr="003348D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58C1A5D" wp14:editId="1ADC6297">
                  <wp:extent cx="1920240" cy="1799590"/>
                  <wp:effectExtent l="0" t="0" r="3810" b="0"/>
                  <wp:docPr id="60" name="그림 60" descr="C:\Users\김여진\Desktop\2학년 2학기\공개SW실무\프로젝트\각종 UI\boardBackB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김여진\Desktop\2학년 2학기\공개SW실무\프로젝트\각종 UI\boardBackB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681" cy="1800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Options</w:t>
            </w:r>
          </w:p>
          <w:p w:rsidR="00A46FCC" w:rsidRPr="00F66925" w:rsidRDefault="00A46FCC" w:rsidP="00621031">
            <w:pPr>
              <w:rPr>
                <w:rFonts w:ascii="맑은 고딕" w:eastAsia="맑은 고딕" w:hAnsi="맑은 고딕"/>
                <w:b w:val="0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게임의 옵션을 선택할 수 있는 화면이다.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boardBackBoard</w:t>
            </w:r>
          </w:p>
          <w:p w:rsidR="00A46FCC" w:rsidRPr="003348DE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▶BackBoard UI</w:t>
            </w:r>
            <w:r>
              <w:rPr>
                <w:rFonts w:ascii="맑은 고딕" w:eastAsia="맑은 고딕" w:hAnsi="맑은 고딕"/>
                <w:noProof/>
                <w:sz w:val="16"/>
                <w:szCs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뒤에 사용되는 화면이다.</w:t>
            </w:r>
          </w:p>
        </w:tc>
      </w:tr>
      <w:tr w:rsidR="00A46FCC" w:rsidTr="00621031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rPr>
                <w:rFonts w:ascii="맑은 고딕" w:eastAsia="맑은 고딕" w:hAnsi="맑은 고딕"/>
                <w:noProof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lastRenderedPageBreak/>
              <w:drawing>
                <wp:inline distT="0" distB="0" distL="0" distR="0" wp14:anchorId="13BEF7A0" wp14:editId="202E7484">
                  <wp:extent cx="164465" cy="164465"/>
                  <wp:effectExtent l="0" t="0" r="6985" b="6985"/>
                  <wp:docPr id="208" name="그림 208" descr="C:\Users\김여진\Desktop\2학년 2학기\공개SW실무\프로젝트\각종 UI\balls\ball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김여진\Desktop\2학년 2학기\공개SW실무\프로젝트\각종 UI\balls\ball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3138B90E" wp14:editId="68202467">
                  <wp:extent cx="164465" cy="164465"/>
                  <wp:effectExtent l="0" t="0" r="6985" b="6985"/>
                  <wp:docPr id="209" name="그림 209" descr="C:\Users\김여진\Desktop\2학년 2학기\공개SW실무\프로젝트\각종 UI\balls\ball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김여진\Desktop\2학년 2학기\공개SW실무\프로젝트\각종 UI\balls\ball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342166D9" wp14:editId="00736E19">
                  <wp:extent cx="164465" cy="164465"/>
                  <wp:effectExtent l="0" t="0" r="6985" b="6985"/>
                  <wp:docPr id="210" name="그림 210" descr="C:\Users\김여진\Desktop\2학년 2학기\공개SW실무\프로젝트\각종 UI\balls\ball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김여진\Desktop\2학년 2학기\공개SW실무\프로젝트\각종 UI\balls\ball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675371B2" wp14:editId="073DB7D9">
                  <wp:extent cx="164465" cy="164465"/>
                  <wp:effectExtent l="0" t="0" r="6985" b="6985"/>
                  <wp:docPr id="211" name="그림 211" descr="C:\Users\김여진\Desktop\2학년 2학기\공개SW실무\프로젝트\각종 UI\balls\ballPurp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김여진\Desktop\2학년 2학기\공개SW실무\프로젝트\각종 UI\balls\ballPurp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65C2BA46" wp14:editId="7A710357">
                  <wp:extent cx="164465" cy="164465"/>
                  <wp:effectExtent l="0" t="0" r="6985" b="6985"/>
                  <wp:docPr id="212" name="그림 212" descr="C:\Users\김여진\Desktop\2학년 2학기\공개SW실무\프로젝트\각종 UI\balls\ball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김여진\Desktop\2학년 2학기\공개SW실무\프로젝트\각종 UI\balls\ball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C9A20BB" wp14:editId="1FE69727">
                  <wp:extent cx="164465" cy="164465"/>
                  <wp:effectExtent l="0" t="0" r="6985" b="6985"/>
                  <wp:docPr id="213" name="그림 213" descr="C:\Users\김여진\Desktop\2학년 2학기\공개SW실무\프로젝트\각종 UI\balls\ballTurk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김여진\Desktop\2학년 2학기\공개SW실무\프로젝트\각종 UI\balls\ballTurk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6C417840" wp14:editId="26AF1B39">
                  <wp:extent cx="164465" cy="164465"/>
                  <wp:effectExtent l="0" t="0" r="6985" b="6985"/>
                  <wp:docPr id="214" name="그림 214" descr="C:\Users\김여진\Desktop\2학년 2학기\공개SW실무\프로젝트\각종 UI\balls\ball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김여진\Desktop\2학년 2학기\공개SW실무\프로젝트\각종 UI\balls\ball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Pr="003348DE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 w:rsidRPr="005D3BDF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26B429CF" wp14:editId="68B4A457">
                  <wp:extent cx="459740" cy="459740"/>
                  <wp:effectExtent l="0" t="0" r="0" b="0"/>
                  <wp:docPr id="215" name="그림 215" descr="C:\Users\김여진\Desktop\2학년 2학기\공개SW실무\프로젝트\각종 UI\counter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김여진\Desktop\2학년 2학기\공개SW실무\프로젝트\각종 UI\counter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740" cy="45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D3BDF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5119C02" wp14:editId="3F9AE2FA">
                  <wp:extent cx="459740" cy="459740"/>
                  <wp:effectExtent l="0" t="0" r="0" b="0"/>
                  <wp:docPr id="216" name="그림 216" descr="C:\Users\김여진\Desktop\2학년 2학기\공개SW실무\프로젝트\각종 UI\counter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김여진\Desktop\2학년 2학기\공개SW실무\프로젝트\각종 UI\counter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740" cy="45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D3BDF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34025A2D" wp14:editId="594A4384">
                  <wp:extent cx="459740" cy="459740"/>
                  <wp:effectExtent l="0" t="0" r="0" b="0"/>
                  <wp:docPr id="218" name="그림 218" descr="C:\Users\김여진\Desktop\2학년 2학기\공개SW실무\프로젝트\각종 UI\counter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김여진\Desktop\2학년 2학기\공개SW실무\프로젝트\각종 UI\counter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740" cy="45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balls</w:t>
            </w:r>
          </w:p>
          <w:p w:rsidR="00A46FCC" w:rsidRPr="00F66925" w:rsidRDefault="00A46FCC" w:rsidP="00621031">
            <w:pPr>
              <w:rPr>
                <w:rFonts w:ascii="맑은 고딕" w:eastAsia="맑은 고딕" w:hAnsi="맑은 고딕"/>
                <w:b w:val="0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게임에 사용되는 ball이다.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counter</w:t>
            </w:r>
          </w:p>
          <w:p w:rsidR="00A46FCC" w:rsidRPr="005D3BDF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▶카운트를 셀 때 나타난다.</w:t>
            </w:r>
          </w:p>
        </w:tc>
      </w:tr>
      <w:tr w:rsidR="00A46FCC" w:rsidTr="00621031">
        <w:trPr>
          <w:trHeight w:val="1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ind w:firstLineChars="100" w:firstLine="200"/>
              <w:rPr>
                <w:rFonts w:ascii="맑은 고딕" w:eastAsia="맑은 고딕" w:hAnsi="맑은 고딕"/>
                <w:noProof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110D109F" wp14:editId="3D436C4B">
                  <wp:extent cx="1080000" cy="360000"/>
                  <wp:effectExtent l="0" t="0" r="6350" b="2540"/>
                  <wp:docPr id="61" name="그림 61" descr="C:\Users\김여진\Desktop\2학년 2학기\공개SW실무\프로젝트\각종 UI\bNewGa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김여진\Desktop\2학년 2학기\공개SW실무\프로젝트\각종 UI\bNewGa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noProof/>
              </w:rPr>
              <w:t xml:space="preserve">  </w:t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E9E4C7D" wp14:editId="79E9500B">
                  <wp:extent cx="1080000" cy="360000"/>
                  <wp:effectExtent l="0" t="0" r="6350" b="2540"/>
                  <wp:docPr id="63" name="그림 63" descr="C:\Users\김여진\Desktop\2학년 2학기\공개SW실무\프로젝트\각종 UI\bTwoPlayer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김여진\Desktop\2학년 2학기\공개SW실무\프로젝트\각종 UI\bTwoPlay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6FCC" w:rsidRPr="004F5E0E" w:rsidRDefault="00A46FCC" w:rsidP="00621031">
            <w:pPr>
              <w:ind w:firstLineChars="100" w:firstLine="200"/>
              <w:rPr>
                <w:rFonts w:ascii="맑은 고딕" w:eastAsia="맑은 고딕" w:hAnsi="맑은 고딕"/>
                <w:noProof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6B0A0C6" wp14:editId="41147943">
                  <wp:extent cx="1080000" cy="360000"/>
                  <wp:effectExtent l="0" t="0" r="6350" b="2540"/>
                  <wp:docPr id="62" name="그림 62" descr="C:\Users\김여진\Desktop\2학년 2학기\공개SW실무\프로젝트\각종 UI\bOne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김여진\Desktop\2학년 2학기\공개SW실무\프로젝트\각종 UI\bOnePlay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noProof/>
              </w:rPr>
              <w:t xml:space="preserve">  </w:t>
            </w: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97CD50F" wp14:editId="5506727F">
                  <wp:extent cx="1080000" cy="360000"/>
                  <wp:effectExtent l="0" t="0" r="6350" b="2540"/>
                  <wp:docPr id="192" name="그림 192" descr="C:\Users\김여진\Desktop\2학년 2학기\공개SW실무\프로젝트\각종 UI\b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김여진\Desktop\2학년 2학기\공개SW실무\프로젝트\각종 UI\b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Default="00A46FCC" w:rsidP="00621031">
            <w:pPr>
              <w:ind w:firstLineChars="100" w:firstLine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 w:rsidRPr="003348D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3634800" wp14:editId="42CE2E59">
                  <wp:extent cx="1080000" cy="360000"/>
                  <wp:effectExtent l="0" t="0" r="6350" b="2540"/>
                  <wp:docPr id="193" name="그림 193" descr="C:\Users\김여진\Desktop\2학년 2학기\공개SW실무\프로젝트\각종 UI\bOp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김여진\Desktop\2학년 2학기\공개SW실무\프로젝트\각종 UI\bOp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noProof/>
              </w:rPr>
              <w:t xml:space="preserve">  </w:t>
            </w:r>
            <w:r w:rsidRPr="003348D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AD4DA08" wp14:editId="52BD4C9B">
                  <wp:extent cx="1080000" cy="360000"/>
                  <wp:effectExtent l="0" t="0" r="6350" b="2540"/>
                  <wp:docPr id="194" name="그림 194" descr="C:\Users\김여진\Desktop\2학년 2학기\공개SW실무\프로젝트\각종 UI\bTimeTri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김여진\Desktop\2학년 2학기\공개SW실무\프로젝트\각종 UI\bTimeTri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6FCC" w:rsidRPr="003348DE" w:rsidRDefault="00A46FCC" w:rsidP="00621031">
            <w:pPr>
              <w:ind w:firstLineChars="100" w:firstLine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 w:rsidRPr="003348D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330BF22" wp14:editId="4021599D">
                  <wp:extent cx="1080000" cy="360000"/>
                  <wp:effectExtent l="0" t="0" r="6350" b="2540"/>
                  <wp:docPr id="195" name="그림 195" descr="C:\Users\김여진\Desktop\2학년 2학기\공개SW실무\프로젝트\각종 UI\bEndl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김여진\Desktop\2학년 2학기\공개SW실무\프로젝트\각종 UI\bEndl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noProof/>
              </w:rPr>
              <w:t xml:space="preserve">  </w:t>
            </w:r>
            <w:r w:rsidRPr="003348D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5A77A2D7" wp14:editId="3AAF04E5">
                  <wp:extent cx="1080000" cy="360000"/>
                  <wp:effectExtent l="0" t="0" r="6350" b="2540"/>
                  <wp:docPr id="196" name="그림 196" descr="C:\Users\김여진\Desktop\2학년 2학기\공개SW실무\프로젝트\각종 UI\bPuzz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김여진\Desktop\2학년 2학기\공개SW실무\프로젝트\각종 UI\bPuzz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sz w:val="18"/>
                <w:szCs w:val="18"/>
              </w:rPr>
            </w:pPr>
            <w:r w:rsidRPr="004F5E0E">
              <w:rPr>
                <w:rFonts w:hint="eastAsia"/>
                <w:sz w:val="18"/>
                <w:szCs w:val="18"/>
              </w:rPr>
              <w:t>bNewGame,</w:t>
            </w:r>
            <w:r>
              <w:rPr>
                <w:sz w:val="18"/>
                <w:szCs w:val="18"/>
              </w:rPr>
              <w:t xml:space="preserve"> </w:t>
            </w:r>
            <w:r w:rsidRPr="004F5E0E">
              <w:rPr>
                <w:sz w:val="18"/>
                <w:szCs w:val="18"/>
              </w:rPr>
              <w:t>bOnePlayer</w:t>
            </w:r>
            <w:r w:rsidRPr="004F5E0E">
              <w:rPr>
                <w:rFonts w:hint="eastAsia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 xml:space="preserve"> </w:t>
            </w:r>
            <w:r w:rsidRPr="004F5E0E">
              <w:rPr>
                <w:sz w:val="18"/>
                <w:szCs w:val="18"/>
              </w:rPr>
              <w:t>bTwoPlayers</w:t>
            </w:r>
            <w:r w:rsidRPr="004F5E0E">
              <w:rPr>
                <w:rFonts w:hint="eastAsia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 xml:space="preserve"> </w:t>
            </w:r>
            <w:r w:rsidRPr="004F5E0E">
              <w:rPr>
                <w:sz w:val="18"/>
                <w:szCs w:val="18"/>
              </w:rPr>
              <w:t>bNetWork</w:t>
            </w:r>
          </w:p>
          <w:p w:rsidR="00A46FCC" w:rsidRPr="00F66925" w:rsidRDefault="00A46FCC" w:rsidP="00621031">
            <w:pPr>
              <w:rPr>
                <w:b w:val="0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 xml:space="preserve">플레이어를 결정하기 위해 사용되는 </w:t>
            </w:r>
            <w:r>
              <w:rPr>
                <w:rFonts w:ascii="맑은 고딕" w:eastAsia="맑은 고딕" w:hAnsi="맑은 고딕"/>
                <w:b w:val="0"/>
                <w:noProof/>
                <w:sz w:val="16"/>
                <w:szCs w:val="16"/>
              </w:rPr>
              <w:t>UI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이다.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 w:rsidRPr="00892C4E">
              <w:rPr>
                <w:rFonts w:ascii="맑은 고딕" w:eastAsia="맑은 고딕" w:hAnsi="맑은 고딕" w:hint="eastAsia"/>
                <w:b/>
              </w:rPr>
              <w:t>bOptions</w:t>
            </w:r>
            <w:r>
              <w:rPr>
                <w:rFonts w:ascii="맑은 고딕" w:eastAsia="맑은 고딕" w:hAnsi="맑은 고딕" w:hint="eastAsia"/>
                <w:b/>
              </w:rPr>
              <w:t xml:space="preserve">, </w:t>
            </w:r>
            <w:r w:rsidRPr="00892C4E">
              <w:rPr>
                <w:rFonts w:ascii="맑은 고딕" w:eastAsia="맑은 고딕" w:hAnsi="맑은 고딕"/>
                <w:b/>
              </w:rPr>
              <w:t>bEndless</w:t>
            </w:r>
            <w:r>
              <w:rPr>
                <w:rFonts w:ascii="맑은 고딕" w:eastAsia="맑은 고딕" w:hAnsi="맑은 고딕" w:hint="eastAsia"/>
                <w:b/>
              </w:rPr>
              <w:t xml:space="preserve">, </w:t>
            </w:r>
            <w:r w:rsidRPr="00892C4E">
              <w:rPr>
                <w:rFonts w:ascii="맑은 고딕" w:eastAsia="맑은 고딕" w:hAnsi="맑은 고딕"/>
                <w:b/>
              </w:rPr>
              <w:t>bTimeTrial</w:t>
            </w:r>
            <w:r>
              <w:rPr>
                <w:rFonts w:ascii="맑은 고딕" w:eastAsia="맑은 고딕" w:hAnsi="맑은 고딕" w:hint="eastAsia"/>
                <w:b/>
              </w:rPr>
              <w:t xml:space="preserve">, </w:t>
            </w:r>
            <w:r w:rsidRPr="00892C4E">
              <w:rPr>
                <w:rFonts w:ascii="맑은 고딕" w:eastAsia="맑은 고딕" w:hAnsi="맑은 고딕"/>
                <w:b/>
              </w:rPr>
              <w:t>bPuzzle</w:t>
            </w:r>
          </w:p>
          <w:p w:rsidR="00A46FCC" w:rsidRPr="004F5E0E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 xml:space="preserve">▶옵션을 선택할 때 나타나는 </w:t>
            </w:r>
            <w:r>
              <w:rPr>
                <w:rFonts w:ascii="맑은 고딕" w:eastAsia="맑은 고딕" w:hAnsi="맑은 고딕"/>
                <w:noProof/>
                <w:sz w:val="16"/>
                <w:szCs w:val="16"/>
              </w:rPr>
              <w:t>UI</w:t>
            </w: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이다.</w:t>
            </w:r>
          </w:p>
        </w:tc>
      </w:tr>
      <w:tr w:rsidR="00A46FCC" w:rsidTr="00621031">
        <w:trPr>
          <w:trHeight w:val="16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Pr="004F5E0E" w:rsidRDefault="00A46FCC" w:rsidP="00621031">
            <w:pPr>
              <w:rPr>
                <w:rFonts w:ascii="맑은 고딕" w:eastAsia="맑은 고딕" w:hAnsi="맑은 고딕"/>
                <w:noProof/>
              </w:rPr>
            </w:pPr>
            <w:r w:rsidRPr="004F5E0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675BA985" wp14:editId="42833579">
                  <wp:extent cx="1016000" cy="1016000"/>
                  <wp:effectExtent l="0" t="0" r="0" b="0"/>
                  <wp:docPr id="219" name="그림 219" descr="C:\Users\김여진\Desktop\2학년 2학기\공개SW실무\프로젝트\각종 UI\bEx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김여진\Desktop\2학년 2학기\공개SW실무\프로젝트\각종 UI\bEx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  <w:r w:rsidRPr="00892C4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3EA73AD9" wp14:editId="30897325">
                  <wp:extent cx="888256" cy="297180"/>
                  <wp:effectExtent l="0" t="0" r="7620" b="7620"/>
                  <wp:docPr id="220" name="그림 220" descr="C:\Users\김여진\Desktop\2학년 2학기\공개SW실무\프로젝트\각종 UI\iWinn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김여진\Desktop\2학년 2학기\공개SW실무\프로젝트\각종 UI\iWinn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188" cy="30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92C4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241323E4" wp14:editId="0D54A651">
                  <wp:extent cx="897255" cy="300190"/>
                  <wp:effectExtent l="0" t="0" r="0" b="0"/>
                  <wp:docPr id="221" name="그림 221" descr="C:\Users\김여진\Desktop\2학년 2학기\공개SW실무\프로젝트\각종 UI\iLos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김여진\Desktop\2학년 2학기\공개SW실무\프로젝트\각종 UI\iLos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834" cy="305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92C4E"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037D25A8" wp14:editId="731A424B">
                  <wp:extent cx="867650" cy="290286"/>
                  <wp:effectExtent l="0" t="0" r="8890" b="0"/>
                  <wp:docPr id="222" name="그림 222" descr="C:\Users\김여진\Desktop\2학년 2학기\공개SW실무\프로젝트\각종 UI\iDra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김여진\Desktop\2학년 2학기\공개SW실무\프로젝트\각종 UI\iDra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0867" cy="291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6FCC" w:rsidRPr="005D3BDF" w:rsidRDefault="00A46FCC" w:rsidP="006210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noProof/>
              </w:rPr>
            </w:pPr>
          </w:p>
        </w:tc>
      </w:tr>
      <w:tr w:rsidR="00A46FCC" w:rsidTr="00621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:rsidR="00A46FCC" w:rsidRDefault="00A46FCC" w:rsidP="00621031">
            <w:pPr>
              <w:rPr>
                <w:rFonts w:ascii="맑은 고딕" w:eastAsia="맑은 고딕" w:hAnsi="맑은 고딕"/>
              </w:rPr>
            </w:pPr>
            <w:r w:rsidRPr="004F5E0E">
              <w:rPr>
                <w:rFonts w:ascii="맑은 고딕" w:eastAsia="맑은 고딕" w:hAnsi="맑은 고딕" w:hint="eastAsia"/>
              </w:rPr>
              <w:t>bExit</w:t>
            </w:r>
          </w:p>
          <w:p w:rsidR="00A46FCC" w:rsidRPr="00F66925" w:rsidRDefault="00A46FCC" w:rsidP="00621031">
            <w:pPr>
              <w:rPr>
                <w:rFonts w:ascii="맑은 고딕" w:eastAsia="맑은 고딕" w:hAnsi="맑은 고딕"/>
                <w:b w:val="0"/>
                <w:noProof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</w:t>
            </w:r>
            <w:r>
              <w:rPr>
                <w:rFonts w:ascii="맑은 고딕" w:eastAsia="맑은 고딕" w:hAnsi="맑은 고딕" w:hint="eastAsia"/>
                <w:b w:val="0"/>
                <w:noProof/>
                <w:sz w:val="16"/>
                <w:szCs w:val="16"/>
              </w:rPr>
              <w:t>게임을 끝내기 위한 UI이다.</w:t>
            </w:r>
          </w:p>
        </w:tc>
        <w:tc>
          <w:tcPr>
            <w:tcW w:w="4438" w:type="dxa"/>
          </w:tcPr>
          <w:p w:rsidR="00A46FCC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 xml:space="preserve">iWinner, </w:t>
            </w:r>
            <w:r>
              <w:rPr>
                <w:rFonts w:ascii="맑은 고딕" w:eastAsia="맑은 고딕" w:hAnsi="맑은 고딕"/>
                <w:b/>
              </w:rPr>
              <w:t>iLoser</w:t>
            </w:r>
            <w:r>
              <w:rPr>
                <w:rFonts w:ascii="맑은 고딕" w:eastAsia="맑은 고딕" w:hAnsi="맑은 고딕" w:hint="eastAsia"/>
                <w:b/>
              </w:rPr>
              <w:t xml:space="preserve">, </w:t>
            </w:r>
            <w:r w:rsidRPr="00892C4E">
              <w:rPr>
                <w:rFonts w:ascii="맑은 고딕" w:eastAsia="맑은 고딕" w:hAnsi="맑은 고딕"/>
                <w:b/>
              </w:rPr>
              <w:t>iDraw</w:t>
            </w:r>
          </w:p>
          <w:p w:rsidR="00A46FCC" w:rsidRPr="004F5E0E" w:rsidRDefault="00A46FCC" w:rsidP="00621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noProof/>
                <w:sz w:val="16"/>
                <w:szCs w:val="16"/>
              </w:rPr>
              <w:t>▶게임의 결과를 알려준다.</w:t>
            </w:r>
          </w:p>
        </w:tc>
      </w:tr>
    </w:tbl>
    <w:p w:rsidR="00C47A1D" w:rsidRPr="00D350F9" w:rsidRDefault="00C47A1D">
      <w:pPr>
        <w:rPr>
          <w:rFonts w:ascii="맑은 고딕" w:eastAsia="맑은 고딕" w:hAnsi="맑은 고딕"/>
        </w:rPr>
      </w:pPr>
    </w:p>
    <w:p w:rsidR="00E43B54" w:rsidRPr="00D350F9" w:rsidRDefault="00E43B54" w:rsidP="00E43B54">
      <w:pPr>
        <w:pStyle w:val="1"/>
        <w:rPr>
          <w:rFonts w:ascii="맑은 고딕" w:eastAsia="맑은 고딕" w:hAnsi="맑은 고딕"/>
          <w:lang w:val="ko-KR"/>
        </w:rPr>
      </w:pPr>
      <w:r w:rsidRPr="00D350F9">
        <w:rPr>
          <w:rFonts w:ascii="맑은 고딕" w:eastAsia="맑은 고딕" w:hAnsi="맑은 고딕" w:hint="eastAsia"/>
          <w:lang w:val="ko-KR"/>
        </w:rPr>
        <w:t>개선점</w:t>
      </w:r>
    </w:p>
    <w:p w:rsidR="00E43B54" w:rsidRPr="00AB7541" w:rsidRDefault="00E43B54" w:rsidP="00E43B54">
      <w:pPr>
        <w:rPr>
          <w:rFonts w:ascii="맑은 고딕" w:eastAsia="맑은 고딕" w:hAnsi="맑은 고딕"/>
          <w:b/>
          <w:lang w:val="ko-KR"/>
        </w:rPr>
      </w:pPr>
      <w:r>
        <w:rPr>
          <w:rFonts w:ascii="맑은 고딕" w:eastAsia="맑은 고딕" w:hAnsi="맑은 고딕" w:hint="eastAsia"/>
          <w:b/>
          <w:lang w:val="ko-KR"/>
        </w:rPr>
        <w:t xml:space="preserve">1. </w:t>
      </w:r>
      <w:r w:rsidRPr="00AB7541">
        <w:rPr>
          <w:rFonts w:ascii="맑은 고딕" w:eastAsia="맑은 고딕" w:hAnsi="맑은 고딕" w:hint="eastAsia"/>
          <w:b/>
          <w:lang w:val="ko-KR"/>
        </w:rPr>
        <w:t>현재는 블록의 위치를 좌우로만 바꿀 수 있는데 이것을 상하&amp;대각선으로도 바꿀 수 있게 한다.</w:t>
      </w:r>
    </w:p>
    <w:p w:rsidR="00E43B54" w:rsidRPr="00B22953" w:rsidRDefault="00E43B54" w:rsidP="00E43B5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07823A9F" wp14:editId="2A0FA1EE">
            <wp:extent cx="1546860" cy="2519172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242" cy="252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 xml:space="preserve">블록의 커서 방향을 추가하기 위해 </w:t>
      </w:r>
      <w:r>
        <w:rPr>
          <w:rFonts w:ascii="맑은 고딕" w:eastAsia="맑은 고딕" w:hAnsi="맑은 고딕"/>
          <w:lang w:val="ko-KR"/>
        </w:rPr>
        <w:t xml:space="preserve">BlockGameSdl </w:t>
      </w:r>
      <w:r>
        <w:rPr>
          <w:rFonts w:ascii="맑은 고딕" w:eastAsia="맑은 고딕" w:hAnsi="맑은 고딕" w:hint="eastAsia"/>
          <w:lang w:val="ko-KR"/>
        </w:rPr>
        <w:t>클래스 메소드에 좌우 커서 및 상하&amp;대각선으로도 바꿀 수 있는 메소드를 추가한다.</w:t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</w:p>
    <w:p w:rsidR="00E43B54" w:rsidRPr="00AB7541" w:rsidRDefault="00E43B54" w:rsidP="00E43B54">
      <w:pPr>
        <w:rPr>
          <w:rFonts w:ascii="맑은 고딕" w:eastAsia="맑은 고딕" w:hAnsi="맑은 고딕"/>
          <w:b/>
          <w:lang w:val="ko-KR"/>
        </w:rPr>
      </w:pPr>
      <w:r w:rsidRPr="00AB7541">
        <w:rPr>
          <w:rFonts w:ascii="맑은 고딕" w:eastAsia="맑은 고딕" w:hAnsi="맑은 고딕" w:hint="eastAsia"/>
          <w:b/>
          <w:lang w:val="ko-KR"/>
        </w:rPr>
        <w:t>2. 일시 정지 버튼 생성</w:t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34C3FBD5" wp14:editId="5DA0E215">
            <wp:extent cx="1419225" cy="1952625"/>
            <wp:effectExtent l="0" t="0" r="9525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게임 내의 상태를 관리하는 Stats클래스의 하위메소드에 load, save 기능 말고도</w:t>
      </w:r>
    </w:p>
    <w:p w:rsidR="00E43B54" w:rsidRPr="00B22953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중간에 게임을 멈출 수 있는 pause메소드를 추가하여 일시 정지 할 수 있도록 한다.</w:t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</w:p>
    <w:p w:rsidR="00E43B54" w:rsidRPr="00AB7541" w:rsidRDefault="00E43B54" w:rsidP="00E43B54">
      <w:pPr>
        <w:rPr>
          <w:rFonts w:ascii="맑은 고딕" w:eastAsia="맑은 고딕" w:hAnsi="맑은 고딕"/>
          <w:b/>
          <w:lang w:val="ko-KR"/>
        </w:rPr>
      </w:pPr>
      <w:r w:rsidRPr="00AB7541">
        <w:rPr>
          <w:rFonts w:ascii="맑은 고딕" w:eastAsia="맑은 고딕" w:hAnsi="맑은 고딕" w:hint="eastAsia"/>
          <w:b/>
          <w:lang w:val="ko-KR"/>
        </w:rPr>
        <w:t xml:space="preserve">3. 현재는 메인 화면에서 </w:t>
      </w:r>
      <w:r w:rsidRPr="00AB7541">
        <w:rPr>
          <w:rFonts w:ascii="맑은 고딕" w:eastAsia="맑은 고딕" w:hAnsi="맑은 고딕"/>
          <w:b/>
          <w:lang w:val="ko-KR"/>
        </w:rPr>
        <w:t>ESC</w:t>
      </w:r>
      <w:r w:rsidRPr="00AB7541">
        <w:rPr>
          <w:rFonts w:ascii="맑은 고딕" w:eastAsia="맑은 고딕" w:hAnsi="맑은 고딕" w:hint="eastAsia"/>
          <w:b/>
          <w:lang w:val="ko-KR"/>
        </w:rPr>
        <w:t xml:space="preserve">키를 누르면 바로 게임이 종료되는데 종료 전에 </w:t>
      </w:r>
      <w:r w:rsidRPr="00AB7541">
        <w:rPr>
          <w:rFonts w:ascii="맑은 고딕" w:eastAsia="맑은 고딕" w:hAnsi="맑은 고딕"/>
          <w:b/>
          <w:lang w:val="ko-KR"/>
        </w:rPr>
        <w:t>‘</w:t>
      </w:r>
      <w:r w:rsidRPr="00AB7541">
        <w:rPr>
          <w:rFonts w:ascii="맑은 고딕" w:eastAsia="맑은 고딕" w:hAnsi="맑은 고딕" w:hint="eastAsia"/>
          <w:b/>
          <w:lang w:val="ko-KR"/>
        </w:rPr>
        <w:t>종료하십니까?</w:t>
      </w:r>
      <w:r w:rsidRPr="00AB7541">
        <w:rPr>
          <w:rFonts w:ascii="맑은 고딕" w:eastAsia="맑은 고딕" w:hAnsi="맑은 고딕"/>
          <w:b/>
          <w:lang w:val="ko-KR"/>
        </w:rPr>
        <w:t xml:space="preserve"> Yes/No’ </w:t>
      </w:r>
      <w:r w:rsidRPr="00AB7541">
        <w:rPr>
          <w:rFonts w:ascii="맑은 고딕" w:eastAsia="맑은 고딕" w:hAnsi="맑은 고딕" w:hint="eastAsia"/>
          <w:b/>
          <w:lang w:val="ko-KR"/>
        </w:rPr>
        <w:t>팝업 띄우기</w:t>
      </w:r>
    </w:p>
    <w:p w:rsidR="00E43B54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000E3951" wp14:editId="3CB98B4D">
            <wp:extent cx="1607820" cy="2129275"/>
            <wp:effectExtent l="0" t="0" r="0" b="444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178" cy="213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B54" w:rsidRPr="00B22953" w:rsidRDefault="00E43B54" w:rsidP="00E43B54">
      <w:pPr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Menu클래스 필드에 속해있는exit클래스에 키보드 ESC버튼 클릭시 팝업창을 띄우는 명령어를 추가시킨다.</w:t>
      </w:r>
    </w:p>
    <w:p w:rsidR="00E43B54" w:rsidRDefault="00E43B54">
      <w:pPr>
        <w:rPr>
          <w:kern w:val="0"/>
        </w:rPr>
      </w:pPr>
    </w:p>
    <w:sectPr w:rsidR="00E43B54" w:rsidSect="003C0A39">
      <w:headerReference w:type="default" r:id="rId131"/>
      <w:headerReference w:type="first" r:id="rId132"/>
      <w:footerReference w:type="first" r:id="rId133"/>
      <w:pgSz w:w="12240" w:h="15840" w:code="1"/>
      <w:pgMar w:top="1440" w:right="1080" w:bottom="1080" w:left="1080" w:header="86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A2F" w:rsidRDefault="00595A2F">
      <w:pPr>
        <w:spacing w:before="0" w:after="0"/>
      </w:pPr>
      <w:r>
        <w:separator/>
      </w:r>
    </w:p>
  </w:endnote>
  <w:endnote w:type="continuationSeparator" w:id="0">
    <w:p w:rsidR="00595A2F" w:rsidRDefault="00595A2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9169713"/>
      <w:placeholder>
        <w:docPart w:val="CED68FE9B73E41A6AD62FFB9F7549463"/>
      </w:placeholder>
      <w:temporary/>
      <w:showingPlcHdr/>
      <w15:appearance w15:val="hidden"/>
    </w:sdtPr>
    <w:sdtContent>
      <w:p w:rsidR="008B7A46" w:rsidRDefault="008B7A46">
        <w:pPr>
          <w:pStyle w:val="a4"/>
        </w:pPr>
        <w:r>
          <w:rPr>
            <w:lang w:val="ko-KR"/>
          </w:rPr>
          <w:t>[</w:t>
        </w:r>
        <w:r>
          <w:rPr>
            <w:lang w:val="ko-KR"/>
          </w:rPr>
          <w:t>여기에</w:t>
        </w:r>
        <w:r>
          <w:rPr>
            <w:lang w:val="ko-KR"/>
          </w:rPr>
          <w:t xml:space="preserve"> </w:t>
        </w:r>
        <w:r>
          <w:rPr>
            <w:lang w:val="ko-KR"/>
          </w:rPr>
          <w:t>입력</w:t>
        </w:r>
        <w:r>
          <w:rPr>
            <w:lang w:val="ko-KR"/>
          </w:rPr>
          <w:t>]</w:t>
        </w:r>
      </w:p>
    </w:sdtContent>
  </w:sdt>
  <w:p w:rsidR="008B7A46" w:rsidRDefault="008B7A46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A2F" w:rsidRDefault="00595A2F">
      <w:pPr>
        <w:spacing w:before="0" w:after="0"/>
      </w:pPr>
      <w:r>
        <w:separator/>
      </w:r>
    </w:p>
  </w:footnote>
  <w:footnote w:type="continuationSeparator" w:id="0">
    <w:p w:rsidR="00595A2F" w:rsidRDefault="00595A2F">
      <w:pPr>
        <w:spacing w:before="0" w:after="0"/>
      </w:pPr>
      <w:r>
        <w:continuationSeparator/>
      </w:r>
    </w:p>
  </w:footnote>
  <w:footnote w:id="1">
    <w:p w:rsidR="008B7A46" w:rsidRDefault="008B7A46" w:rsidP="00DC5D69">
      <w:pPr>
        <w:pStyle w:val="ae"/>
      </w:pPr>
      <w:r>
        <w:rPr>
          <w:rStyle w:val="af"/>
        </w:rPr>
        <w:footnoteRef/>
      </w:r>
      <w:r>
        <w:t xml:space="preserve"> </w:t>
      </w:r>
      <w:r w:rsidRPr="00FE3A04">
        <w:t>http://www.hani.co.kr/arti/economy/economy_general/710003.html</w:t>
      </w:r>
    </w:p>
  </w:footnote>
  <w:footnote w:id="2">
    <w:p w:rsidR="008B7A46" w:rsidRDefault="008B7A46" w:rsidP="00DC5D69">
      <w:pPr>
        <w:pStyle w:val="ae"/>
      </w:pPr>
      <w:r>
        <w:rPr>
          <w:rStyle w:val="af"/>
        </w:rPr>
        <w:footnoteRef/>
      </w:r>
      <w:r>
        <w:t xml:space="preserve"> </w:t>
      </w:r>
      <w:r w:rsidRPr="00A501F3">
        <w:t>http://www.gamemeca.com/news/view.php?gid=913647</w:t>
      </w:r>
    </w:p>
  </w:footnote>
  <w:footnote w:id="3">
    <w:p w:rsidR="008B7A46" w:rsidRDefault="008B7A46" w:rsidP="00DC5D69">
      <w:pPr>
        <w:pStyle w:val="ae"/>
      </w:pPr>
      <w:r>
        <w:rPr>
          <w:rStyle w:val="af"/>
        </w:rPr>
        <w:footnoteRef/>
      </w:r>
      <w:r>
        <w:t xml:space="preserve"> </w:t>
      </w:r>
      <w:r w:rsidRPr="00716EF0">
        <w:t>http://sourceforge.net/projects/blockattack/?source=directory</w:t>
      </w:r>
    </w:p>
  </w:footnote>
  <w:footnote w:id="4">
    <w:p w:rsidR="008B7A46" w:rsidRDefault="008B7A46" w:rsidP="00E43B54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https://ko.wikipedia.org/wiki/%EC%95%A0%EB%8B%88%ED%8C%A1</w:t>
      </w:r>
    </w:p>
  </w:footnote>
  <w:footnote w:id="5">
    <w:p w:rsidR="008B7A46" w:rsidRDefault="008B7A46" w:rsidP="00E43B54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https://en.wikipedia.org/wiki/Candy_Crush_Saga</w:t>
      </w:r>
    </w:p>
  </w:footnote>
  <w:footnote w:id="6">
    <w:p w:rsidR="008B7A46" w:rsidRDefault="008B7A46" w:rsidP="00F26861">
      <w:pPr>
        <w:pStyle w:val="ae"/>
      </w:pPr>
      <w:r>
        <w:rPr>
          <w:rStyle w:val="af"/>
        </w:rPr>
        <w:footnoteRef/>
      </w:r>
      <w:r>
        <w:t xml:space="preserve"> </w:t>
      </w:r>
      <w:r w:rsidRPr="00F8290A">
        <w:rPr>
          <w:sz w:val="16"/>
        </w:rPr>
        <w:t>https://ko.wikipedia.org/wiki/%EC%8A%A4%EC%BC%80%EC%9D%BC%EB%9F%AC%EB%B8%94_%EB%B2%A1%ED%84%B0_%EA%B7%B8%EB%9E%98%ED%94%BD%EC%8A%A4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A46" w:rsidRDefault="008B7A46" w:rsidP="003C0A39">
    <w:pPr>
      <w:pStyle w:val="a3"/>
      <w:jc w:val="lef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44A5C99" wp14:editId="03CF0D10">
          <wp:simplePos x="0" y="0"/>
          <wp:positionH relativeFrom="column">
            <wp:posOffset>4612582</wp:posOffset>
          </wp:positionH>
          <wp:positionV relativeFrom="page">
            <wp:posOffset>415290</wp:posOffset>
          </wp:positionV>
          <wp:extent cx="1746885" cy="424815"/>
          <wp:effectExtent l="0" t="0" r="5715" b="0"/>
          <wp:wrapTight wrapText="bothSides">
            <wp:wrapPolygon edited="0">
              <wp:start x="0" y="0"/>
              <wp:lineTo x="0" y="20341"/>
              <wp:lineTo x="21435" y="20341"/>
              <wp:lineTo x="21435" y="0"/>
              <wp:lineTo x="0" y="0"/>
            </wp:wrapPolygon>
          </wp:wrapTight>
          <wp:docPr id="202" name="그림 2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6885" cy="4248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BD19AD">
      <w:rPr>
        <w:rFonts w:hint="eastAsia"/>
        <w:sz w:val="24"/>
        <w:szCs w:val="24"/>
      </w:rPr>
      <w:t>공개</w:t>
    </w:r>
    <w:r w:rsidRPr="00BD19AD">
      <w:rPr>
        <w:rFonts w:hint="eastAsia"/>
        <w:sz w:val="24"/>
        <w:szCs w:val="24"/>
      </w:rPr>
      <w:t>SW</w:t>
    </w:r>
    <w:r w:rsidRPr="00BD19AD">
      <w:rPr>
        <w:rFonts w:hint="eastAsia"/>
        <w:sz w:val="24"/>
        <w:szCs w:val="24"/>
      </w:rPr>
      <w:t>실무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Look w:val="04A0" w:firstRow="1" w:lastRow="0" w:firstColumn="1" w:lastColumn="0" w:noHBand="0" w:noVBand="1"/>
    </w:tblPr>
    <w:tblGrid>
      <w:gridCol w:w="5148"/>
      <w:gridCol w:w="5148"/>
    </w:tblGrid>
    <w:tr w:rsidR="008B7A46">
      <w:tc>
        <w:tcPr>
          <w:tcW w:w="2500" w:type="pct"/>
          <w:vAlign w:val="bottom"/>
        </w:tcPr>
        <w:p w:rsidR="008B7A46" w:rsidRPr="00BD19AD" w:rsidRDefault="008B7A46" w:rsidP="00BD19AD">
          <w:pPr>
            <w:rPr>
              <w:sz w:val="24"/>
              <w:szCs w:val="24"/>
            </w:rPr>
          </w:pPr>
          <w:r w:rsidRPr="00BD19AD">
            <w:rPr>
              <w:rFonts w:hint="eastAsia"/>
              <w:sz w:val="24"/>
              <w:szCs w:val="24"/>
            </w:rPr>
            <w:t>공개</w:t>
          </w:r>
          <w:r w:rsidRPr="00BD19AD">
            <w:rPr>
              <w:rFonts w:hint="eastAsia"/>
              <w:sz w:val="24"/>
              <w:szCs w:val="24"/>
            </w:rPr>
            <w:t>SW</w:t>
          </w:r>
          <w:r w:rsidRPr="00BD19AD">
            <w:rPr>
              <w:rFonts w:hint="eastAsia"/>
              <w:sz w:val="24"/>
              <w:szCs w:val="24"/>
            </w:rPr>
            <w:t>실무</w:t>
          </w:r>
        </w:p>
      </w:tc>
      <w:sdt>
        <w:sdtPr>
          <w:alias w:val="그림을 바꾸려면 아이콘을 클릭하세요."/>
          <w:tag w:val="그림을 바꾸려면 아이콘을 클릭하세요."/>
          <w:id w:val="-423115271"/>
          <w:picture/>
        </w:sdtPr>
        <w:sdtContent>
          <w:tc>
            <w:tcPr>
              <w:tcW w:w="2500" w:type="pct"/>
              <w:vAlign w:val="bottom"/>
            </w:tcPr>
            <w:p w:rsidR="008B7A46" w:rsidRDefault="008B7A46">
              <w:pPr>
                <w:pStyle w:val="a3"/>
              </w:pPr>
              <w:r>
                <w:rPr>
                  <w:noProof/>
                </w:rPr>
                <w:drawing>
                  <wp:inline distT="0" distB="0" distL="0" distR="0">
                    <wp:extent cx="1747365" cy="424815"/>
                    <wp:effectExtent l="0" t="0" r="5715" b="0"/>
                    <wp:docPr id="1" name="그림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그림 1"/>
                            <pic:cNvPicPr preferRelativeResize="0">
                              <a:picLocks noChangeAspect="1" noChangeArrowheads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11913" cy="440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</w:tbl>
  <w:p w:rsidR="008B7A46" w:rsidRDefault="008B7A46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CA03B5"/>
    <w:multiLevelType w:val="hybridMultilevel"/>
    <w:tmpl w:val="1D00CC48"/>
    <w:lvl w:ilvl="0" w:tplc="25184BCA">
      <w:start w:val="1"/>
      <w:numFmt w:val="decimal"/>
      <w:lvlText w:val="%1."/>
      <w:lvlJc w:val="left"/>
      <w:pPr>
        <w:ind w:left="625" w:hanging="22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19AD"/>
    <w:rsid w:val="0002069D"/>
    <w:rsid w:val="000415EF"/>
    <w:rsid w:val="00057CA5"/>
    <w:rsid w:val="000615AD"/>
    <w:rsid w:val="00066D6D"/>
    <w:rsid w:val="00084ED1"/>
    <w:rsid w:val="00087433"/>
    <w:rsid w:val="000D44C5"/>
    <w:rsid w:val="001067B2"/>
    <w:rsid w:val="00110901"/>
    <w:rsid w:val="00117E1A"/>
    <w:rsid w:val="00141C24"/>
    <w:rsid w:val="0014344D"/>
    <w:rsid w:val="00155F73"/>
    <w:rsid w:val="00166AFA"/>
    <w:rsid w:val="001A0B8F"/>
    <w:rsid w:val="001A0FD4"/>
    <w:rsid w:val="001B26A3"/>
    <w:rsid w:val="001C4692"/>
    <w:rsid w:val="001D7DAD"/>
    <w:rsid w:val="00213987"/>
    <w:rsid w:val="00214D5B"/>
    <w:rsid w:val="00217C5D"/>
    <w:rsid w:val="00224BF3"/>
    <w:rsid w:val="00254614"/>
    <w:rsid w:val="00260490"/>
    <w:rsid w:val="0029174F"/>
    <w:rsid w:val="002A1D65"/>
    <w:rsid w:val="002A27DA"/>
    <w:rsid w:val="002A5E8A"/>
    <w:rsid w:val="002B5E5B"/>
    <w:rsid w:val="002E044A"/>
    <w:rsid w:val="002E088B"/>
    <w:rsid w:val="002E65F9"/>
    <w:rsid w:val="002F6B93"/>
    <w:rsid w:val="003024DC"/>
    <w:rsid w:val="00305BEC"/>
    <w:rsid w:val="00312B27"/>
    <w:rsid w:val="00314E52"/>
    <w:rsid w:val="00322A2A"/>
    <w:rsid w:val="003348DE"/>
    <w:rsid w:val="00334B3C"/>
    <w:rsid w:val="0035278B"/>
    <w:rsid w:val="0037659E"/>
    <w:rsid w:val="0037788A"/>
    <w:rsid w:val="00382951"/>
    <w:rsid w:val="00385EB0"/>
    <w:rsid w:val="003909D3"/>
    <w:rsid w:val="0039121D"/>
    <w:rsid w:val="00393046"/>
    <w:rsid w:val="003A2843"/>
    <w:rsid w:val="003A3E51"/>
    <w:rsid w:val="003C0A39"/>
    <w:rsid w:val="003D0FE1"/>
    <w:rsid w:val="003E4677"/>
    <w:rsid w:val="003F0293"/>
    <w:rsid w:val="003F3AD6"/>
    <w:rsid w:val="00421857"/>
    <w:rsid w:val="004357B6"/>
    <w:rsid w:val="00452D75"/>
    <w:rsid w:val="004634DB"/>
    <w:rsid w:val="004A2C06"/>
    <w:rsid w:val="004D4C97"/>
    <w:rsid w:val="004E41ED"/>
    <w:rsid w:val="004E511D"/>
    <w:rsid w:val="004F5EA1"/>
    <w:rsid w:val="00521377"/>
    <w:rsid w:val="00521899"/>
    <w:rsid w:val="005262E4"/>
    <w:rsid w:val="00535E31"/>
    <w:rsid w:val="0054693C"/>
    <w:rsid w:val="00547CA3"/>
    <w:rsid w:val="00563C55"/>
    <w:rsid w:val="0058035B"/>
    <w:rsid w:val="00590531"/>
    <w:rsid w:val="00590CD0"/>
    <w:rsid w:val="00594C1D"/>
    <w:rsid w:val="00595A2F"/>
    <w:rsid w:val="0059628B"/>
    <w:rsid w:val="005A704C"/>
    <w:rsid w:val="005E07E4"/>
    <w:rsid w:val="00621031"/>
    <w:rsid w:val="00655988"/>
    <w:rsid w:val="00657EED"/>
    <w:rsid w:val="00673998"/>
    <w:rsid w:val="0069545A"/>
    <w:rsid w:val="006A3410"/>
    <w:rsid w:val="006A3FEF"/>
    <w:rsid w:val="006C3030"/>
    <w:rsid w:val="006E54EC"/>
    <w:rsid w:val="006E5B1A"/>
    <w:rsid w:val="006E6480"/>
    <w:rsid w:val="006F58CE"/>
    <w:rsid w:val="00716EF0"/>
    <w:rsid w:val="00723798"/>
    <w:rsid w:val="00727D72"/>
    <w:rsid w:val="0073775F"/>
    <w:rsid w:val="00762DBC"/>
    <w:rsid w:val="00772776"/>
    <w:rsid w:val="0079722E"/>
    <w:rsid w:val="007C4DA2"/>
    <w:rsid w:val="007D29C4"/>
    <w:rsid w:val="007E67F1"/>
    <w:rsid w:val="007F2C49"/>
    <w:rsid w:val="007F3D89"/>
    <w:rsid w:val="00800A65"/>
    <w:rsid w:val="00803F01"/>
    <w:rsid w:val="00804908"/>
    <w:rsid w:val="008055E5"/>
    <w:rsid w:val="00813BA6"/>
    <w:rsid w:val="008277B3"/>
    <w:rsid w:val="00834594"/>
    <w:rsid w:val="00835223"/>
    <w:rsid w:val="00842108"/>
    <w:rsid w:val="00876711"/>
    <w:rsid w:val="00880034"/>
    <w:rsid w:val="00897E57"/>
    <w:rsid w:val="008B7A46"/>
    <w:rsid w:val="008C106C"/>
    <w:rsid w:val="008D2AA0"/>
    <w:rsid w:val="008D49D9"/>
    <w:rsid w:val="008F288A"/>
    <w:rsid w:val="008F6B79"/>
    <w:rsid w:val="00903352"/>
    <w:rsid w:val="0094796B"/>
    <w:rsid w:val="00961924"/>
    <w:rsid w:val="009927A2"/>
    <w:rsid w:val="009964CD"/>
    <w:rsid w:val="009A0EBC"/>
    <w:rsid w:val="009B477A"/>
    <w:rsid w:val="009C1C4D"/>
    <w:rsid w:val="009F79EC"/>
    <w:rsid w:val="00A001DF"/>
    <w:rsid w:val="00A05B07"/>
    <w:rsid w:val="00A2046B"/>
    <w:rsid w:val="00A4346A"/>
    <w:rsid w:val="00A46FCC"/>
    <w:rsid w:val="00A501F3"/>
    <w:rsid w:val="00A819A6"/>
    <w:rsid w:val="00A82350"/>
    <w:rsid w:val="00A85B7A"/>
    <w:rsid w:val="00AA1BB3"/>
    <w:rsid w:val="00AA5A6E"/>
    <w:rsid w:val="00AB0F69"/>
    <w:rsid w:val="00AB1022"/>
    <w:rsid w:val="00AB7541"/>
    <w:rsid w:val="00AC708E"/>
    <w:rsid w:val="00AF3703"/>
    <w:rsid w:val="00B01D86"/>
    <w:rsid w:val="00B22953"/>
    <w:rsid w:val="00B22B38"/>
    <w:rsid w:val="00B22E27"/>
    <w:rsid w:val="00B23E29"/>
    <w:rsid w:val="00B31DBE"/>
    <w:rsid w:val="00B64946"/>
    <w:rsid w:val="00B76C9E"/>
    <w:rsid w:val="00B832BF"/>
    <w:rsid w:val="00B86C0E"/>
    <w:rsid w:val="00B94A36"/>
    <w:rsid w:val="00BA7637"/>
    <w:rsid w:val="00BB4AAA"/>
    <w:rsid w:val="00BB6784"/>
    <w:rsid w:val="00BC0F76"/>
    <w:rsid w:val="00BD19AD"/>
    <w:rsid w:val="00BD55CF"/>
    <w:rsid w:val="00BE1C1D"/>
    <w:rsid w:val="00BE22E6"/>
    <w:rsid w:val="00C47A1D"/>
    <w:rsid w:val="00C80B62"/>
    <w:rsid w:val="00C850DF"/>
    <w:rsid w:val="00CA3C84"/>
    <w:rsid w:val="00CA4366"/>
    <w:rsid w:val="00CB2DE9"/>
    <w:rsid w:val="00CF2195"/>
    <w:rsid w:val="00D033C1"/>
    <w:rsid w:val="00D12375"/>
    <w:rsid w:val="00D14928"/>
    <w:rsid w:val="00D350F9"/>
    <w:rsid w:val="00D545F9"/>
    <w:rsid w:val="00D57367"/>
    <w:rsid w:val="00D57E83"/>
    <w:rsid w:val="00D605CA"/>
    <w:rsid w:val="00D87585"/>
    <w:rsid w:val="00D9641A"/>
    <w:rsid w:val="00D96C44"/>
    <w:rsid w:val="00DA0132"/>
    <w:rsid w:val="00DC2378"/>
    <w:rsid w:val="00DC5D69"/>
    <w:rsid w:val="00DD2037"/>
    <w:rsid w:val="00DE2730"/>
    <w:rsid w:val="00E11943"/>
    <w:rsid w:val="00E129DF"/>
    <w:rsid w:val="00E23959"/>
    <w:rsid w:val="00E25E8C"/>
    <w:rsid w:val="00E43B54"/>
    <w:rsid w:val="00E50EE0"/>
    <w:rsid w:val="00E5131C"/>
    <w:rsid w:val="00E90886"/>
    <w:rsid w:val="00E96B47"/>
    <w:rsid w:val="00EA4897"/>
    <w:rsid w:val="00EC0994"/>
    <w:rsid w:val="00EC4EF3"/>
    <w:rsid w:val="00EC68A1"/>
    <w:rsid w:val="00F26861"/>
    <w:rsid w:val="00F409FF"/>
    <w:rsid w:val="00F43BB8"/>
    <w:rsid w:val="00F442E5"/>
    <w:rsid w:val="00F862E2"/>
    <w:rsid w:val="00F868C2"/>
    <w:rsid w:val="00F9119E"/>
    <w:rsid w:val="00F97D5A"/>
    <w:rsid w:val="00FB4C17"/>
    <w:rsid w:val="00FC2684"/>
    <w:rsid w:val="00FC69C1"/>
    <w:rsid w:val="00FD11F7"/>
    <w:rsid w:val="00FE0339"/>
    <w:rsid w:val="00FE20D3"/>
    <w:rsid w:val="00FE2C90"/>
    <w:rsid w:val="00FE3A04"/>
    <w:rsid w:val="00FF7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ADFF2C5-EE7A-4D21-912B-E7C0F008E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3B54"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">
    <w:name w:val="머리글 Char"/>
    <w:basedOn w:val="a0"/>
    <w:link w:val="a3"/>
    <w:uiPriority w:val="99"/>
    <w:rPr>
      <w:kern w:val="20"/>
    </w:rPr>
  </w:style>
  <w:style w:type="paragraph" w:styleId="a4">
    <w:name w:val="footer"/>
    <w:basedOn w:val="a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0">
    <w:name w:val="바닥글 Char"/>
    <w:basedOn w:val="a0"/>
    <w:link w:val="a4"/>
    <w:uiPriority w:val="99"/>
    <w:rPr>
      <w:kern w:val="20"/>
    </w:rPr>
  </w:style>
  <w:style w:type="paragraph" w:styleId="a5">
    <w:name w:val="No Spacing"/>
    <w:link w:val="Char1"/>
    <w:uiPriority w:val="1"/>
    <w:qFormat/>
    <w:pPr>
      <w:spacing w:before="0" w:after="0"/>
    </w:pPr>
  </w:style>
  <w:style w:type="character" w:styleId="a6">
    <w:name w:val="Strong"/>
    <w:basedOn w:val="a0"/>
    <w:uiPriority w:val="1"/>
    <w:unhideWhenUsed/>
    <w:qFormat/>
    <w:rPr>
      <w:b/>
      <w:bCs/>
    </w:rPr>
  </w:style>
  <w:style w:type="character" w:customStyle="1" w:styleId="Char1">
    <w:name w:val="간격 없음 Char"/>
    <w:basedOn w:val="a0"/>
    <w:link w:val="a5"/>
    <w:uiPriority w:val="1"/>
  </w:style>
  <w:style w:type="table" w:customStyle="1" w:styleId="a7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Char2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Char2">
    <w:name w:val="제목 Char"/>
    <w:basedOn w:val="a0"/>
    <w:link w:val="a8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Balloon Text"/>
    <w:basedOn w:val="a"/>
    <w:link w:val="Char4"/>
    <w:uiPriority w:val="99"/>
    <w:semiHidden/>
    <w:unhideWhenUsed/>
    <w:rsid w:val="00AF3703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AF3703"/>
    <w:rPr>
      <w:rFonts w:asciiTheme="majorHAnsi" w:eastAsiaTheme="majorEastAsia" w:hAnsiTheme="majorHAnsi" w:cstheme="majorBidi"/>
      <w:kern w:val="20"/>
      <w:sz w:val="18"/>
      <w:szCs w:val="18"/>
    </w:rPr>
  </w:style>
  <w:style w:type="character" w:styleId="ad">
    <w:name w:val="Placeholder Text"/>
    <w:basedOn w:val="a0"/>
    <w:uiPriority w:val="99"/>
    <w:semiHidden/>
    <w:rsid w:val="00521377"/>
    <w:rPr>
      <w:color w:val="808080"/>
    </w:rPr>
  </w:style>
  <w:style w:type="paragraph" w:styleId="ae">
    <w:name w:val="footnote text"/>
    <w:basedOn w:val="a"/>
    <w:link w:val="Char5"/>
    <w:uiPriority w:val="99"/>
    <w:semiHidden/>
    <w:unhideWhenUsed/>
    <w:rsid w:val="00A501F3"/>
    <w:pPr>
      <w:snapToGrid w:val="0"/>
    </w:pPr>
  </w:style>
  <w:style w:type="character" w:customStyle="1" w:styleId="Char5">
    <w:name w:val="각주 텍스트 Char"/>
    <w:basedOn w:val="a0"/>
    <w:link w:val="ae"/>
    <w:uiPriority w:val="99"/>
    <w:semiHidden/>
    <w:rsid w:val="00A501F3"/>
    <w:rPr>
      <w:kern w:val="20"/>
    </w:rPr>
  </w:style>
  <w:style w:type="character" w:styleId="af">
    <w:name w:val="footnote reference"/>
    <w:basedOn w:val="a0"/>
    <w:uiPriority w:val="99"/>
    <w:semiHidden/>
    <w:unhideWhenUsed/>
    <w:rsid w:val="00A501F3"/>
    <w:rPr>
      <w:vertAlign w:val="superscript"/>
    </w:rPr>
  </w:style>
  <w:style w:type="paragraph" w:customStyle="1" w:styleId="af0">
    <w:name w:val="바탕글"/>
    <w:basedOn w:val="a"/>
    <w:rsid w:val="00B832BF"/>
    <w:pPr>
      <w:widowControl w:val="0"/>
      <w:wordWrap w:val="0"/>
      <w:autoSpaceDE w:val="0"/>
      <w:autoSpaceDN w:val="0"/>
      <w:spacing w:before="0" w:after="0" w:line="384" w:lineRule="auto"/>
      <w:jc w:val="both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styleId="af1">
    <w:name w:val="Date"/>
    <w:basedOn w:val="a"/>
    <w:next w:val="a"/>
    <w:link w:val="Char6"/>
    <w:uiPriority w:val="99"/>
    <w:semiHidden/>
    <w:unhideWhenUsed/>
    <w:rsid w:val="00057CA5"/>
  </w:style>
  <w:style w:type="character" w:customStyle="1" w:styleId="Char6">
    <w:name w:val="날짜 Char"/>
    <w:basedOn w:val="a0"/>
    <w:link w:val="af1"/>
    <w:uiPriority w:val="99"/>
    <w:semiHidden/>
    <w:rsid w:val="00057CA5"/>
    <w:rPr>
      <w:kern w:val="20"/>
    </w:rPr>
  </w:style>
  <w:style w:type="paragraph" w:styleId="af2">
    <w:name w:val="Normal (Web)"/>
    <w:basedOn w:val="a"/>
    <w:uiPriority w:val="99"/>
    <w:semiHidden/>
    <w:unhideWhenUsed/>
    <w:rsid w:val="00F26861"/>
    <w:pPr>
      <w:spacing w:before="100" w:beforeAutospacing="1" w:after="100" w:afterAutospacing="1"/>
    </w:pPr>
    <w:rPr>
      <w:rFonts w:ascii="굴림" w:eastAsia="굴림" w:hAnsi="굴림" w:cs="굴림"/>
      <w:color w:val="auto"/>
      <w:kern w:val="0"/>
      <w:sz w:val="24"/>
      <w:szCs w:val="24"/>
    </w:rPr>
  </w:style>
  <w:style w:type="table" w:customStyle="1" w:styleId="31">
    <w:name w:val="일반 표 31"/>
    <w:basedOn w:val="a1"/>
    <w:uiPriority w:val="43"/>
    <w:rsid w:val="00A819A6"/>
    <w:pPr>
      <w:spacing w:before="0" w:after="0"/>
      <w:jc w:val="both"/>
    </w:pPr>
    <w:rPr>
      <w:color w:val="auto"/>
      <w:kern w:val="2"/>
      <w:szCs w:val="22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310">
    <w:name w:val="일반 표 31"/>
    <w:basedOn w:val="a1"/>
    <w:uiPriority w:val="43"/>
    <w:rsid w:val="00BC0F76"/>
    <w:pPr>
      <w:spacing w:before="0" w:after="0"/>
      <w:jc w:val="both"/>
    </w:pPr>
    <w:rPr>
      <w:color w:val="auto"/>
      <w:kern w:val="2"/>
      <w:szCs w:val="22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f3">
    <w:name w:val="Hyperlink"/>
    <w:basedOn w:val="a0"/>
    <w:uiPriority w:val="99"/>
    <w:unhideWhenUsed/>
    <w:rsid w:val="00BC0F76"/>
    <w:rPr>
      <w:color w:val="646464" w:themeColor="hyperlink"/>
      <w:u w:val="single"/>
    </w:rPr>
  </w:style>
  <w:style w:type="character" w:styleId="af4">
    <w:name w:val="FollowedHyperlink"/>
    <w:basedOn w:val="a0"/>
    <w:uiPriority w:val="99"/>
    <w:semiHidden/>
    <w:unhideWhenUsed/>
    <w:rsid w:val="00E5131C"/>
    <w:rPr>
      <w:color w:val="969696" w:themeColor="followedHyperlink"/>
      <w:u w:val="single"/>
    </w:rPr>
  </w:style>
  <w:style w:type="character" w:customStyle="1" w:styleId="pl-en2">
    <w:name w:val="pl-en2"/>
    <w:basedOn w:val="a0"/>
    <w:rsid w:val="00B64946"/>
    <w:rPr>
      <w:color w:val="795DA3"/>
    </w:rPr>
  </w:style>
  <w:style w:type="table" w:customStyle="1" w:styleId="11">
    <w:name w:val="일반 표 11"/>
    <w:basedOn w:val="a1"/>
    <w:uiPriority w:val="40"/>
    <w:rsid w:val="0035278B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5">
    <w:name w:val="List Paragraph"/>
    <w:basedOn w:val="a"/>
    <w:uiPriority w:val="34"/>
    <w:qFormat/>
    <w:rsid w:val="00334B3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11.png"/><Relationship Id="rId42" Type="http://schemas.openxmlformats.org/officeDocument/2006/relationships/hyperlink" Target="https://github.com/jay47/OSS_Project/blob/master/BlockAttack/source/code/main.cpp" TargetMode="External"/><Relationship Id="rId63" Type="http://schemas.openxmlformats.org/officeDocument/2006/relationships/hyperlink" Target="https://github.com/jay47/OSS_Project/blob/master/BlockAttack/source/code/CppSdlException.cpp" TargetMode="External"/><Relationship Id="rId84" Type="http://schemas.openxmlformats.org/officeDocument/2006/relationships/image" Target="media/image27.png"/><Relationship Id="rId16" Type="http://schemas.openxmlformats.org/officeDocument/2006/relationships/image" Target="media/image6.png"/><Relationship Id="rId107" Type="http://schemas.openxmlformats.org/officeDocument/2006/relationships/image" Target="media/image50.png"/><Relationship Id="rId11" Type="http://schemas.openxmlformats.org/officeDocument/2006/relationships/hyperlink" Target="https://github.com/jay47/OSS_Project" TargetMode="External"/><Relationship Id="rId32" Type="http://schemas.openxmlformats.org/officeDocument/2006/relationships/hyperlink" Target="https://github.com/jay47/OSS_Project/blob/master/BlockAttack/source/code/highscore.cpp" TargetMode="External"/><Relationship Id="rId37" Type="http://schemas.openxmlformats.org/officeDocument/2006/relationships/hyperlink" Target="https://github.com/jay47/OSS_Project/blob/master/BlockAttack/source/code/BlockGame.hpp" TargetMode="External"/><Relationship Id="rId53" Type="http://schemas.openxmlformats.org/officeDocument/2006/relationships/hyperlink" Target="https://github.com/jay47/OSS_Project/tree/master/BlockAttack/source/code/Libs" TargetMode="External"/><Relationship Id="rId58" Type="http://schemas.openxmlformats.org/officeDocument/2006/relationships/hyperlink" Target="https://github.com/jay47/OSS_Project/blob/master/BlockAttack/source/code/physfs_stream.hpp" TargetMode="External"/><Relationship Id="rId74" Type="http://schemas.openxmlformats.org/officeDocument/2006/relationships/hyperlink" Target="https://github.com/jay47/OSS_Project/blob/master/BlockAttack/source/code/main.cpp" TargetMode="External"/><Relationship Id="rId79" Type="http://schemas.openxmlformats.org/officeDocument/2006/relationships/image" Target="media/image22.png"/><Relationship Id="rId102" Type="http://schemas.openxmlformats.org/officeDocument/2006/relationships/image" Target="media/image45.png"/><Relationship Id="rId123" Type="http://schemas.openxmlformats.org/officeDocument/2006/relationships/image" Target="media/image66.png"/><Relationship Id="rId128" Type="http://schemas.openxmlformats.org/officeDocument/2006/relationships/image" Target="media/image71.png"/><Relationship Id="rId5" Type="http://schemas.openxmlformats.org/officeDocument/2006/relationships/styles" Target="styles.xml"/><Relationship Id="rId90" Type="http://schemas.openxmlformats.org/officeDocument/2006/relationships/image" Target="media/image33.png"/><Relationship Id="rId95" Type="http://schemas.openxmlformats.org/officeDocument/2006/relationships/image" Target="media/image38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43" Type="http://schemas.openxmlformats.org/officeDocument/2006/relationships/hyperlink" Target="https://github.com/jay47/OSS_Project/blob/master/BlockAttack/source/code/MenuSystem.cpp" TargetMode="External"/><Relationship Id="rId48" Type="http://schemas.openxmlformats.org/officeDocument/2006/relationships/hyperlink" Target="https://github.com/jay47/OSS_Project/blob/master/BlockAttack/source/code/joypad.h" TargetMode="External"/><Relationship Id="rId64" Type="http://schemas.openxmlformats.org/officeDocument/2006/relationships/hyperlink" Target="https://github.com/jay47/OSS_Project/blob/master/BlockAttack/source/code/CppSdlException.hpp" TargetMode="External"/><Relationship Id="rId69" Type="http://schemas.openxmlformats.org/officeDocument/2006/relationships/hyperlink" Target="https://github.com/jay47/OSS_Project/blob/master/BlockAttack/source/code/CppSdlImageHolder.cpp" TargetMode="External"/><Relationship Id="rId113" Type="http://schemas.openxmlformats.org/officeDocument/2006/relationships/image" Target="media/image56.png"/><Relationship Id="rId118" Type="http://schemas.openxmlformats.org/officeDocument/2006/relationships/image" Target="media/image61.png"/><Relationship Id="rId134" Type="http://schemas.openxmlformats.org/officeDocument/2006/relationships/fontTable" Target="fontTable.xml"/><Relationship Id="rId80" Type="http://schemas.openxmlformats.org/officeDocument/2006/relationships/image" Target="media/image23.png"/><Relationship Id="rId85" Type="http://schemas.openxmlformats.org/officeDocument/2006/relationships/image" Target="media/image28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hyperlink" Target="https://github.com/jay47/OSS_Project/blob/master/BlockAttack/source/code/highscore.h" TargetMode="External"/><Relationship Id="rId38" Type="http://schemas.openxmlformats.org/officeDocument/2006/relationships/hyperlink" Target="https://github.com/jay47/OSS_Project/blob/master/BlockAttack/source/code/main.cpp" TargetMode="External"/><Relationship Id="rId59" Type="http://schemas.openxmlformats.org/officeDocument/2006/relationships/hyperlink" Target="https://github.com/jay47/OSS_Project/blob/master/BlockAttack/source/code/common.cpp" TargetMode="External"/><Relationship Id="rId103" Type="http://schemas.openxmlformats.org/officeDocument/2006/relationships/image" Target="media/image46.png"/><Relationship Id="rId108" Type="http://schemas.openxmlformats.org/officeDocument/2006/relationships/image" Target="media/image51.png"/><Relationship Id="rId124" Type="http://schemas.openxmlformats.org/officeDocument/2006/relationships/image" Target="media/image67.png"/><Relationship Id="rId129" Type="http://schemas.openxmlformats.org/officeDocument/2006/relationships/image" Target="media/image72.png"/><Relationship Id="rId54" Type="http://schemas.openxmlformats.org/officeDocument/2006/relationships/hyperlink" Target="https://github.com/jay47/OSS_Project/blob/master/BlockAttack/source/code/ttfont.cpp" TargetMode="External"/><Relationship Id="rId70" Type="http://schemas.openxmlformats.org/officeDocument/2006/relationships/hyperlink" Target="https://github.com/jay47/OSS_Project/blob/master/BlockAttack/source/code/CppSdlImageHolder.hpp" TargetMode="External"/><Relationship Id="rId75" Type="http://schemas.openxmlformats.org/officeDocument/2006/relationships/hyperlink" Target="https://github.com/jay47/OSS_Project/blob/master/BlockAttack/source/code/main.cpp" TargetMode="External"/><Relationship Id="rId91" Type="http://schemas.openxmlformats.org/officeDocument/2006/relationships/image" Target="media/image34.png"/><Relationship Id="rId96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49" Type="http://schemas.openxmlformats.org/officeDocument/2006/relationships/hyperlink" Target="https://github.com/jay47/OSS_Project/blob/master/BlockAttack/source/code/ReadKeyboard.cpp" TargetMode="External"/><Relationship Id="rId114" Type="http://schemas.openxmlformats.org/officeDocument/2006/relationships/image" Target="media/image57.png"/><Relationship Id="rId119" Type="http://schemas.openxmlformats.org/officeDocument/2006/relationships/image" Target="media/image62.png"/><Relationship Id="rId44" Type="http://schemas.openxmlformats.org/officeDocument/2006/relationships/hyperlink" Target="https://github.com/jay47/OSS_Project/blob/master/BlockAttack/source/code/MenuSystem.h" TargetMode="External"/><Relationship Id="rId60" Type="http://schemas.openxmlformats.org/officeDocument/2006/relationships/hyperlink" Target="https://github.com/jay47/OSS_Project/blob/master/BlockAttack/source/code/common.h" TargetMode="External"/><Relationship Id="rId65" Type="http://schemas.openxmlformats.org/officeDocument/2006/relationships/hyperlink" Target="https://github.com/jay47/OSS_Project/blob/master/BlockAttack/source/code/BlockGame.cpp" TargetMode="External"/><Relationship Id="rId81" Type="http://schemas.openxmlformats.org/officeDocument/2006/relationships/image" Target="media/image24.png"/><Relationship Id="rId86" Type="http://schemas.openxmlformats.org/officeDocument/2006/relationships/image" Target="media/image29.png"/><Relationship Id="rId130" Type="http://schemas.openxmlformats.org/officeDocument/2006/relationships/image" Target="media/image73.png"/><Relationship Id="rId135" Type="http://schemas.openxmlformats.org/officeDocument/2006/relationships/glossaryDocument" Target="glossary/document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github.com/jay47/OSS_Project/blob/master/BlockAttack/source/code/main.cpp" TargetMode="External"/><Relationship Id="rId109" Type="http://schemas.openxmlformats.org/officeDocument/2006/relationships/image" Target="media/image52.png"/><Relationship Id="rId34" Type="http://schemas.openxmlformats.org/officeDocument/2006/relationships/hyperlink" Target="https://github.com/jay47/OSS_Project/blob/master/BlockAttack/source/code/listFiles.cpp" TargetMode="External"/><Relationship Id="rId50" Type="http://schemas.openxmlformats.org/officeDocument/2006/relationships/hyperlink" Target="https://github.com/jay47/OSS_Project/blob/master/BlockAttack/source/code/ReadKeyboard.h" TargetMode="External"/><Relationship Id="rId55" Type="http://schemas.openxmlformats.org/officeDocument/2006/relationships/hyperlink" Target="https://github.com/jay47/OSS_Project/blob/master/BlockAttack/source/code/ttfont.h" TargetMode="External"/><Relationship Id="rId76" Type="http://schemas.openxmlformats.org/officeDocument/2006/relationships/hyperlink" Target="https://github.com/jay47/OSS_Project/tree/master/BlockAttack/source/code/Libs" TargetMode="External"/><Relationship Id="rId97" Type="http://schemas.openxmlformats.org/officeDocument/2006/relationships/image" Target="media/image40.png"/><Relationship Id="rId104" Type="http://schemas.openxmlformats.org/officeDocument/2006/relationships/image" Target="media/image47.png"/><Relationship Id="rId120" Type="http://schemas.openxmlformats.org/officeDocument/2006/relationships/image" Target="media/image63.png"/><Relationship Id="rId125" Type="http://schemas.openxmlformats.org/officeDocument/2006/relationships/image" Target="media/image68.png"/><Relationship Id="rId7" Type="http://schemas.openxmlformats.org/officeDocument/2006/relationships/webSettings" Target="webSettings.xml"/><Relationship Id="rId71" Type="http://schemas.openxmlformats.org/officeDocument/2006/relationships/hyperlink" Target="https://github.com/jay47/OSS_Project/blob/master/BlockAttack/source/code/CppSdlException.cpp" TargetMode="External"/><Relationship Id="rId92" Type="http://schemas.openxmlformats.org/officeDocument/2006/relationships/image" Target="media/image35.png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hyperlink" Target="https://github.com/jay47/OSS_Project/blob/master/BlockAttack/source/code/puzzlehandler.cpp" TargetMode="External"/><Relationship Id="rId45" Type="http://schemas.openxmlformats.org/officeDocument/2006/relationships/hyperlink" Target="https://github.com/jay47/OSS_Project/blob/master/BlockAttack/source/code/menudef.cpp" TargetMode="External"/><Relationship Id="rId66" Type="http://schemas.openxmlformats.org/officeDocument/2006/relationships/hyperlink" Target="https://github.com/jay47/OSS_Project/blob/master/BlockAttack/source/code/BlockGame.hpp" TargetMode="External"/><Relationship Id="rId87" Type="http://schemas.openxmlformats.org/officeDocument/2006/relationships/image" Target="media/image30.png"/><Relationship Id="rId110" Type="http://schemas.openxmlformats.org/officeDocument/2006/relationships/image" Target="media/image53.png"/><Relationship Id="rId115" Type="http://schemas.openxmlformats.org/officeDocument/2006/relationships/image" Target="media/image58.png"/><Relationship Id="rId131" Type="http://schemas.openxmlformats.org/officeDocument/2006/relationships/header" Target="header1.xml"/><Relationship Id="rId136" Type="http://schemas.openxmlformats.org/officeDocument/2006/relationships/theme" Target="theme/theme1.xml"/><Relationship Id="rId61" Type="http://schemas.openxmlformats.org/officeDocument/2006/relationships/hyperlink" Target="https://github.com/jay47/OSS_Project/blob/master/BlockAttack/source/code/global.hpp" TargetMode="External"/><Relationship Id="rId82" Type="http://schemas.openxmlformats.org/officeDocument/2006/relationships/image" Target="media/image2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hyperlink" Target="https://github.com/jay47/OSS_Project/blob/master/BlockAttack/source/code/listFiles.h" TargetMode="External"/><Relationship Id="rId56" Type="http://schemas.openxmlformats.org/officeDocument/2006/relationships/hyperlink" Target="https://github.com/jay47/OSS_Project/blob/master/BlockAttack/source/code/CppSdlImageHolder.cpp" TargetMode="External"/><Relationship Id="rId77" Type="http://schemas.openxmlformats.org/officeDocument/2006/relationships/hyperlink" Target="https://github.com/jay47/OSS_Project/tree/master/BlockAttack/source/code/editor" TargetMode="External"/><Relationship Id="rId100" Type="http://schemas.openxmlformats.org/officeDocument/2006/relationships/image" Target="media/image43.png"/><Relationship Id="rId105" Type="http://schemas.openxmlformats.org/officeDocument/2006/relationships/image" Target="media/image48.png"/><Relationship Id="rId126" Type="http://schemas.openxmlformats.org/officeDocument/2006/relationships/image" Target="media/image69.png"/><Relationship Id="rId8" Type="http://schemas.openxmlformats.org/officeDocument/2006/relationships/footnotes" Target="footnotes.xml"/><Relationship Id="rId51" Type="http://schemas.openxmlformats.org/officeDocument/2006/relationships/hyperlink" Target="https://github.com/jay47/OSS_Project/blob/master/BlockAttack/source/code/stats.h" TargetMode="External"/><Relationship Id="rId72" Type="http://schemas.openxmlformats.org/officeDocument/2006/relationships/hyperlink" Target="https://github.com/jay47/OSS_Project/blob/master/BlockAttack/source/code/CppSdlException.hpp" TargetMode="External"/><Relationship Id="rId93" Type="http://schemas.openxmlformats.org/officeDocument/2006/relationships/image" Target="media/image36.png"/><Relationship Id="rId98" Type="http://schemas.openxmlformats.org/officeDocument/2006/relationships/image" Target="media/image41.png"/><Relationship Id="rId121" Type="http://schemas.openxmlformats.org/officeDocument/2006/relationships/image" Target="media/image64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hyperlink" Target="https://github.com/jay47/OSS_Project/blob/master/BlockAttack/source/code/main.cpp" TargetMode="External"/><Relationship Id="rId67" Type="http://schemas.openxmlformats.org/officeDocument/2006/relationships/hyperlink" Target="https://github.com/jay47/OSS_Project/blob/master/BlockAttack/source/code/MenuSystem.cpp" TargetMode="External"/><Relationship Id="rId116" Type="http://schemas.openxmlformats.org/officeDocument/2006/relationships/image" Target="media/image59.png"/><Relationship Id="rId20" Type="http://schemas.openxmlformats.org/officeDocument/2006/relationships/image" Target="media/image10.png"/><Relationship Id="rId41" Type="http://schemas.openxmlformats.org/officeDocument/2006/relationships/hyperlink" Target="https://github.com/jay47/OSS_Project/blob/master/BlockAttack/source/code/puzzlehandler.hpp" TargetMode="External"/><Relationship Id="rId62" Type="http://schemas.openxmlformats.org/officeDocument/2006/relationships/hyperlink" Target="https://github.com/jay47/OSS_Project/blob/master/BlockAttack/source/code/mainVars.hpp" TargetMode="External"/><Relationship Id="rId83" Type="http://schemas.openxmlformats.org/officeDocument/2006/relationships/image" Target="media/image26.png"/><Relationship Id="rId88" Type="http://schemas.openxmlformats.org/officeDocument/2006/relationships/image" Target="media/image31.png"/><Relationship Id="rId111" Type="http://schemas.openxmlformats.org/officeDocument/2006/relationships/image" Target="media/image54.png"/><Relationship Id="rId132" Type="http://schemas.openxmlformats.org/officeDocument/2006/relationships/header" Target="header2.xml"/><Relationship Id="rId15" Type="http://schemas.openxmlformats.org/officeDocument/2006/relationships/image" Target="media/image5.png"/><Relationship Id="rId36" Type="http://schemas.openxmlformats.org/officeDocument/2006/relationships/hyperlink" Target="https://github.com/jay47/OSS_Project/blob/master/BlockAttack/source/code/BlockGame.cpp" TargetMode="External"/><Relationship Id="rId57" Type="http://schemas.openxmlformats.org/officeDocument/2006/relationships/hyperlink" Target="https://github.com/jay47/OSS_Project/blob/master/BlockAttack/source/code/CppSdlImageHolder.hpp" TargetMode="External"/><Relationship Id="rId106" Type="http://schemas.openxmlformats.org/officeDocument/2006/relationships/image" Target="media/image49.png"/><Relationship Id="rId127" Type="http://schemas.openxmlformats.org/officeDocument/2006/relationships/image" Target="media/image70.png"/><Relationship Id="rId10" Type="http://schemas.openxmlformats.org/officeDocument/2006/relationships/image" Target="media/image1.png"/><Relationship Id="rId31" Type="http://schemas.openxmlformats.org/officeDocument/2006/relationships/hyperlink" Target="https://github.com/jay47/OSS_Project/tree/master/BlockAttack/source/code/editor" TargetMode="External"/><Relationship Id="rId52" Type="http://schemas.openxmlformats.org/officeDocument/2006/relationships/hyperlink" Target="https://github.com/jay47/OSS_Project/blob/master/BlockAttack/source/code/stats.cpp" TargetMode="External"/><Relationship Id="rId73" Type="http://schemas.openxmlformats.org/officeDocument/2006/relationships/hyperlink" Target="https://github.com/jay47/OSS_Project/blob/master/BlockAttack/source/code/main.cpp" TargetMode="External"/><Relationship Id="rId78" Type="http://schemas.openxmlformats.org/officeDocument/2006/relationships/image" Target="media/image21.png"/><Relationship Id="rId94" Type="http://schemas.openxmlformats.org/officeDocument/2006/relationships/image" Target="media/image37.png"/><Relationship Id="rId99" Type="http://schemas.openxmlformats.org/officeDocument/2006/relationships/image" Target="media/image42.png"/><Relationship Id="rId101" Type="http://schemas.openxmlformats.org/officeDocument/2006/relationships/image" Target="media/image44.png"/><Relationship Id="rId122" Type="http://schemas.openxmlformats.org/officeDocument/2006/relationships/image" Target="media/image6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6.png"/><Relationship Id="rId47" Type="http://schemas.openxmlformats.org/officeDocument/2006/relationships/hyperlink" Target="https://github.com/jay47/OSS_Project/blob/master/BlockAttack/source/code/joypad.cpp" TargetMode="External"/><Relationship Id="rId68" Type="http://schemas.openxmlformats.org/officeDocument/2006/relationships/hyperlink" Target="https://github.com/jay47/OSS_Project/blob/master/BlockAttack/source/code/MenuSystem.h" TargetMode="External"/><Relationship Id="rId89" Type="http://schemas.openxmlformats.org/officeDocument/2006/relationships/image" Target="media/image32.png"/><Relationship Id="rId112" Type="http://schemas.openxmlformats.org/officeDocument/2006/relationships/image" Target="media/image55.png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BEOM\AppData\Roaming\Microsoft\Templates\&#54532;&#47196;&#51229;&#53944;%20&#49345;&#53468;%20&#48372;&#44256;&#49436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D68FE9B73E41A6AD62FFB9F754946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264F7B9-5C0A-4AB4-9BF4-DE5F7234531C}"/>
      </w:docPartPr>
      <w:docPartBody>
        <w:p w:rsidR="00B61E87" w:rsidRDefault="00B61E87" w:rsidP="00B61E87">
          <w:pPr>
            <w:pStyle w:val="CED68FE9B73E41A6AD62FFB9F7549463"/>
          </w:pPr>
          <w:r>
            <w:rPr>
              <w:lang w:val="ko-KR"/>
            </w:rPr>
            <w:t>[여기에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E87"/>
    <w:rsid w:val="00B61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DEF1DA73112494BB43A632EA1356BF6">
    <w:name w:val="FDEF1DA73112494BB43A632EA1356BF6"/>
    <w:rsid w:val="00B61E87"/>
    <w:pPr>
      <w:widowControl w:val="0"/>
      <w:wordWrap w:val="0"/>
      <w:autoSpaceDE w:val="0"/>
      <w:autoSpaceDN w:val="0"/>
    </w:pPr>
  </w:style>
  <w:style w:type="paragraph" w:customStyle="1" w:styleId="CED68FE9B73E41A6AD62FFB9F7549463">
    <w:name w:val="CED68FE9B73E41A6AD62FFB9F7549463"/>
    <w:rsid w:val="00B61E8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E18979-C756-43FD-9D2A-15203E6A502A}">
  <ds:schemaRefs>
    <ds:schemaRef ds:uri="http://schemas.microsoft.com/pics"/>
  </ds:schemaRefs>
</ds:datastoreItem>
</file>

<file path=customXml/itemProps2.xml><?xml version="1.0" encoding="utf-8"?>
<ds:datastoreItem xmlns:ds="http://schemas.openxmlformats.org/officeDocument/2006/customXml" ds:itemID="{EE56569E-F68D-4421-A99A-59DDA5FC62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4A6E79-135A-4B28-A72D-AC388F471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상태 보고서.dotx</Template>
  <TotalTime>457</TotalTime>
  <Pages>40</Pages>
  <Words>5318</Words>
  <Characters>30319</Characters>
  <Application>Microsoft Office Word</Application>
  <DocSecurity>0</DocSecurity>
  <Lines>252</Lines>
  <Paragraphs>71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GIBEOM KIM</dc:creator>
  <cp:keywords/>
  <cp:lastModifiedBy>GIBEOM KIM</cp:lastModifiedBy>
  <cp:revision>22</cp:revision>
  <dcterms:created xsi:type="dcterms:W3CDTF">2015-12-04T14:47:00Z</dcterms:created>
  <dcterms:modified xsi:type="dcterms:W3CDTF">2015-12-07T08:02:00Z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