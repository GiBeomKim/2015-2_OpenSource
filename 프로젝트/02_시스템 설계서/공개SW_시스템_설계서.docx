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1D" w:rsidRPr="00D350F9" w:rsidRDefault="00F9119E">
      <w:pPr>
        <w:pStyle w:val="a8"/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  <w:lang w:val="ko-KR"/>
        </w:rPr>
        <w:t>공개SW</w:t>
      </w:r>
      <w:r w:rsidRPr="00D350F9">
        <w:rPr>
          <w:rFonts w:ascii="맑은 고딕" w:eastAsia="맑은 고딕" w:hAnsi="맑은 고딕"/>
          <w:lang w:val="ko-KR"/>
        </w:rPr>
        <w:t xml:space="preserve"> </w:t>
      </w:r>
      <w:r w:rsidR="00AF3703" w:rsidRPr="00D350F9">
        <w:rPr>
          <w:rFonts w:ascii="맑은 고딕" w:eastAsia="맑은 고딕" w:hAnsi="맑은 고딕" w:hint="eastAsia"/>
          <w:lang w:val="ko-KR"/>
        </w:rPr>
        <w:t xml:space="preserve">실무 </w:t>
      </w:r>
      <w:r w:rsidR="00F26861" w:rsidRPr="00D350F9">
        <w:rPr>
          <w:rFonts w:ascii="맑은 고딕" w:eastAsia="맑은 고딕" w:hAnsi="맑은 고딕" w:hint="eastAsia"/>
          <w:lang w:val="ko-KR"/>
        </w:rPr>
        <w:t>시스템 설계서</w:t>
      </w:r>
    </w:p>
    <w:p w:rsidR="00C47A1D" w:rsidRPr="00D350F9" w:rsidRDefault="003909D3">
      <w:pPr>
        <w:pStyle w:val="1"/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  <w:lang w:val="ko-KR"/>
        </w:rPr>
        <w:t>프로젝트 요약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8"/>
        <w:gridCol w:w="3544"/>
        <w:gridCol w:w="1393"/>
        <w:gridCol w:w="2875"/>
      </w:tblGrid>
      <w:tr w:rsidR="00213987" w:rsidRPr="00D350F9" w:rsidTr="0021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213987" w:rsidRPr="00D350F9" w:rsidRDefault="00213987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lang w:val="ko-KR"/>
              </w:rPr>
              <w:t>보고 날짜</w:t>
            </w:r>
          </w:p>
        </w:tc>
        <w:tc>
          <w:tcPr>
            <w:tcW w:w="3544" w:type="dxa"/>
          </w:tcPr>
          <w:p w:rsidR="00213987" w:rsidRPr="00D350F9" w:rsidRDefault="00213987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lang w:val="ko-KR"/>
              </w:rPr>
              <w:t>프로젝트 이름</w:t>
            </w:r>
          </w:p>
        </w:tc>
        <w:tc>
          <w:tcPr>
            <w:tcW w:w="1393" w:type="dxa"/>
          </w:tcPr>
          <w:p w:rsidR="00213987" w:rsidRPr="00D350F9" w:rsidRDefault="00213987">
            <w:pPr>
              <w:rPr>
                <w:rFonts w:ascii="맑은 고딕" w:eastAsia="맑은 고딕" w:hAnsi="맑은 고딕"/>
                <w:lang w:val="ko-KR"/>
              </w:rPr>
            </w:pPr>
            <w:r>
              <w:rPr>
                <w:rFonts w:ascii="맑은 고딕" w:eastAsia="맑은 고딕" w:hAnsi="맑은 고딕" w:hint="eastAsia"/>
                <w:lang w:val="ko-KR"/>
              </w:rPr>
              <w:t>팀장</w:t>
            </w:r>
          </w:p>
        </w:tc>
        <w:tc>
          <w:tcPr>
            <w:tcW w:w="2875" w:type="dxa"/>
          </w:tcPr>
          <w:p w:rsidR="00213987" w:rsidRPr="00D350F9" w:rsidRDefault="00213987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  <w:lang w:val="ko-KR"/>
              </w:rPr>
              <w:t>팀원</w:t>
            </w:r>
          </w:p>
        </w:tc>
      </w:tr>
      <w:tr w:rsidR="00213987" w:rsidRPr="00D350F9" w:rsidTr="00213987">
        <w:sdt>
          <w:sdtPr>
            <w:rPr>
              <w:rFonts w:ascii="맑은 고딕" w:eastAsia="맑은 고딕" w:hAnsi="맑은 고딕"/>
            </w:rPr>
            <w:id w:val="1279524753"/>
            <w:placeholder>
              <w:docPart w:val="E4B2551031DC4A96BDE1820F222E14EF"/>
            </w:placeholder>
            <w:date w:fullDate="2015-11-16T00:00:00Z">
              <w:dateFormat w:val="yyyy년 M월 d일"/>
              <w:lid w:val="ko-K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:rsidR="00213987" w:rsidRPr="00D350F9" w:rsidRDefault="00213987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</w:rPr>
                  <w:t>2015년 11월 16일</w:t>
                </w:r>
              </w:p>
            </w:tc>
          </w:sdtContent>
        </w:sdt>
        <w:tc>
          <w:tcPr>
            <w:tcW w:w="3544" w:type="dxa"/>
          </w:tcPr>
          <w:p w:rsidR="00213987" w:rsidRPr="00D350F9" w:rsidRDefault="002139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블록어택(</w:t>
            </w:r>
            <w:r>
              <w:rPr>
                <w:rFonts w:ascii="맑은 고딕" w:eastAsia="맑은 고딕" w:hAnsi="맑은 고딕"/>
              </w:rPr>
              <w:t>Block Attack)</w:t>
            </w:r>
          </w:p>
        </w:tc>
        <w:tc>
          <w:tcPr>
            <w:tcW w:w="1393" w:type="dxa"/>
          </w:tcPr>
          <w:p w:rsidR="00213987" w:rsidRPr="00D350F9" w:rsidRDefault="00213987" w:rsidP="002E044A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10</w:t>
            </w:r>
            <w:r w:rsidRPr="00D350F9">
              <w:rPr>
                <w:rFonts w:ascii="맑은 고딕" w:eastAsia="맑은 고딕" w:hAnsi="맑은 고딕" w:hint="eastAsia"/>
              </w:rPr>
              <w:t>김기범</w:t>
            </w:r>
          </w:p>
        </w:tc>
        <w:tc>
          <w:tcPr>
            <w:tcW w:w="2875" w:type="dxa"/>
          </w:tcPr>
          <w:p w:rsidR="00213987" w:rsidRPr="00D350F9" w:rsidRDefault="00213987" w:rsidP="00213987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09이현욱 </w:t>
            </w:r>
            <w:r w:rsidRPr="00D350F9">
              <w:rPr>
                <w:rFonts w:ascii="맑은 고딕" w:eastAsia="맑은 고딕" w:hAnsi="맑은 고딕"/>
              </w:rPr>
              <w:t>14</w:t>
            </w:r>
            <w:r w:rsidRPr="00D350F9">
              <w:rPr>
                <w:rFonts w:ascii="맑은 고딕" w:eastAsia="맑은 고딕" w:hAnsi="맑은 고딕" w:hint="eastAsia"/>
              </w:rPr>
              <w:t>김여진,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안지희</w:t>
            </w:r>
          </w:p>
        </w:tc>
      </w:tr>
    </w:tbl>
    <w:p w:rsidR="00C47A1D" w:rsidRPr="00D350F9" w:rsidRDefault="003909D3">
      <w:pPr>
        <w:pStyle w:val="1"/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  <w:lang w:val="ko-KR"/>
        </w:rPr>
        <w:t>프로젝트 개요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5"/>
        <w:gridCol w:w="3046"/>
        <w:gridCol w:w="4199"/>
      </w:tblGrid>
      <w:tr w:rsidR="00F43BB8" w:rsidRPr="00D350F9" w:rsidTr="007C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pct"/>
          </w:tcPr>
          <w:p w:rsidR="00F43BB8" w:rsidRPr="00D350F9" w:rsidRDefault="00F43BB8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lang w:val="ko-KR"/>
              </w:rPr>
              <w:t>작업</w:t>
            </w:r>
          </w:p>
        </w:tc>
        <w:tc>
          <w:tcPr>
            <w:tcW w:w="1511" w:type="pct"/>
          </w:tcPr>
          <w:p w:rsidR="00F43BB8" w:rsidRPr="00D350F9" w:rsidRDefault="00F43BB8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lang w:val="ko-KR"/>
              </w:rPr>
              <w:t>기한</w:t>
            </w:r>
          </w:p>
        </w:tc>
        <w:tc>
          <w:tcPr>
            <w:tcW w:w="2083" w:type="pct"/>
          </w:tcPr>
          <w:p w:rsidR="00F43BB8" w:rsidRPr="00D350F9" w:rsidRDefault="00F43BB8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lang w:val="ko-KR"/>
              </w:rPr>
              <w:t>참고</w:t>
            </w:r>
            <w:r w:rsidR="007C4DA2" w:rsidRPr="00D350F9">
              <w:rPr>
                <w:rFonts w:ascii="맑은 고딕" w:eastAsia="맑은 고딕" w:hAnsi="맑은 고딕" w:hint="eastAsia"/>
                <w:lang w:val="ko-KR"/>
              </w:rPr>
              <w:t xml:space="preserve"> </w:t>
            </w:r>
          </w:p>
        </w:tc>
      </w:tr>
      <w:tr w:rsidR="00F43BB8" w:rsidRPr="00D350F9" w:rsidTr="007C4DA2">
        <w:tc>
          <w:tcPr>
            <w:tcW w:w="1406" w:type="pct"/>
          </w:tcPr>
          <w:p w:rsidR="00F43BB8" w:rsidRPr="00D350F9" w:rsidRDefault="00F26861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시스템 설계서</w:t>
            </w:r>
          </w:p>
        </w:tc>
        <w:tc>
          <w:tcPr>
            <w:tcW w:w="1511" w:type="pct"/>
          </w:tcPr>
          <w:p w:rsidR="00F43BB8" w:rsidRPr="00D350F9" w:rsidRDefault="0072379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2015.11.1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083" w:type="pct"/>
          </w:tcPr>
          <w:p w:rsidR="00F43BB8" w:rsidRPr="00D350F9" w:rsidRDefault="0072379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19일 발표자 </w:t>
            </w:r>
            <w:r w:rsidR="00421857">
              <w:rPr>
                <w:rFonts w:ascii="맑은 고딕" w:eastAsia="맑은 고딕" w:hAnsi="맑은 고딕" w:hint="eastAsia"/>
              </w:rPr>
              <w:t>김여진</w:t>
            </w:r>
          </w:p>
        </w:tc>
      </w:tr>
      <w:tr w:rsidR="00F43BB8" w:rsidRPr="00D350F9" w:rsidTr="007C4DA2">
        <w:tc>
          <w:tcPr>
            <w:tcW w:w="1406" w:type="pct"/>
          </w:tcPr>
          <w:p w:rsidR="00F43BB8" w:rsidRPr="00D350F9" w:rsidRDefault="001067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상세 설계서</w:t>
            </w:r>
          </w:p>
        </w:tc>
        <w:tc>
          <w:tcPr>
            <w:tcW w:w="1511" w:type="pct"/>
          </w:tcPr>
          <w:p w:rsidR="00F43BB8" w:rsidRPr="00D350F9" w:rsidRDefault="001067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2015.11.30</w:t>
            </w:r>
          </w:p>
        </w:tc>
        <w:tc>
          <w:tcPr>
            <w:tcW w:w="2083" w:type="pct"/>
          </w:tcPr>
          <w:p w:rsidR="00F43BB8" w:rsidRPr="00D350F9" w:rsidRDefault="00F43BB8">
            <w:pPr>
              <w:rPr>
                <w:rFonts w:ascii="맑은 고딕" w:eastAsia="맑은 고딕" w:hAnsi="맑은 고딕"/>
              </w:rPr>
            </w:pPr>
          </w:p>
        </w:tc>
      </w:tr>
    </w:tbl>
    <w:p w:rsidR="00A819A6" w:rsidRPr="00D350F9" w:rsidRDefault="00F26861" w:rsidP="00A819A6">
      <w:pPr>
        <w:pStyle w:val="1"/>
        <w:rPr>
          <w:rFonts w:ascii="맑은 고딕" w:eastAsia="맑은 고딕" w:hAnsi="맑은 고딕"/>
          <w:lang w:val="ko-KR"/>
        </w:rPr>
      </w:pPr>
      <w:r w:rsidRPr="00D350F9">
        <w:rPr>
          <w:rFonts w:ascii="맑은 고딕" w:eastAsia="맑은 고딕" w:hAnsi="맑은 고딕" w:hint="eastAsia"/>
          <w:lang w:val="ko-KR"/>
        </w:rPr>
        <w:t>소스의 전체 구조</w:t>
      </w:r>
    </w:p>
    <w:p w:rsidR="00F26861" w:rsidRPr="00D350F9" w:rsidRDefault="00F26861" w:rsidP="00F26861">
      <w:pPr>
        <w:rPr>
          <w:rFonts w:ascii="맑은 고딕" w:eastAsia="맑은 고딕" w:hAnsi="맑은 고딕"/>
          <w:b/>
          <w:sz w:val="24"/>
        </w:rPr>
      </w:pPr>
      <w:r w:rsidRPr="00D350F9">
        <w:rPr>
          <w:rFonts w:ascii="맑은 고딕" w:eastAsia="맑은 고딕" w:hAnsi="맑은 고딕" w:hint="eastAsia"/>
          <w:b/>
          <w:sz w:val="24"/>
        </w:rPr>
        <w:t xml:space="preserve">1. </w:t>
      </w:r>
      <w:r w:rsidRPr="00D350F9">
        <w:rPr>
          <w:rFonts w:ascii="맑은 고딕" w:eastAsia="맑은 고딕" w:hAnsi="맑은 고딕"/>
          <w:b/>
          <w:sz w:val="24"/>
        </w:rPr>
        <w:t xml:space="preserve">Game </w:t>
      </w:r>
      <w:r w:rsidRPr="00D350F9">
        <w:rPr>
          <w:rFonts w:ascii="맑은 고딕" w:eastAsia="맑은 고딕" w:hAnsi="맑은 고딕" w:hint="eastAsia"/>
          <w:b/>
          <w:sz w:val="24"/>
        </w:rPr>
        <w:t>폴더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</w:rPr>
        <w:t xml:space="preserve">1) fonts </w:t>
      </w:r>
      <w:r w:rsidRPr="00D350F9">
        <w:rPr>
          <w:rFonts w:ascii="맑은 고딕" w:eastAsia="맑은 고딕" w:hAnsi="맑은 고딕" w:hint="eastAsia"/>
        </w:rPr>
        <w:t xml:space="preserve">폴더 </w:t>
      </w:r>
      <w:r w:rsidR="002A1D65">
        <w:rPr>
          <w:rFonts w:ascii="맑은 고딕" w:eastAsia="맑은 고딕" w:hAnsi="맑은 고딕" w:hint="eastAsia"/>
        </w:rPr>
        <w:t>→</w:t>
      </w:r>
      <w:r w:rsidR="002A1D65"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/>
        </w:rPr>
        <w:t>FreeSerif.ttf, PenguinAttack.ttf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</w:rPr>
        <w:t xml:space="preserve">: </w:t>
      </w:r>
      <w:r w:rsidRPr="00D350F9">
        <w:rPr>
          <w:rFonts w:ascii="맑은 고딕" w:eastAsia="맑은 고딕" w:hAnsi="맑은 고딕" w:hint="eastAsia"/>
        </w:rPr>
        <w:t>게임 내의 폰트들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 xml:space="preserve">2) </w:t>
      </w:r>
      <w:proofErr w:type="spellStart"/>
      <w:r w:rsidRPr="00D350F9">
        <w:rPr>
          <w:rFonts w:ascii="맑은 고딕" w:eastAsia="맑은 고딕" w:hAnsi="맑은 고딕" w:hint="eastAsia"/>
        </w:rPr>
        <w:t>gfx</w:t>
      </w:r>
      <w:proofErr w:type="spellEnd"/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 xml:space="preserve">폴더 </w:t>
      </w:r>
      <w:r w:rsidR="002A1D65">
        <w:rPr>
          <w:rFonts w:ascii="맑은 고딕" w:eastAsia="맑은 고딕" w:hAnsi="맑은 고딕" w:hint="eastAsia"/>
        </w:rPr>
        <w:t>→</w:t>
      </w:r>
      <w:r w:rsidR="002A1D65"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 xml:space="preserve">bricks, </w:t>
      </w:r>
      <w:r w:rsidRPr="00D350F9">
        <w:rPr>
          <w:rFonts w:ascii="맑은 고딕" w:eastAsia="맑은 고딕" w:hAnsi="맑은 고딕"/>
        </w:rPr>
        <w:t xml:space="preserve">menu </w:t>
      </w:r>
      <w:r w:rsidRPr="00D350F9">
        <w:rPr>
          <w:rFonts w:ascii="맑은 고딕" w:eastAsia="맑은 고딕" w:hAnsi="맑은 고딕" w:hint="eastAsia"/>
        </w:rPr>
        <w:t xml:space="preserve">등 각종 </w:t>
      </w:r>
      <w:proofErr w:type="spellStart"/>
      <w:r w:rsidRPr="00D350F9">
        <w:rPr>
          <w:rFonts w:ascii="맑은 고딕" w:eastAsia="맑은 고딕" w:hAnsi="맑은 고딕"/>
        </w:rPr>
        <w:t>png</w:t>
      </w:r>
      <w:proofErr w:type="spellEnd"/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>파일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>: 게임 내에 쓰이는 각종 이미지들이 있음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 xml:space="preserve">3) music 폴더 </w:t>
      </w:r>
      <w:r w:rsidR="002A1D65">
        <w:rPr>
          <w:rFonts w:ascii="맑은 고딕" w:eastAsia="맑은 고딕" w:hAnsi="맑은 고딕" w:hint="eastAsia"/>
        </w:rPr>
        <w:t>→</w:t>
      </w:r>
      <w:r w:rsidR="002A1D65"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/>
        </w:rPr>
        <w:t>bgMusic.ogg, highbeat.ogg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</w:rPr>
        <w:t xml:space="preserve">: </w:t>
      </w:r>
      <w:r w:rsidRPr="00D350F9">
        <w:rPr>
          <w:rFonts w:ascii="맑은 고딕" w:eastAsia="맑은 고딕" w:hAnsi="맑은 고딕" w:hint="eastAsia"/>
        </w:rPr>
        <w:t xml:space="preserve">게임 내의 </w:t>
      </w:r>
      <w:r w:rsidRPr="00D350F9">
        <w:rPr>
          <w:rFonts w:ascii="맑은 고딕" w:eastAsia="맑은 고딕" w:hAnsi="맑은 고딕"/>
        </w:rPr>
        <w:t>BGM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</w:rPr>
        <w:t xml:space="preserve">4) sound </w:t>
      </w:r>
      <w:r w:rsidRPr="00D350F9">
        <w:rPr>
          <w:rFonts w:ascii="맑은 고딕" w:eastAsia="맑은 고딕" w:hAnsi="맑은 고딕" w:hint="eastAsia"/>
        </w:rPr>
        <w:t xml:space="preserve">폴더 </w:t>
      </w:r>
      <w:r w:rsidR="002A1D65">
        <w:rPr>
          <w:rFonts w:ascii="맑은 고딕" w:eastAsia="맑은 고딕" w:hAnsi="맑은 고딕" w:hint="eastAsia"/>
        </w:rPr>
        <w:t>→</w:t>
      </w:r>
      <w:r w:rsidR="002A1D65"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/>
        </w:rPr>
        <w:t xml:space="preserve">applause.ogg, cameraclick.ogg </w:t>
      </w:r>
      <w:r w:rsidRPr="00D350F9">
        <w:rPr>
          <w:rFonts w:ascii="맑은 고딕" w:eastAsia="맑은 고딕" w:hAnsi="맑은 고딕" w:hint="eastAsia"/>
        </w:rPr>
        <w:t>등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>: 게임 내의 효과음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b/>
          <w:sz w:val="24"/>
        </w:rPr>
      </w:pPr>
      <w:r w:rsidRPr="00D350F9">
        <w:rPr>
          <w:rFonts w:ascii="맑은 고딕" w:eastAsia="맑은 고딕" w:hAnsi="맑은 고딕"/>
          <w:b/>
          <w:sz w:val="24"/>
        </w:rPr>
        <w:t>2</w:t>
      </w:r>
      <w:r w:rsidRPr="00D350F9">
        <w:rPr>
          <w:rFonts w:ascii="맑은 고딕" w:eastAsia="맑은 고딕" w:hAnsi="맑은 고딕" w:hint="eastAsia"/>
          <w:b/>
          <w:sz w:val="24"/>
        </w:rPr>
        <w:t>. source 폴더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 xml:space="preserve">1) </w:t>
      </w:r>
      <w:r w:rsidRPr="00D350F9">
        <w:rPr>
          <w:rFonts w:ascii="맑은 고딕" w:eastAsia="맑은 고딕" w:hAnsi="맑은 고딕"/>
        </w:rPr>
        <w:t xml:space="preserve">assets </w:t>
      </w:r>
      <w:r w:rsidRPr="00D350F9">
        <w:rPr>
          <w:rFonts w:ascii="맑은 고딕" w:eastAsia="맑은 고딕" w:hAnsi="맑은 고딕" w:hint="eastAsia"/>
        </w:rPr>
        <w:t xml:space="preserve">폴더 </w:t>
      </w:r>
      <w:r w:rsidR="002A1D65">
        <w:rPr>
          <w:rFonts w:ascii="맑은 고딕" w:eastAsia="맑은 고딕" w:hAnsi="맑은 고딕" w:hint="eastAsia"/>
        </w:rPr>
        <w:t>→</w:t>
      </w:r>
      <w:r w:rsidRPr="00D350F9">
        <w:rPr>
          <w:rFonts w:ascii="맑은 고딕" w:eastAsia="맑은 고딕" w:hAnsi="맑은 고딕"/>
        </w:rPr>
        <w:t xml:space="preserve"> </w:t>
      </w:r>
      <w:proofErr w:type="spellStart"/>
      <w:r w:rsidRPr="00D350F9">
        <w:rPr>
          <w:rFonts w:ascii="맑은 고딕" w:eastAsia="맑은 고딕" w:hAnsi="맑은 고딕" w:hint="eastAsia"/>
        </w:rPr>
        <w:t>gfx</w:t>
      </w:r>
      <w:proofErr w:type="spellEnd"/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 xml:space="preserve">폴더 </w:t>
      </w:r>
      <w:r w:rsidR="002A1D65">
        <w:rPr>
          <w:rFonts w:ascii="맑은 고딕" w:eastAsia="맑은 고딕" w:hAnsi="맑은 고딕" w:hint="eastAsia"/>
        </w:rPr>
        <w:t>→</w:t>
      </w:r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>bricks</w:t>
      </w:r>
      <w:r w:rsidRPr="00D350F9">
        <w:rPr>
          <w:rFonts w:ascii="맑은 고딕" w:eastAsia="맑은 고딕" w:hAnsi="맑은 고딕"/>
        </w:rPr>
        <w:t xml:space="preserve">, buttons </w:t>
      </w:r>
      <w:r w:rsidRPr="00D350F9">
        <w:rPr>
          <w:rFonts w:ascii="맑은 고딕" w:eastAsia="맑은 고딕" w:hAnsi="맑은 고딕" w:hint="eastAsia"/>
        </w:rPr>
        <w:t xml:space="preserve">폴더 등 </w:t>
      </w:r>
      <w:r w:rsidR="002A1D65">
        <w:rPr>
          <w:rFonts w:ascii="맑은 고딕" w:eastAsia="맑은 고딕" w:hAnsi="맑은 고딕" w:hint="eastAsia"/>
        </w:rPr>
        <w:t>→</w:t>
      </w:r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>blue, buttons</w:t>
      </w:r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 xml:space="preserve">등 각종 </w:t>
      </w:r>
      <w:proofErr w:type="spellStart"/>
      <w:r w:rsidRPr="00D350F9">
        <w:rPr>
          <w:rFonts w:ascii="맑은 고딕" w:eastAsia="맑은 고딕" w:hAnsi="맑은 고딕"/>
        </w:rPr>
        <w:t>svg</w:t>
      </w:r>
      <w:proofErr w:type="spellEnd"/>
      <w:r w:rsidRPr="00D350F9">
        <w:rPr>
          <w:rStyle w:val="af"/>
          <w:rFonts w:ascii="맑은 고딕" w:eastAsia="맑은 고딕" w:hAnsi="맑은 고딕"/>
        </w:rPr>
        <w:footnoteReference w:id="1"/>
      </w:r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>파일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lastRenderedPageBreak/>
        <w:t xml:space="preserve">: </w:t>
      </w:r>
      <w:proofErr w:type="spellStart"/>
      <w:r w:rsidRPr="00D350F9">
        <w:rPr>
          <w:rFonts w:ascii="맑은 고딕" w:eastAsia="맑은 고딕" w:hAnsi="맑은 고딕" w:hint="eastAsia"/>
        </w:rPr>
        <w:t>svg</w:t>
      </w:r>
      <w:proofErr w:type="spellEnd"/>
      <w:r w:rsidRPr="00D350F9">
        <w:rPr>
          <w:rFonts w:ascii="맑은 고딕" w:eastAsia="맑은 고딕" w:hAnsi="맑은 고딕" w:hint="eastAsia"/>
        </w:rPr>
        <w:t xml:space="preserve">는 </w:t>
      </w:r>
      <w:r w:rsidRPr="00D350F9">
        <w:rPr>
          <w:rFonts w:ascii="맑은 고딕" w:eastAsia="맑은 고딕" w:hAnsi="맑은 고딕"/>
        </w:rPr>
        <w:t>2</w:t>
      </w:r>
      <w:r w:rsidRPr="00D350F9">
        <w:rPr>
          <w:rFonts w:ascii="맑은 고딕" w:eastAsia="맑은 고딕" w:hAnsi="맑은 고딕" w:hint="eastAsia"/>
        </w:rPr>
        <w:t xml:space="preserve">차원 벡터 그래픽을 표현하기 위한 </w:t>
      </w:r>
      <w:r w:rsidRPr="00D350F9">
        <w:rPr>
          <w:rFonts w:ascii="맑은 고딕" w:eastAsia="맑은 고딕" w:hAnsi="맑은 고딕"/>
        </w:rPr>
        <w:t xml:space="preserve">XML </w:t>
      </w:r>
      <w:r w:rsidRPr="00D350F9">
        <w:rPr>
          <w:rFonts w:ascii="맑은 고딕" w:eastAsia="맑은 고딕" w:hAnsi="맑은 고딕" w:hint="eastAsia"/>
        </w:rPr>
        <w:t>기반의 파일 형식임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</w:rPr>
        <w:t xml:space="preserve">2) </w:t>
      </w:r>
      <w:r w:rsidRPr="00D350F9">
        <w:rPr>
          <w:rFonts w:ascii="맑은 고딕" w:eastAsia="맑은 고딕" w:hAnsi="맑은 고딕" w:hint="eastAsia"/>
        </w:rPr>
        <w:t xml:space="preserve">code 폴더 </w:t>
      </w:r>
      <w:r w:rsidR="002A1D65">
        <w:rPr>
          <w:rFonts w:ascii="맑은 고딕" w:eastAsia="맑은 고딕" w:hAnsi="맑은 고딕" w:hint="eastAsia"/>
        </w:rPr>
        <w:t>→</w:t>
      </w:r>
      <w:r w:rsidR="002A1D65"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/>
        </w:rPr>
        <w:t>mai</w:t>
      </w:r>
      <w:r w:rsidRPr="00D350F9">
        <w:rPr>
          <w:rFonts w:ascii="맑은 고딕" w:eastAsia="맑은 고딕" w:hAnsi="맑은 고딕" w:hint="eastAsia"/>
        </w:rPr>
        <w:t xml:space="preserve">n.cpp, </w:t>
      </w:r>
      <w:r w:rsidRPr="00D350F9">
        <w:rPr>
          <w:rFonts w:ascii="맑은 고딕" w:eastAsia="맑은 고딕" w:hAnsi="맑은 고딕"/>
        </w:rPr>
        <w:t xml:space="preserve">BlockGame.cpp, BlockGame.hpp </w:t>
      </w:r>
      <w:r w:rsidRPr="00D350F9">
        <w:rPr>
          <w:rFonts w:ascii="맑은 고딕" w:eastAsia="맑은 고딕" w:hAnsi="맑은 고딕" w:hint="eastAsia"/>
        </w:rPr>
        <w:t>등 각종 코드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 xml:space="preserve">: </w:t>
      </w:r>
      <w:proofErr w:type="spellStart"/>
      <w:r w:rsidRPr="00D350F9">
        <w:rPr>
          <w:rFonts w:ascii="맑은 고딕" w:eastAsia="맑은 고딕" w:hAnsi="맑은 고딕" w:hint="eastAsia"/>
        </w:rPr>
        <w:t>BlockAttack</w:t>
      </w:r>
      <w:proofErr w:type="spellEnd"/>
      <w:r w:rsidRPr="00D350F9">
        <w:rPr>
          <w:rFonts w:ascii="맑은 고딕" w:eastAsia="맑은 고딕" w:hAnsi="맑은 고딕" w:hint="eastAsia"/>
        </w:rPr>
        <w:t>의 소스파일들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>3) manual</w:t>
      </w:r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 xml:space="preserve">폴더 </w:t>
      </w:r>
      <w:r w:rsidR="002A1D65">
        <w:rPr>
          <w:rFonts w:ascii="맑은 고딕" w:eastAsia="맑은 고딕" w:hAnsi="맑은 고딕" w:hint="eastAsia"/>
        </w:rPr>
        <w:t>→</w:t>
      </w:r>
      <w:r w:rsidR="002A1D65" w:rsidRPr="00D350F9">
        <w:rPr>
          <w:rFonts w:ascii="맑은 고딕" w:eastAsia="맑은 고딕" w:hAnsi="맑은 고딕"/>
        </w:rPr>
        <w:t xml:space="preserve"> </w:t>
      </w:r>
      <w:proofErr w:type="spellStart"/>
      <w:r w:rsidRPr="00D350F9">
        <w:rPr>
          <w:rFonts w:ascii="맑은 고딕" w:eastAsia="맑은 고딕" w:hAnsi="맑은 고딕"/>
        </w:rPr>
        <w:t>block_attack_manual.tex</w:t>
      </w:r>
      <w:proofErr w:type="spellEnd"/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</w:rPr>
        <w:t xml:space="preserve">: </w:t>
      </w:r>
      <w:r w:rsidR="002A1D65">
        <w:rPr>
          <w:rFonts w:ascii="맑은 고딕" w:eastAsia="맑은 고딕" w:hAnsi="맑은 고딕" w:hint="eastAsia"/>
        </w:rPr>
        <w:t>제작자가 영감을 얻은 게임(</w:t>
      </w:r>
      <w:proofErr w:type="spellStart"/>
      <w:r w:rsidRPr="00D350F9">
        <w:rPr>
          <w:rFonts w:ascii="맑은 고딕" w:eastAsia="맑은 고딕" w:hAnsi="맑은 고딕" w:hint="eastAsia"/>
        </w:rPr>
        <w:t>닌텐도의</w:t>
      </w:r>
      <w:proofErr w:type="spellEnd"/>
      <w:r w:rsidRPr="00D350F9">
        <w:rPr>
          <w:rFonts w:ascii="맑은 고딕" w:eastAsia="맑은 고딕" w:hAnsi="맑은 고딕" w:hint="eastAsia"/>
        </w:rPr>
        <w:t xml:space="preserve"> </w:t>
      </w:r>
      <w:r w:rsidRPr="00D350F9">
        <w:rPr>
          <w:rFonts w:ascii="맑은 고딕" w:eastAsia="맑은 고딕" w:hAnsi="맑은 고딕"/>
        </w:rPr>
        <w:t>‘</w:t>
      </w:r>
      <w:proofErr w:type="spellStart"/>
      <w:r w:rsidRPr="00D350F9">
        <w:rPr>
          <w:rFonts w:ascii="맑은 고딕" w:eastAsia="맑은 고딕" w:hAnsi="맑은 고딕" w:hint="eastAsia"/>
        </w:rPr>
        <w:t>테트리스</w:t>
      </w:r>
      <w:proofErr w:type="spellEnd"/>
      <w:r w:rsidRPr="00D350F9">
        <w:rPr>
          <w:rFonts w:ascii="맑은 고딕" w:eastAsia="맑은 고딕" w:hAnsi="맑은 고딕"/>
        </w:rPr>
        <w:t>’</w:t>
      </w:r>
      <w:r w:rsidR="002A1D65">
        <w:rPr>
          <w:rFonts w:ascii="맑은 고딕" w:eastAsia="맑은 고딕" w:hAnsi="맑은 고딕"/>
        </w:rPr>
        <w:t>),</w:t>
      </w:r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>사용한 라이브러리</w:t>
      </w:r>
      <w:r w:rsidR="002A1D65">
        <w:rPr>
          <w:rFonts w:ascii="맑은 고딕" w:eastAsia="맑은 고딕" w:hAnsi="맑은 고딕" w:hint="eastAsia"/>
        </w:rPr>
        <w:t>&amp;</w:t>
      </w:r>
      <w:r w:rsidRPr="00D350F9">
        <w:rPr>
          <w:rFonts w:ascii="맑은 고딕" w:eastAsia="맑은 고딕" w:hAnsi="맑은 고딕" w:hint="eastAsia"/>
        </w:rPr>
        <w:t>프로그래밍 언어,</w:t>
      </w:r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>작동 방법 등</w:t>
      </w:r>
      <w:r w:rsidR="002A1D65">
        <w:rPr>
          <w:rFonts w:ascii="맑은 고딕" w:eastAsia="맑은 고딕" w:hAnsi="맑은 고딕" w:hint="eastAsia"/>
        </w:rPr>
        <w:t xml:space="preserve"> 블록 어택에 대한 전반적인 </w:t>
      </w:r>
      <w:r w:rsidRPr="00D350F9">
        <w:rPr>
          <w:rFonts w:ascii="맑은 고딕" w:eastAsia="맑은 고딕" w:hAnsi="맑은 고딕" w:hint="eastAsia"/>
        </w:rPr>
        <w:t>소개</w:t>
      </w:r>
      <w:r w:rsidR="002A1D65">
        <w:rPr>
          <w:rFonts w:ascii="맑은 고딕" w:eastAsia="맑은 고딕" w:hAnsi="맑은 고딕" w:hint="eastAsia"/>
        </w:rPr>
        <w:t>를 한 파일.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b/>
          <w:sz w:val="24"/>
        </w:rPr>
      </w:pPr>
      <w:r w:rsidRPr="00D350F9">
        <w:rPr>
          <w:rFonts w:ascii="맑은 고딕" w:eastAsia="맑은 고딕" w:hAnsi="맑은 고딕" w:hint="eastAsia"/>
          <w:b/>
          <w:sz w:val="24"/>
        </w:rPr>
        <w:t xml:space="preserve">3. </w:t>
      </w:r>
      <w:r w:rsidRPr="00D350F9">
        <w:rPr>
          <w:rFonts w:ascii="맑은 고딕" w:eastAsia="맑은 고딕" w:hAnsi="맑은 고딕"/>
          <w:b/>
          <w:sz w:val="24"/>
        </w:rPr>
        <w:t xml:space="preserve">windows installer </w:t>
      </w:r>
      <w:r w:rsidRPr="00D350F9">
        <w:rPr>
          <w:rFonts w:ascii="맑은 고딕" w:eastAsia="맑은 고딕" w:hAnsi="맑은 고딕" w:hint="eastAsia"/>
          <w:b/>
          <w:sz w:val="24"/>
        </w:rPr>
        <w:t>폴더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proofErr w:type="spellStart"/>
      <w:r w:rsidRPr="00D350F9">
        <w:rPr>
          <w:rFonts w:ascii="맑은 고딕" w:eastAsia="맑은 고딕" w:hAnsi="맑은 고딕"/>
        </w:rPr>
        <w:t>install_script.nsi</w:t>
      </w:r>
      <w:proofErr w:type="spellEnd"/>
      <w:r w:rsidRPr="00D350F9">
        <w:rPr>
          <w:rFonts w:ascii="맑은 고딕" w:eastAsia="맑은 고딕" w:hAnsi="맑은 고딕"/>
        </w:rPr>
        <w:t xml:space="preserve"> </w:t>
      </w:r>
      <w:r w:rsidRPr="00D350F9">
        <w:rPr>
          <w:rFonts w:ascii="맑은 고딕" w:eastAsia="맑은 고딕" w:hAnsi="맑은 고딕" w:hint="eastAsia"/>
        </w:rPr>
        <w:t>파일</w: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t xml:space="preserve">: 윈도우에서 </w:t>
      </w:r>
      <w:proofErr w:type="spellStart"/>
      <w:r w:rsidRPr="00D350F9">
        <w:rPr>
          <w:rFonts w:ascii="맑은 고딕" w:eastAsia="맑은 고딕" w:hAnsi="맑은 고딕"/>
        </w:rPr>
        <w:t>BlockAttack</w:t>
      </w:r>
      <w:proofErr w:type="spellEnd"/>
      <w:r w:rsidRPr="00D350F9">
        <w:rPr>
          <w:rFonts w:ascii="맑은 고딕" w:eastAsia="맑은 고딕" w:hAnsi="맑은 고딕" w:hint="eastAsia"/>
        </w:rPr>
        <w:t>을 설치하는데 도움을 주는 파일</w:t>
      </w:r>
    </w:p>
    <w:p w:rsidR="00F26861" w:rsidRPr="00D350F9" w:rsidRDefault="00D350F9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3C3E33" wp14:editId="392AE9C4">
                <wp:simplePos x="0" y="0"/>
                <wp:positionH relativeFrom="margin">
                  <wp:posOffset>-38100</wp:posOffset>
                </wp:positionH>
                <wp:positionV relativeFrom="paragraph">
                  <wp:posOffset>251460</wp:posOffset>
                </wp:positionV>
                <wp:extent cx="6492240" cy="4712970"/>
                <wp:effectExtent l="0" t="0" r="0" b="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4712970"/>
                          <a:chOff x="-55925" y="0"/>
                          <a:chExt cx="10575344" cy="5002428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7309" y="4205013"/>
                            <a:ext cx="744513" cy="7445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35773" y="0"/>
                            <a:ext cx="955375" cy="955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직선 연결선 6"/>
                        <wps:cNvCnPr/>
                        <wps:spPr>
                          <a:xfrm flipV="1">
                            <a:off x="586237" y="1426542"/>
                            <a:ext cx="9092248" cy="39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/>
                        <wps:cNvCnPr/>
                        <wps:spPr>
                          <a:xfrm flipV="1">
                            <a:off x="4913459" y="1089485"/>
                            <a:ext cx="0" cy="3762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/>
                        <wps:cNvCnPr/>
                        <wps:spPr>
                          <a:xfrm>
                            <a:off x="9678485" y="1422634"/>
                            <a:ext cx="0" cy="1086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79308" y="2509562"/>
                            <a:ext cx="1198353" cy="1198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2"/>
                        <wps:cNvSpPr txBox="1"/>
                        <wps:spPr>
                          <a:xfrm>
                            <a:off x="9044314" y="3553305"/>
                            <a:ext cx="14751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Windows installer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직선 연결선 11"/>
                        <wps:cNvCnPr/>
                        <wps:spPr>
                          <a:xfrm>
                            <a:off x="586237" y="1465766"/>
                            <a:ext cx="0" cy="974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8275" y="1593841"/>
                            <a:ext cx="744513" cy="7445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09561"/>
                            <a:ext cx="1172475" cy="1043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8"/>
                        <wps:cNvSpPr txBox="1"/>
                        <wps:spPr>
                          <a:xfrm>
                            <a:off x="-55925" y="3388182"/>
                            <a:ext cx="147510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직선 연결선 15"/>
                        <wps:cNvCnPr>
                          <a:stCxn id="13" idx="3"/>
                        </wps:cNvCnPr>
                        <wps:spPr>
                          <a:xfrm flipV="1">
                            <a:off x="1172475" y="3031459"/>
                            <a:ext cx="267778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/>
                        <wps:spPr>
                          <a:xfrm>
                            <a:off x="1440252" y="1953158"/>
                            <a:ext cx="0" cy="2624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/>
                        <wps:spPr>
                          <a:xfrm>
                            <a:off x="1440252" y="1953158"/>
                            <a:ext cx="138023" cy="12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26"/>
                        <wps:cNvSpPr txBox="1"/>
                        <wps:spPr>
                          <a:xfrm>
                            <a:off x="1577309" y="2139256"/>
                            <a:ext cx="957581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fonts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그림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7309" y="2466429"/>
                            <a:ext cx="744513" cy="7445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그림 2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7309" y="3230779"/>
                            <a:ext cx="744513" cy="744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직선 연결선 21"/>
                        <wps:cNvCnPr>
                          <a:endCxn id="3" idx="1"/>
                        </wps:cNvCnPr>
                        <wps:spPr>
                          <a:xfrm>
                            <a:off x="1440252" y="4577269"/>
                            <a:ext cx="13705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endCxn id="20" idx="1"/>
                        </wps:cNvCnPr>
                        <wps:spPr>
                          <a:xfrm>
                            <a:off x="1440252" y="3603035"/>
                            <a:ext cx="13705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endCxn id="19" idx="1"/>
                        </wps:cNvCnPr>
                        <wps:spPr>
                          <a:xfrm>
                            <a:off x="1440252" y="2838685"/>
                            <a:ext cx="13705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48"/>
                        <wps:cNvSpPr txBox="1"/>
                        <wps:spPr>
                          <a:xfrm>
                            <a:off x="1513567" y="3773488"/>
                            <a:ext cx="957581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music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Box 50"/>
                        <wps:cNvSpPr txBox="1"/>
                        <wps:spPr>
                          <a:xfrm>
                            <a:off x="1493664" y="4732553"/>
                            <a:ext cx="957581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sound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52"/>
                        <wps:cNvSpPr txBox="1"/>
                        <wps:spPr>
                          <a:xfrm>
                            <a:off x="1617776" y="3018840"/>
                            <a:ext cx="957581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gfx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4916695" y="1465766"/>
                            <a:ext cx="0" cy="1000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9015" y="2509560"/>
                            <a:ext cx="1172474" cy="1043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59"/>
                        <wps:cNvSpPr txBox="1"/>
                        <wps:spPr>
                          <a:xfrm>
                            <a:off x="4228716" y="3329189"/>
                            <a:ext cx="147510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source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직선 연결선 30"/>
                        <wps:cNvCnPr/>
                        <wps:spPr>
                          <a:xfrm>
                            <a:off x="5598182" y="3027229"/>
                            <a:ext cx="2593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/>
                        <wps:spPr>
                          <a:xfrm>
                            <a:off x="5857516" y="1970410"/>
                            <a:ext cx="0" cy="2022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연결선 32"/>
                        <wps:cNvCnPr/>
                        <wps:spPr>
                          <a:xfrm>
                            <a:off x="5857516" y="1953158"/>
                            <a:ext cx="223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연결선 33"/>
                        <wps:cNvCnPr/>
                        <wps:spPr>
                          <a:xfrm>
                            <a:off x="5857516" y="3028460"/>
                            <a:ext cx="223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5857516" y="3975330"/>
                            <a:ext cx="223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그림 3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59259" y="1601807"/>
                            <a:ext cx="744513" cy="7445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그림 3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53538" y="3603073"/>
                            <a:ext cx="744513" cy="7445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그림 3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59055" y="2621700"/>
                            <a:ext cx="744513" cy="744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77"/>
                        <wps:cNvSpPr txBox="1"/>
                        <wps:spPr>
                          <a:xfrm>
                            <a:off x="6094344" y="2160873"/>
                            <a:ext cx="9569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assets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78"/>
                        <wps:cNvSpPr txBox="1"/>
                        <wps:spPr>
                          <a:xfrm>
                            <a:off x="6153539" y="3197518"/>
                            <a:ext cx="957581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code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79"/>
                        <wps:cNvSpPr txBox="1"/>
                        <wps:spPr>
                          <a:xfrm>
                            <a:off x="6093708" y="4149594"/>
                            <a:ext cx="957581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05BEC" w:rsidRDefault="00305BEC" w:rsidP="00F26861">
                              <w:pPr>
                                <w:pStyle w:val="af2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mbria" w:cstheme="minorBidi"/>
                                  <w:color w:val="000000" w:themeColor="text1"/>
                                  <w:kern w:val="24"/>
                                </w:rPr>
                                <w:t>manual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C3E33" id="그룹 1" o:spid="_x0000_s1026" style="position:absolute;margin-left:-3pt;margin-top:19.8pt;width:511.2pt;height:371.1pt;z-index:251659264;mso-position-horizontal-relative:margin;mso-width-relative:margin;mso-height-relative:margin" coordorigin="-559" coordsize="105753,50024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left:15773;top:42050;width:7445;height:7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9R7TCAAAA2gAAAA8AAABkcnMvZG93bnJldi54bWxEj09rwkAUxO+C32F5gjfdWFHa6CoSKmjx&#10;0Np6f2Rf/mD2bciuSfz2bkHwOMzMb5j1tjeVaKlxpWUFs2kEgji1uuRcwd/vfvIOwnlkjZVlUnAn&#10;B9vNcLDGWNuOf6g9+1wECLsYFRTe17GULi3IoJvamjh4mW0M+iCbXOoGuwA3lXyLoqU0WHJYKLCm&#10;pKD0er4ZBR+u+7okM39aLLLPY5vt6RuTm1LjUb9bgfDU+1f42T5oBXP4vxJugN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vUe0wgAAANoAAAAPAAAAAAAAAAAAAAAAAJ8C&#10;AABkcnMvZG93bnJldi54bWxQSwUGAAAAAAQABAD3AAAAjgMAAAAA&#10;">
                  <v:imagedata r:id="rId11" o:title=""/>
                  <v:path arrowok="t"/>
                </v:shape>
                <v:shape id="그림 4" o:spid="_x0000_s1028" type="#_x0000_t75" style="position:absolute;left:44357;width:9554;height:9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7VVnFAAAA2gAAAA8AAABkcnMvZG93bnJldi54bWxEj09rwkAUxO9Cv8PyCt50U5FaUlcJpf45&#10;qCVp7fmRfSbB7NuQXTX107uC0OMwM79hpvPO1OJMrassK3gZRiCIc6srLhT8fC8GbyCcR9ZYWyYF&#10;f+RgPnvqTTHW9sIpnTNfiABhF6OC0vsmltLlJRl0Q9sQB+9gW4M+yLaQusVLgJtajqLoVRqsOCyU&#10;2NBHSfkxOxkFn/vJ7/GabrPNV5Gust01WR72iVL95y55B+Gp8//hR3utFYzhfiXcADm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O1VZxQAAANoAAAAPAAAAAAAAAAAAAAAA&#10;AJ8CAABkcnMvZG93bnJldi54bWxQSwUGAAAAAAQABAD3AAAAkQMAAAAA&#10;">
                  <v:imagedata r:id="rId12" o:title=""/>
                  <v:path arrowok="t"/>
                </v:shape>
                <v:line id="직선 연결선 6" o:spid="_x0000_s1029" style="position:absolute;flip:y;visibility:visible;mso-wrap-style:square" from="5862,14265" to="96784,14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748fa7 [3044]"/>
                <v:line id="직선 연결선 7" o:spid="_x0000_s1030" style="position:absolute;flip:y;visibility:visible;mso-wrap-style:square" from="49134,10894" to="49134,14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748fa7 [3044]"/>
                <v:line id="직선 연결선 8" o:spid="_x0000_s1031" style="position:absolute;visibility:visible;mso-wrap-style:square" from="96784,14226" to="96784,25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748fa7 [3044]"/>
                <v:shape id="그림 9" o:spid="_x0000_s1032" type="#_x0000_t75" style="position:absolute;left:90793;top:25095;width:11983;height:11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6+sfFAAAA2gAAAA8AAABkcnMvZG93bnJldi54bWxEj09rwkAUxO9Cv8PyCt50Uw/Wpq4SSv1z&#10;UEvS2vMj+0yC2bchu2rqp3cFocdhZn7DTOedqcWZWldZVvAyjEAQ51ZXXCj4+V4MJiCcR9ZYWyYF&#10;f+RgPnvqTTHW9sIpnTNfiABhF6OC0vsmltLlJRl0Q9sQB+9gW4M+yLaQusVLgJtajqJoLA1WHBZK&#10;bOijpPyYnYyCz/3r7/GabrPNV5Gust01WR72iVL95y55B+Gp8//hR3utFbzB/Uq4AXJ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OvrHxQAAANoAAAAPAAAAAAAAAAAAAAAA&#10;AJ8CAABkcnMvZG93bnJldi54bWxQSwUGAAAAAAQABAD3AAAAkQMAAAAA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3" type="#_x0000_t202" style="position:absolute;left:90443;top:35533;width:1475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Windows installer</w:t>
                        </w:r>
                      </w:p>
                    </w:txbxContent>
                  </v:textbox>
                </v:shape>
                <v:line id="직선 연결선 11" o:spid="_x0000_s1034" style="position:absolute;visibility:visible;mso-wrap-style:square" from="5862,14657" to="5862,2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748fa7 [3044]"/>
                <v:shape id="그림 12" o:spid="_x0000_s1035" type="#_x0000_t75" style="position:absolute;left:15782;top:15938;width:7445;height:7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LP8zAAAAA2wAAAA8AAABkcnMvZG93bnJldi54bWxET0uLwjAQvi/4H8II3tZUwWWtRpGioMse&#10;1td9aKYPbCaliW3992ZB8DYf33OW695UoqXGlZYVTMYRCOLU6pJzBZfz7vMbhPPIGivLpOBBDtar&#10;wccSY207PlJ78rkIIexiVFB4X8dSurQgg25sa+LAZbYx6ANscqkb7EK4qeQ0ir6kwZJDQ4E1JQWl&#10;t9PdKJi77ueaTPzvbJZtD222oz9M7kqNhv1mAcJT79/il3uvw/wp/P8SDpCr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Qs/zMAAAADbAAAADwAAAAAAAAAAAAAAAACfAgAA&#10;ZHJzL2Rvd25yZXYueG1sUEsFBgAAAAAEAAQA9wAAAIwDAAAAAA==&#10;">
                  <v:imagedata r:id="rId11" o:title=""/>
                  <v:path arrowok="t"/>
                </v:shape>
                <v:shape id="그림 13" o:spid="_x0000_s1036" type="#_x0000_t75" style="position:absolute;top:25095;width:11724;height:10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e0vbDAAAA2wAAAA8AAABkcnMvZG93bnJldi54bWxET0trwkAQvgv9D8sUvOmmCrWkrhJKfRzU&#10;krT2PGTHJJidDdlVU3+9Kwi9zcf3nOm8M7U4U+sqywpehhEI4tzqigsFP9+LwRsI55E11pZJwR85&#10;mM+eelOMtb1wSufMFyKEsItRQel9E0vp8pIMuqFtiAN3sK1BH2BbSN3iJYSbWo6i6FUarDg0lNjQ&#10;R0n5MTsZBZ/7ye/xmm6zzVeRrrLdNVke9olS/ecueQfhqfP/4od7rcP8Mdx/CQfI2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17S9sMAAADbAAAADwAAAAAAAAAAAAAAAACf&#10;AgAAZHJzL2Rvd25yZXYueG1sUEsFBgAAAAAEAAQA9wAAAI8DAAAAAA==&#10;">
                  <v:imagedata r:id="rId12" o:title=""/>
                  <v:path arrowok="t"/>
                </v:shape>
                <v:shape id="TextBox 18" o:spid="_x0000_s1037" type="#_x0000_t202" style="position:absolute;left:-559;top:33881;width:14750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Game</w:t>
                        </w:r>
                      </w:p>
                    </w:txbxContent>
                  </v:textbox>
                </v:shape>
                <v:line id="직선 연결선 15" o:spid="_x0000_s1038" style="position:absolute;flip:y;visibility:visible;mso-wrap-style:square" from="11724,30314" to="14402,3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748fa7 [3044]"/>
                <v:line id="직선 연결선 16" o:spid="_x0000_s1039" style="position:absolute;visibility:visible;mso-wrap-style:square" from="14402,19531" to="14402,4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748fa7 [3044]"/>
                <v:line id="직선 연결선 17" o:spid="_x0000_s1040" style="position:absolute;visibility:visible;mso-wrap-style:square" from="14402,19531" to="15782,19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748fa7 [3044]"/>
                <v:shape id="TextBox 26" o:spid="_x0000_s1041" type="#_x0000_t202" style="position:absolute;left:15773;top:21392;width:9575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fonts</w:t>
                        </w:r>
                        <w:proofErr w:type="gramEnd"/>
                      </w:p>
                    </w:txbxContent>
                  </v:textbox>
                </v:shape>
                <v:shape id="그림 19" o:spid="_x0000_s1042" type="#_x0000_t75" style="position:absolute;left:15773;top:24664;width:7445;height:7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vrb3BAAAA2wAAAA8AAABkcnMvZG93bnJldi54bWxET0trwkAQvgv9D8sUetNNBIuJrlJCA7b0&#10;YNP2PmQnD8zOhuyaxH/vFgq9zcf3nP1xNp0YaXCtZQXxKgJBXFrdcq3g+ytfbkE4j6yxs0wKbuTg&#10;eHhY7DHVduJPGgtfixDCLkUFjfd9KqUrGzLoVrYnDlxlB4M+wKGWesAphJtOrqPoWRpsOTQ02FPW&#10;UHkprkZB4qb3nyz2H5tN9fo2VjmdMbsq9fQ4v+xAeJr9v/jPfdJhfgK/v4QD5OE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Ovrb3BAAAA2wAAAA8AAAAAAAAAAAAAAAAAnwIA&#10;AGRycy9kb3ducmV2LnhtbFBLBQYAAAAABAAEAPcAAACNAwAAAAA=&#10;">
                  <v:imagedata r:id="rId11" o:title=""/>
                  <v:path arrowok="t"/>
                </v:shape>
                <v:shape id="그림 20" o:spid="_x0000_s1043" type="#_x0000_t75" style="position:absolute;left:15773;top:32307;width:7445;height:7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5zp3AAAAA2wAAAA8AAABkcnMvZG93bnJldi54bWxET8lqwzAQvQf6D2IKvcVyAimpYyUUU0Mb&#10;ekjc9j5Y44VYI2PJS/8+OhR6fLw9PS2mExMNrrWsYBPFIIhLq1uuFXx/5es9COeRNXaWScEvOTgd&#10;H1YpJtrOfKWp8LUIIewSVNB43ydSurIhgy6yPXHgKjsY9AEOtdQDziHcdHIbx8/SYMuhocGesobK&#10;WzEaBS9uPv9kG/+521VvH1OV0wWzUamnx+X1AMLT4v/Ff+53rWAb1ocv4QfI4x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PnOncAAAADbAAAADwAAAAAAAAAAAAAAAACfAgAA&#10;ZHJzL2Rvd25yZXYueG1sUEsFBgAAAAAEAAQA9wAAAIwDAAAAAA==&#10;">
                  <v:imagedata r:id="rId11" o:title=""/>
                  <v:path arrowok="t"/>
                </v:shape>
                <v:line id="직선 연결선 21" o:spid="_x0000_s1044" style="position:absolute;visibility:visible;mso-wrap-style:square" from="14402,45772" to="15773,4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748fa7 [3044]"/>
                <v:line id="직선 연결선 22" o:spid="_x0000_s1045" style="position:absolute;visibility:visible;mso-wrap-style:square" from="14402,36030" to="15773,36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748fa7 [3044]"/>
                <v:line id="직선 연결선 23" o:spid="_x0000_s1046" style="position:absolute;visibility:visible;mso-wrap-style:square" from="14402,28386" to="15773,28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748fa7 [3044]"/>
                <v:shape id="TextBox 48" o:spid="_x0000_s1047" type="#_x0000_t202" style="position:absolute;left:15135;top:37734;width:957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music</w:t>
                        </w:r>
                        <w:proofErr w:type="gramEnd"/>
                      </w:p>
                    </w:txbxContent>
                  </v:textbox>
                </v:shape>
                <v:shape id="TextBox 50" o:spid="_x0000_s1048" type="#_x0000_t202" style="position:absolute;left:14936;top:47325;width:957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sound</w:t>
                        </w:r>
                        <w:proofErr w:type="gramEnd"/>
                      </w:p>
                    </w:txbxContent>
                  </v:textbox>
                </v:shape>
                <v:shape id="TextBox 52" o:spid="_x0000_s1049" type="#_x0000_t202" style="position:absolute;left:16177;top:30188;width:957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gfx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직선 연결선 27" o:spid="_x0000_s1050" style="position:absolute;visibility:visible;mso-wrap-style:square" from="49166,14657" to="49166,2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748fa7 [3044]"/>
                <v:shape id="그림 28" o:spid="_x0000_s1051" type="#_x0000_t75" style="position:absolute;left:43290;top:25095;width:11724;height:10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ijrDAAAA2wAAAA8AAABkcnMvZG93bnJldi54bWxET8luwjAQvSP1H6yp1BtxyqGgFAdFVRcO&#10;tCgpcB7Fk0XE4yg2kPL19QGJ49Pbl6vRdOJMg2stK3iOYhDEpdUt1wp2vx/TBQjnkTV2lknBHzlY&#10;pQ+TJSbaXjinc+FrEULYJaig8b5PpHRlQwZdZHviwFV2MOgDHGqpB7yEcNPJWRy/SIMth4YGe3pr&#10;qDwWJ6PgfT8/HK/5d7HZ1vlX8XPNPqt9ptTT45i9gvA0+rv45l5rBbMwNnwJP0C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5aKOsMAAADbAAAADwAAAAAAAAAAAAAAAACf&#10;AgAAZHJzL2Rvd25yZXYueG1sUEsFBgAAAAAEAAQA9wAAAI8DAAAAAA==&#10;">
                  <v:imagedata r:id="rId12" o:title=""/>
                  <v:path arrowok="t"/>
                </v:shape>
                <v:shape id="TextBox 59" o:spid="_x0000_s1052" type="#_x0000_t202" style="position:absolute;left:42287;top:33291;width:14751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source</w:t>
                        </w:r>
                        <w:proofErr w:type="gramEnd"/>
                      </w:p>
                    </w:txbxContent>
                  </v:textbox>
                </v:shape>
                <v:line id="직선 연결선 30" o:spid="_x0000_s1053" style="position:absolute;visibility:visible;mso-wrap-style:square" from="55981,30272" to="58575,30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748fa7 [3044]"/>
                <v:line id="직선 연결선 31" o:spid="_x0000_s1054" style="position:absolute;visibility:visible;mso-wrap-style:square" from="58575,19704" to="58575,39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748fa7 [3044]"/>
                <v:line id="직선 연결선 32" o:spid="_x0000_s1055" style="position:absolute;visibility:visible;mso-wrap-style:square" from="58575,19531" to="60812,1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748fa7 [3044]"/>
                <v:line id="직선 연결선 33" o:spid="_x0000_s1056" style="position:absolute;visibility:visible;mso-wrap-style:square" from="58575,30284" to="60812,3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748fa7 [3044]"/>
                <v:line id="직선 연결선 34" o:spid="_x0000_s1057" style="position:absolute;visibility:visible;mso-wrap-style:square" from="58575,39753" to="60812,3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748fa7 [3044]"/>
                <v:shape id="그림 35" o:spid="_x0000_s1058" type="#_x0000_t75" style="position:absolute;left:61592;top:16018;width:7445;height:7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X+9jDAAAA2wAAAA8AAABkcnMvZG93bnJldi54bWxEj09rwkAUxO9Cv8PyCr3pRkukTV2lBAUV&#10;D2rb+yP78odm34bsmsRv7wqCx2FmfsMsVoOpRUetqywrmE4iEMSZ1RUXCn5/NuMPEM4ja6wtk4Ir&#10;OVgtX0YLTLTt+UTd2RciQNglqKD0vkmkdFlJBt3ENsTBy21r0AfZFlK32Ae4qeUsiubSYMVhocSG&#10;0pKy//PFKPh0/f4vnfpDHOfrXZdv6IjpRam31+H7C4SnwT/Dj/ZWK3iP4f4l/AC5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Vf72MMAAADbAAAADwAAAAAAAAAAAAAAAACf&#10;AgAAZHJzL2Rvd25yZXYueG1sUEsFBgAAAAAEAAQA9wAAAI8DAAAAAA==&#10;">
                  <v:imagedata r:id="rId11" o:title=""/>
                  <v:path arrowok="t"/>
                </v:shape>
                <v:shape id="그림 36" o:spid="_x0000_s1059" type="#_x0000_t75" style="position:absolute;left:61535;top:36030;width:7445;height:7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FZa/DAAAA2wAAAA8AAABkcnMvZG93bnJldi54bWxEj09rwkAUxO9Cv8PyCt50o6K0qatIUFDx&#10;YNP2/si+/KHZtyG7JvHbu4WCx2FmfsOst4OpRUetqywrmE0jEMSZ1RUXCr6/DpM3EM4ja6wtk4I7&#10;OdhuXkZrjLXt+ZO61BciQNjFqKD0vomldFlJBt3UNsTBy21r0AfZFlK32Ae4qeU8ilbSYMVhocSG&#10;kpKy3/RmFLy7/vyTzPxlucz3py4/0BWTm1Lj12H3AcLT4J/h//ZRK1is4O9L+AFy8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YVlr8MAAADbAAAADwAAAAAAAAAAAAAAAACf&#10;AgAAZHJzL2Rvd25yZXYueG1sUEsFBgAAAAAEAAQA9wAAAI8DAAAAAA==&#10;">
                  <v:imagedata r:id="rId11" o:title=""/>
                  <v:path arrowok="t"/>
                </v:shape>
                <v:shape id="그림 37" o:spid="_x0000_s1060" type="#_x0000_t75" style="position:absolute;left:61590;top:26217;width:7445;height:7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JwDTDAAAA2wAAAA8AAABkcnMvZG93bnJldi54bWxEj1trwkAUhN8L/Q/LKfimGytWm7pKCQpa&#10;fPDW90P25EKzZ0N2TeK/dwWhj8PMfMMsVr2pREuNKy0rGI8iEMSp1SXnCi7nzXAOwnlkjZVlUnAj&#10;B6vl68sCY207PlJ78rkIEHYxKii8r2MpXVqQQTeyNXHwMtsY9EE2udQNdgFuKvkeRR/SYMlhocCa&#10;koLSv9PVKPh03c9vMvb76TRb79psQwdMrkoN3vrvLxCeev8ffra3WsFkBo8v4Qf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snANMMAAADbAAAADwAAAAAAAAAAAAAAAACf&#10;AgAAZHJzL2Rvd25yZXYueG1sUEsFBgAAAAAEAAQA9wAAAI8DAAAAAA==&#10;">
                  <v:imagedata r:id="rId11" o:title=""/>
                  <v:path arrowok="t"/>
                </v:shape>
                <v:shape id="TextBox 77" o:spid="_x0000_s1061" type="#_x0000_t202" style="position:absolute;left:60943;top:21608;width:956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assets</w:t>
                        </w:r>
                        <w:proofErr w:type="gramEnd"/>
                      </w:p>
                    </w:txbxContent>
                  </v:textbox>
                </v:shape>
                <v:shape id="TextBox 78" o:spid="_x0000_s1062" type="#_x0000_t202" style="position:absolute;left:61535;top:31975;width:9576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code</w:t>
                        </w:r>
                        <w:proofErr w:type="gramEnd"/>
                      </w:p>
                    </w:txbxContent>
                  </v:textbox>
                </v:shape>
                <v:shape id="TextBox 79" o:spid="_x0000_s1063" type="#_x0000_t202" style="position:absolute;left:60937;top:41495;width:9575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305BEC" w:rsidRDefault="00305BEC" w:rsidP="00F26861">
                        <w:pPr>
                          <w:pStyle w:val="af2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mbria" w:cstheme="minorBidi"/>
                            <w:color w:val="000000" w:themeColor="text1"/>
                            <w:kern w:val="24"/>
                          </w:rPr>
                          <w:t>manual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D350F9" w:rsidP="00F26861">
      <w:pPr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1C5331" wp14:editId="6EB03738">
                <wp:simplePos x="0" y="0"/>
                <wp:positionH relativeFrom="column">
                  <wp:posOffset>2308860</wp:posOffset>
                </wp:positionH>
                <wp:positionV relativeFrom="paragraph">
                  <wp:posOffset>226695</wp:posOffset>
                </wp:positionV>
                <wp:extent cx="1530350" cy="40005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EC" w:rsidRPr="00F26861" w:rsidRDefault="00305BE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26861">
                              <w:rPr>
                                <w:sz w:val="36"/>
                                <w:szCs w:val="36"/>
                              </w:rPr>
                              <w:t>Block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5331" id="텍스트 상자 2" o:spid="_x0000_s1064" type="#_x0000_t202" style="position:absolute;margin-left:181.8pt;margin-top:17.85pt;width:120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" filled="f" stroked="f">
                <v:textbox>
                  <w:txbxContent>
                    <w:p w:rsidR="00305BEC" w:rsidRPr="00F26861" w:rsidRDefault="00305BEC">
                      <w:pPr>
                        <w:rPr>
                          <w:sz w:val="36"/>
                          <w:szCs w:val="36"/>
                        </w:rPr>
                      </w:pPr>
                      <w:r w:rsidRPr="00F26861">
                        <w:rPr>
                          <w:sz w:val="36"/>
                          <w:szCs w:val="36"/>
                        </w:rPr>
                        <w:t>Block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rPr>
          <w:rFonts w:ascii="맑은 고딕" w:eastAsia="맑은 고딕" w:hAnsi="맑은 고딕"/>
          <w:lang w:val="ko-KR"/>
        </w:rPr>
      </w:pPr>
    </w:p>
    <w:p w:rsidR="00F26861" w:rsidRPr="00D350F9" w:rsidRDefault="00F26861" w:rsidP="00F26861">
      <w:pPr>
        <w:pStyle w:val="1"/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</w:rPr>
        <w:lastRenderedPageBreak/>
        <w:t>기능 설계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43"/>
        <w:gridCol w:w="7666"/>
      </w:tblGrid>
      <w:tr w:rsidR="00A819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A819A6" w:rsidRPr="00D350F9" w:rsidRDefault="00D350F9" w:rsidP="00F442E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editor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A819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에디터 기능(예를 들어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보드판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조정)등이 </w:t>
            </w:r>
            <w:r w:rsidR="0058035B" w:rsidRPr="00D350F9">
              <w:rPr>
                <w:rFonts w:ascii="맑은 고딕" w:eastAsia="맑은 고딕" w:hAnsi="맑은 고딕" w:hint="eastAsia"/>
              </w:rPr>
              <w:t>있다.</w:t>
            </w:r>
          </w:p>
        </w:tc>
      </w:tr>
      <w:tr w:rsidR="00A819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TheBoard.hpp, TheBoard.cpp, BoardHolder.hpp, BoardHolder.cpp</w:t>
            </w:r>
          </w:p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EditorInterface.hpp, EditorInterface.cpp , editorMain.hpp, editorMain.</w:t>
            </w:r>
            <w:r w:rsidRPr="00D350F9">
              <w:rPr>
                <w:rFonts w:ascii="맑은 고딕" w:eastAsia="맑은 고딕" w:hAnsi="맑은 고딕" w:hint="eastAsia"/>
              </w:rPr>
              <w:t>c</w:t>
            </w:r>
            <w:r w:rsidRPr="00D350F9">
              <w:rPr>
                <w:rFonts w:ascii="맑은 고딕" w:eastAsia="맑은 고딕" w:hAnsi="맑은 고딕"/>
              </w:rPr>
              <w:t>pp</w:t>
            </w:r>
          </w:p>
        </w:tc>
      </w:tr>
      <w:tr w:rsidR="00A819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BC0F7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역학관계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TheBoard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→ </w:t>
            </w:r>
            <w:proofErr w:type="spellStart"/>
            <w:r w:rsidRPr="00D350F9">
              <w:rPr>
                <w:rFonts w:ascii="맑은 고딕" w:eastAsia="맑은 고딕" w:hAnsi="맑은 고딕"/>
              </w:rPr>
              <w:t>BoardHolder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→ </w:t>
            </w:r>
            <w:proofErr w:type="spellStart"/>
            <w:r w:rsidRPr="00D350F9">
              <w:rPr>
                <w:rFonts w:ascii="맑은 고딕" w:eastAsia="맑은 고딕" w:hAnsi="맑은 고딕"/>
              </w:rPr>
              <w:t>EditorInterface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→ </w:t>
            </w:r>
            <w:proofErr w:type="spellStart"/>
            <w:r w:rsidRPr="00D350F9">
              <w:rPr>
                <w:rFonts w:ascii="맑은 고딕" w:eastAsia="맑은 고딕" w:hAnsi="맑은 고딕"/>
              </w:rPr>
              <w:t>editorMain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순으로 영향을 </w:t>
            </w:r>
            <w:r w:rsidR="0058035B" w:rsidRPr="00D350F9">
              <w:rPr>
                <w:rFonts w:ascii="맑은 고딕" w:eastAsia="맑은 고딕" w:hAnsi="맑은 고딕" w:hint="eastAsia"/>
              </w:rPr>
              <w:t>준다.</w:t>
            </w:r>
          </w:p>
        </w:tc>
      </w:tr>
      <w:tr w:rsidR="00A819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TheBoard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의 클래스 </w:t>
            </w:r>
            <w:proofErr w:type="spellStart"/>
            <w:r w:rsidRPr="00D350F9">
              <w:rPr>
                <w:rFonts w:ascii="맑은 고딕" w:eastAsia="맑은 고딕" w:hAnsi="맑은 고딕"/>
              </w:rPr>
              <w:t>TheBoard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</w:p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BoardHolder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의 클래스 </w:t>
            </w:r>
            <w:proofErr w:type="spellStart"/>
            <w:r w:rsidRPr="00D350F9">
              <w:rPr>
                <w:rFonts w:ascii="맑은 고딕" w:eastAsia="맑은 고딕" w:hAnsi="맑은 고딕"/>
              </w:rPr>
              <w:t>BoardHolder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</w:p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EditorInterface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의 클래스 </w:t>
            </w:r>
            <w:proofErr w:type="spellStart"/>
            <w:r w:rsidRPr="00D350F9">
              <w:rPr>
                <w:rFonts w:ascii="맑은 고딕" w:eastAsia="맑은 고딕" w:hAnsi="맑은 고딕"/>
              </w:rPr>
              <w:t>EditorInterface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</w:p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editorMain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의 클래스 </w:t>
            </w:r>
            <w:proofErr w:type="spellStart"/>
            <w:r w:rsidRPr="00D350F9">
              <w:rPr>
                <w:rFonts w:ascii="맑은 고딕" w:eastAsia="맑은 고딕" w:hAnsi="맑은 고딕"/>
              </w:rPr>
              <w:t>aButton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theEditor</w:t>
            </w:r>
            <w:proofErr w:type="spellEnd"/>
          </w:p>
        </w:tc>
      </w:tr>
      <w:tr w:rsidR="00A819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TheBoard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의 </w:t>
            </w:r>
            <w:proofErr w:type="spellStart"/>
            <w:r w:rsidRPr="00D350F9">
              <w:rPr>
                <w:rFonts w:ascii="맑은 고딕" w:eastAsia="맑은 고딕" w:hAnsi="맑은 고딕"/>
              </w:rPr>
              <w:t>moveUp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moveDown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등의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함수로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보드판을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조정하고</w:t>
            </w:r>
          </w:p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BoardHolder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의 </w:t>
            </w:r>
            <w:proofErr w:type="spellStart"/>
            <w:r w:rsidRPr="00D350F9">
              <w:rPr>
                <w:rFonts w:ascii="맑은 고딕" w:eastAsia="맑은 고딕" w:hAnsi="맑은 고딕"/>
              </w:rPr>
              <w:t>saveBoards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removeBoard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등의 함수로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보드판을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저장하거나 지운다.</w:t>
            </w:r>
          </w:p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EditorInterface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와 </w:t>
            </w:r>
            <w:proofErr w:type="spellStart"/>
            <w:r w:rsidRPr="00D350F9">
              <w:rPr>
                <w:rFonts w:ascii="맑은 고딕" w:eastAsia="맑은 고딕" w:hAnsi="맑은 고딕"/>
              </w:rPr>
              <w:t>editorMain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에서는 여러 </w:t>
            </w:r>
            <w:r w:rsidRPr="00D350F9">
              <w:rPr>
                <w:rFonts w:ascii="맑은 고딕" w:eastAsia="맑은 고딕" w:hAnsi="맑은 고딕"/>
              </w:rPr>
              <w:t xml:space="preserve">Button </w:t>
            </w:r>
            <w:r w:rsidRPr="00D350F9">
              <w:rPr>
                <w:rFonts w:ascii="맑은 고딕" w:eastAsia="맑은 고딕" w:hAnsi="맑은 고딕" w:hint="eastAsia"/>
              </w:rPr>
              <w:t xml:space="preserve">함수를 통해 보다 편하게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에디팅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할 수 있게 도움을 준다.</w:t>
            </w:r>
          </w:p>
        </w:tc>
      </w:tr>
      <w:tr w:rsidR="00A819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참조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editor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폴더에 소스파일들이 있음,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본 게임에서는 적용되지 </w:t>
            </w:r>
            <w:r w:rsidR="0073775F">
              <w:rPr>
                <w:rFonts w:ascii="맑은 고딕" w:eastAsia="맑은 고딕" w:hAnsi="맑은 고딕" w:hint="eastAsia"/>
              </w:rPr>
              <w:t>않았음.</w:t>
            </w:r>
          </w:p>
        </w:tc>
      </w:tr>
      <w:tr w:rsidR="00BC0F7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C0F76" w:rsidRPr="00D350F9" w:rsidRDefault="00BC0F7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C0F76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13" w:history="1">
              <w:r w:rsidR="00BC0F76" w:rsidRPr="00D350F9">
                <w:rPr>
                  <w:rStyle w:val="af3"/>
                  <w:rFonts w:ascii="맑은 고딕" w:eastAsia="맑은 고딕" w:hAnsi="맑은 고딕"/>
                </w:rPr>
                <w:t>https://github.com/jay47/OSS_Project/tree/master/BlockAttack/source/code/editor</w:t>
              </w:r>
            </w:hyperlink>
          </w:p>
        </w:tc>
      </w:tr>
    </w:tbl>
    <w:p w:rsidR="00F26861" w:rsidRPr="00D350F9" w:rsidRDefault="00F26861" w:rsidP="00F26861">
      <w:pPr>
        <w:rPr>
          <w:rFonts w:ascii="맑은 고딕" w:eastAsia="맑은 고딕" w:hAnsi="맑은 고딕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43"/>
        <w:gridCol w:w="7483"/>
      </w:tblGrid>
      <w:tr w:rsidR="00A819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NFont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A819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A819A6" w:rsidRPr="00D350F9" w:rsidRDefault="00A819A6" w:rsidP="0058035B">
            <w:pPr>
              <w:tabs>
                <w:tab w:val="left" w:pos="5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SDL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라이브러리에서 제공하는 폰트 </w:t>
            </w:r>
            <w:r w:rsidR="0058035B" w:rsidRPr="00D350F9">
              <w:rPr>
                <w:rFonts w:ascii="맑은 고딕" w:eastAsia="맑은 고딕" w:hAnsi="맑은 고딕" w:hint="eastAsia"/>
              </w:rPr>
              <w:t>기능이다.</w:t>
            </w:r>
          </w:p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이 기능을 쓰면 이미지&amp;글자가 </w:t>
            </w:r>
            <w:r w:rsidRPr="00D350F9">
              <w:rPr>
                <w:rFonts w:ascii="맑은 고딕" w:eastAsia="맑은 고딕" w:hAnsi="맑은 고딕"/>
              </w:rPr>
              <w:t xml:space="preserve">animate, </w:t>
            </w:r>
            <w:r w:rsidRPr="00D350F9">
              <w:rPr>
                <w:rFonts w:ascii="맑은 고딕" w:eastAsia="맑은 고딕" w:hAnsi="맑은 고딕" w:hint="eastAsia"/>
              </w:rPr>
              <w:t>즉 움직이는 효과를 줄 수 있다.</w:t>
            </w:r>
          </w:p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NFont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는 사용자가 어떠한 이미지 포맷을 쓰든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NFont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화(이미지&amp;글자를 움직이게 해줌)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시킬 수 있다.</w:t>
            </w:r>
          </w:p>
        </w:tc>
      </w:tr>
      <w:tr w:rsidR="00A819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NFont.h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NFont.</w:t>
            </w:r>
            <w:r w:rsidRPr="00D350F9">
              <w:rPr>
                <w:rFonts w:ascii="맑은 고딕" w:eastAsia="맑은 고딕" w:hAnsi="맑은 고딕"/>
              </w:rPr>
              <w:t>cpp</w:t>
            </w:r>
          </w:p>
        </w:tc>
      </w:tr>
      <w:tr w:rsidR="00A819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NFont</w:t>
            </w:r>
            <w:r w:rsidRPr="00D350F9">
              <w:rPr>
                <w:rFonts w:ascii="맑은 고딕" w:eastAsia="맑은 고딕" w:hAnsi="맑은 고딕"/>
              </w:rPr>
              <w:t>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클래스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NFont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가져와 </w:t>
            </w:r>
            <w:r w:rsidRPr="00D350F9">
              <w:rPr>
                <w:rFonts w:ascii="맑은 고딕" w:eastAsia="맑은 고딕" w:hAnsi="맑은 고딕"/>
              </w:rPr>
              <w:t>NFont.cpp</w:t>
            </w:r>
            <w:r w:rsidRPr="00D350F9">
              <w:rPr>
                <w:rFonts w:ascii="맑은 고딕" w:eastAsia="맑은 고딕" w:hAnsi="맑은 고딕" w:hint="eastAsia"/>
              </w:rPr>
              <w:t xml:space="preserve">에서 사용하고 </w:t>
            </w:r>
            <w:r w:rsidR="0058035B" w:rsidRPr="00D350F9">
              <w:rPr>
                <w:rFonts w:ascii="맑은 고딕" w:eastAsia="맑은 고딕" w:hAnsi="맑은 고딕" w:hint="eastAsia"/>
              </w:rPr>
              <w:t>있다.</w:t>
            </w:r>
          </w:p>
        </w:tc>
      </w:tr>
      <w:tr w:rsidR="00A819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819A6" w:rsidRPr="00D350F9" w:rsidRDefault="00A819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A819A6" w:rsidRPr="00D350F9" w:rsidRDefault="00A819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copyString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getPixel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등의 함수를 통해 이미지&amp;글자를 읽어 들이고 draw, set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등의 함수가 이미지&amp;글자를 움직이게 한다.</w:t>
            </w:r>
          </w:p>
        </w:tc>
      </w:tr>
      <w:tr w:rsidR="00A819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C0F76" w:rsidRPr="00D350F9" w:rsidRDefault="00A819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참조</w:t>
            </w:r>
          </w:p>
        </w:tc>
        <w:tc>
          <w:tcPr>
            <w:tcW w:w="7173" w:type="dxa"/>
          </w:tcPr>
          <w:p w:rsidR="00A819A6" w:rsidRPr="00D350F9" w:rsidRDefault="00A819A6" w:rsidP="0069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Libs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폴더에 </w:t>
            </w:r>
            <w:r w:rsidR="0069545A">
              <w:rPr>
                <w:rFonts w:ascii="맑은 고딕" w:eastAsia="맑은 고딕" w:hAnsi="맑은 고딕" w:hint="eastAsia"/>
              </w:rPr>
              <w:t>소스파일들이 있음</w:t>
            </w:r>
            <w:r w:rsidR="0058035B" w:rsidRPr="00D350F9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E5131C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E5131C" w:rsidRPr="00D350F9" w:rsidRDefault="00305BEC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14" w:history="1">
              <w:r w:rsidR="00E5131C" w:rsidRPr="00D350F9">
                <w:rPr>
                  <w:rStyle w:val="af3"/>
                  <w:rFonts w:ascii="맑은 고딕" w:eastAsia="맑은 고딕" w:hAnsi="맑은 고딕"/>
                </w:rPr>
                <w:t>https://github.com/jay47/OSS_Project/tree/master/BlockAttack/source/code/Libs</w:t>
              </w:r>
            </w:hyperlink>
          </w:p>
        </w:tc>
      </w:tr>
    </w:tbl>
    <w:p w:rsidR="00A819A6" w:rsidRPr="00D350F9" w:rsidRDefault="00A819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82"/>
        <w:gridCol w:w="8598"/>
      </w:tblGrid>
      <w:tr w:rsidR="00BC0F7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BC0F76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blockgame</w:t>
            </w:r>
          </w:p>
        </w:tc>
        <w:tc>
          <w:tcPr>
            <w:tcW w:w="7173" w:type="dxa"/>
          </w:tcPr>
          <w:p w:rsidR="00BC0F76" w:rsidRPr="00D350F9" w:rsidRDefault="00BC0F7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BC0F7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C0F76" w:rsidRPr="00D350F9" w:rsidRDefault="00BC0F7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BC0F76" w:rsidRPr="00D350F9" w:rsidRDefault="00B22E27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게임의 속도,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핸디캡, 커서, 레벨 등 여러 가지를 설정 할 수 있다.</w:t>
            </w:r>
          </w:p>
        </w:tc>
      </w:tr>
      <w:tr w:rsidR="00BC0F7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C0F76" w:rsidRPr="00D350F9" w:rsidRDefault="00BC0F7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BC0F76" w:rsidRPr="00D350F9" w:rsidRDefault="00E5131C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BlockGame.</w:t>
            </w:r>
            <w:r w:rsidRPr="00D350F9">
              <w:rPr>
                <w:rFonts w:ascii="맑은 고딕" w:eastAsia="맑은 고딕" w:hAnsi="맑은 고딕"/>
              </w:rPr>
              <w:t>cpp, BlockGame.hpp</w:t>
            </w:r>
          </w:p>
        </w:tc>
      </w:tr>
      <w:tr w:rsidR="00BC0F7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C0F76" w:rsidRPr="00D350F9" w:rsidRDefault="00BC0F7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lastRenderedPageBreak/>
              <w:t>클래스</w:t>
            </w:r>
          </w:p>
        </w:tc>
        <w:tc>
          <w:tcPr>
            <w:tcW w:w="7173" w:type="dxa"/>
          </w:tcPr>
          <w:p w:rsidR="00BC0F76" w:rsidRPr="00D350F9" w:rsidRDefault="00B22E27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puzzlehandler.hpp</w:t>
            </w:r>
            <w:r w:rsidR="00E90886" w:rsidRPr="00D350F9">
              <w:rPr>
                <w:rFonts w:ascii="맑은 고딕" w:eastAsia="맑은 고딕" w:hAnsi="맑은 고딕" w:hint="eastAsia"/>
              </w:rPr>
              <w:t>BlockGame.hpp에 있는 클래스</w:t>
            </w:r>
            <w:r w:rsidR="007E67F1" w:rsidRPr="00D350F9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7E67F1" w:rsidRPr="00D350F9">
              <w:rPr>
                <w:rFonts w:ascii="맑은 고딕" w:eastAsia="맑은 고딕" w:hAnsi="맑은 고딕" w:hint="eastAsia"/>
              </w:rPr>
              <w:t>BlockGam</w:t>
            </w:r>
            <w:r w:rsidR="007E67F1" w:rsidRPr="00D350F9">
              <w:rPr>
                <w:rFonts w:ascii="맑은 고딕" w:eastAsia="맑은 고딕" w:hAnsi="맑은 고딕"/>
              </w:rPr>
              <w:t>e</w:t>
            </w:r>
            <w:proofErr w:type="spellEnd"/>
            <w:r w:rsidR="00E90886" w:rsidRPr="00D350F9">
              <w:rPr>
                <w:rFonts w:ascii="맑은 고딕" w:eastAsia="맑은 고딕" w:hAnsi="맑은 고딕" w:hint="eastAsia"/>
              </w:rPr>
              <w:t xml:space="preserve">을 가져와 </w:t>
            </w:r>
            <w:r w:rsidR="00E90886" w:rsidRPr="00D350F9">
              <w:rPr>
                <w:rFonts w:ascii="맑은 고딕" w:eastAsia="맑은 고딕" w:hAnsi="맑은 고딕"/>
              </w:rPr>
              <w:t>BlockGame.cpp</w:t>
            </w:r>
            <w:r w:rsidR="00E90886" w:rsidRPr="00D350F9">
              <w:rPr>
                <w:rFonts w:ascii="맑은 고딕" w:eastAsia="맑은 고딕" w:hAnsi="맑은 고딕" w:hint="eastAsia"/>
              </w:rPr>
              <w:t>에서 사용하고 있</w:t>
            </w:r>
            <w:r w:rsidR="0058035B" w:rsidRPr="00D350F9">
              <w:rPr>
                <w:rFonts w:ascii="맑은 고딕" w:eastAsia="맑은 고딕" w:hAnsi="맑은 고딕" w:hint="eastAsia"/>
              </w:rPr>
              <w:t>다.</w:t>
            </w:r>
          </w:p>
        </w:tc>
      </w:tr>
      <w:tr w:rsidR="00BC0F7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C0F76" w:rsidRPr="00D350F9" w:rsidRDefault="00BC0F7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BC0F76" w:rsidRPr="00D350F9" w:rsidRDefault="00B22E27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NewStageGame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NewPuzzleGame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등의 함수로 게임을 시작하고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setPlayerWon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setDraw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등의 함수가 플레이어의 승패 여부를 알려준다.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E5131C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E5131C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15" w:history="1">
              <w:r w:rsidR="00E90886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https://github.com/jay47/OSS_Project/blob/master/BlockAttack/source/code/BlockGame.cpp</w:t>
              </w:r>
            </w:hyperlink>
          </w:p>
          <w:p w:rsidR="00E90886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16" w:history="1">
              <w:r w:rsidR="00E90886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https://github.com/jay47/OSS_Project/blob/master/BlockAttack/source/code/BlockGame.hpp</w:t>
              </w:r>
            </w:hyperlink>
          </w:p>
        </w:tc>
      </w:tr>
    </w:tbl>
    <w:p w:rsidR="00E5131C" w:rsidRPr="00D350F9" w:rsidRDefault="00E5131C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953"/>
      </w:tblGrid>
      <w:tr w:rsidR="00E5131C" w:rsidRPr="00D350F9" w:rsidTr="00B64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cppsdlexception</w:t>
            </w:r>
          </w:p>
        </w:tc>
        <w:tc>
          <w:tcPr>
            <w:tcW w:w="7953" w:type="dxa"/>
          </w:tcPr>
          <w:p w:rsidR="00E5131C" w:rsidRPr="00D350F9" w:rsidRDefault="00E5131C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E5131C" w:rsidRPr="00D350F9" w:rsidTr="00B6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953" w:type="dxa"/>
          </w:tcPr>
          <w:p w:rsidR="00E5131C" w:rsidRPr="00D350F9" w:rsidRDefault="00B31DBE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예외를 처리하는 기능이다.</w:t>
            </w:r>
          </w:p>
        </w:tc>
      </w:tr>
      <w:tr w:rsidR="00E5131C" w:rsidRPr="00D350F9" w:rsidTr="00B6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953" w:type="dxa"/>
          </w:tcPr>
          <w:p w:rsidR="00E5131C" w:rsidRPr="00D350F9" w:rsidRDefault="00E5131C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CppSdlException.cpp, CppSdlException.hpp</w:t>
            </w:r>
          </w:p>
        </w:tc>
      </w:tr>
      <w:tr w:rsidR="00E5131C" w:rsidRPr="00D350F9" w:rsidTr="00B6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953" w:type="dxa"/>
          </w:tcPr>
          <w:p w:rsidR="00E5131C" w:rsidRPr="00D350F9" w:rsidRDefault="00B6494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CppSdlException.hpp에 있는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CppSdlException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가져와 CppSdlException.cpp</w:t>
            </w:r>
          </w:p>
          <w:p w:rsidR="00B64946" w:rsidRPr="00D350F9" w:rsidRDefault="00B6494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에서 사용하고 있</w:t>
            </w:r>
            <w:r w:rsidR="0058035B" w:rsidRPr="00D350F9">
              <w:rPr>
                <w:rFonts w:ascii="맑은 고딕" w:eastAsia="맑은 고딕" w:hAnsi="맑은 고딕" w:hint="eastAsia"/>
              </w:rPr>
              <w:t>다.</w:t>
            </w:r>
          </w:p>
        </w:tc>
      </w:tr>
      <w:tr w:rsidR="00E5131C" w:rsidRPr="00D350F9" w:rsidTr="00B6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953" w:type="dxa"/>
          </w:tcPr>
          <w:p w:rsidR="00E5131C" w:rsidRPr="00D350F9" w:rsidRDefault="00B31DBE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GetErrorNumber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GetSubSystem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등으로 예외처리가 가능하다.</w:t>
            </w:r>
          </w:p>
        </w:tc>
      </w:tr>
      <w:tr w:rsidR="00E5131C" w:rsidRPr="00D350F9" w:rsidTr="00B6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953" w:type="dxa"/>
          </w:tcPr>
          <w:p w:rsidR="00B64946" w:rsidRPr="00D350F9" w:rsidRDefault="00305BEC" w:rsidP="00B6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17" w:history="1">
              <w:r w:rsidR="00B64946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https://github.com/jay47/OSS_Project/blob/master/BlockAttack/source/code/CppSdlException.cpp</w:t>
              </w:r>
            </w:hyperlink>
          </w:p>
          <w:p w:rsidR="00E5131C" w:rsidRPr="00D350F9" w:rsidRDefault="00305BEC" w:rsidP="00B6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18" w:history="1">
              <w:r w:rsidR="00B64946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https://github.com/jay47/OSS_Project/blob/master/BlockAttack/source/code/CppSdlException.hpp</w:t>
              </w:r>
            </w:hyperlink>
            <w:r w:rsidR="00B64946" w:rsidRPr="00D350F9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:rsidR="00E5131C" w:rsidRPr="00D350F9" w:rsidRDefault="00E5131C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7670"/>
      </w:tblGrid>
      <w:tr w:rsidR="00E5131C" w:rsidRPr="00D350F9" w:rsidTr="00B31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CppSdlImageHolde</w:t>
            </w:r>
            <w:r w:rsidRPr="00D350F9">
              <w:rPr>
                <w:rFonts w:ascii="맑은 고딕" w:eastAsia="맑은 고딕" w:hAnsi="맑은 고딕"/>
              </w:rPr>
              <w:t>r</w:t>
            </w:r>
          </w:p>
        </w:tc>
        <w:tc>
          <w:tcPr>
            <w:tcW w:w="7670" w:type="dxa"/>
          </w:tcPr>
          <w:p w:rsidR="00E5131C" w:rsidRPr="00D350F9" w:rsidRDefault="00E5131C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E5131C" w:rsidRPr="00D350F9" w:rsidTr="00B3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670" w:type="dxa"/>
          </w:tcPr>
          <w:p w:rsidR="00E5131C" w:rsidRPr="00D350F9" w:rsidRDefault="00B31DBE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게임의 이미지를 설정해 주는 역할을 한다.</w:t>
            </w:r>
          </w:p>
        </w:tc>
      </w:tr>
      <w:tr w:rsidR="00E5131C" w:rsidRPr="00D350F9" w:rsidTr="00B3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670" w:type="dxa"/>
          </w:tcPr>
          <w:p w:rsidR="00E5131C" w:rsidRPr="00D350F9" w:rsidRDefault="00E5131C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CppSdlImageHolder.cpp, CppSdlImageHolder.hpp</w:t>
            </w:r>
          </w:p>
        </w:tc>
      </w:tr>
      <w:tr w:rsidR="00E5131C" w:rsidRPr="00D350F9" w:rsidTr="00B3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670" w:type="dxa"/>
          </w:tcPr>
          <w:p w:rsidR="00B64946" w:rsidRPr="00D350F9" w:rsidRDefault="00B6494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CppSdlImageHolder.hpp에 있는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CppSdlImageHolder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가져와</w:t>
            </w:r>
          </w:p>
          <w:p w:rsidR="00E5131C" w:rsidRPr="00D350F9" w:rsidRDefault="00B6494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 CppSdlImageHolder.cpp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에서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사용하고</w:t>
            </w:r>
            <w:r w:rsidR="0058035B" w:rsidRPr="00D350F9">
              <w:rPr>
                <w:rFonts w:ascii="맑은 고딕" w:eastAsia="맑은 고딕" w:hAnsi="맑은 고딕" w:hint="eastAsia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있</w:t>
            </w:r>
            <w:r w:rsidR="0058035B" w:rsidRPr="00D350F9">
              <w:rPr>
                <w:rFonts w:ascii="맑은 고딕" w:eastAsia="맑은 고딕" w:hAnsi="맑은 고딕" w:hint="eastAsia"/>
              </w:rPr>
              <w:t>다.</w:t>
            </w:r>
          </w:p>
        </w:tc>
      </w:tr>
      <w:tr w:rsidR="00E5131C" w:rsidRPr="00D350F9" w:rsidTr="00B3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670" w:type="dxa"/>
          </w:tcPr>
          <w:p w:rsidR="00E5131C" w:rsidRPr="00D350F9" w:rsidRDefault="00B31DBE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Cut,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PaintTo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등의 함수로 이미지를 설정한다.</w:t>
            </w:r>
          </w:p>
        </w:tc>
      </w:tr>
      <w:tr w:rsidR="00E5131C" w:rsidRPr="00D350F9" w:rsidTr="00B3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670" w:type="dxa"/>
          </w:tcPr>
          <w:p w:rsidR="00B64946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19" w:history="1">
              <w:r w:rsidR="00B64946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https://github.com/jay47/OSS_Project/blob/master/BlockAttack/source/code/CppSdlImageHolder.cpp</w:t>
              </w:r>
            </w:hyperlink>
          </w:p>
          <w:p w:rsidR="00E5131C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0" w:history="1">
              <w:r w:rsidR="00B64946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https://github.com/jay47/OSS_Project/blob/master/BlockAttack/source/code/CppSdlImageHolder.hpp</w:t>
              </w:r>
            </w:hyperlink>
          </w:p>
        </w:tc>
      </w:tr>
    </w:tbl>
    <w:p w:rsidR="00E5131C" w:rsidRPr="00D350F9" w:rsidRDefault="00E5131C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8379"/>
      </w:tblGrid>
      <w:tr w:rsidR="00E5131C" w:rsidRPr="00D350F9" w:rsidTr="00FC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FC2684">
              <w:rPr>
                <w:rFonts w:ascii="맑은 고딕" w:eastAsia="맑은 고딕" w:hAnsi="맑은 고딕"/>
              </w:rPr>
              <w:t>menusystem</w:t>
            </w:r>
          </w:p>
        </w:tc>
        <w:tc>
          <w:tcPr>
            <w:tcW w:w="8379" w:type="dxa"/>
          </w:tcPr>
          <w:p w:rsidR="00E5131C" w:rsidRPr="00D350F9" w:rsidRDefault="00E5131C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E5131C" w:rsidRPr="00D350F9" w:rsidTr="00FC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8379" w:type="dxa"/>
          </w:tcPr>
          <w:p w:rsidR="00E5131C" w:rsidRPr="00D350F9" w:rsidRDefault="007E67F1" w:rsidP="00B31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메뉴와</w:t>
            </w:r>
            <w:r w:rsidR="00B31DBE" w:rsidRPr="00D350F9">
              <w:rPr>
                <w:rFonts w:ascii="맑은 고딕" w:eastAsia="맑은 고딕" w:hAnsi="맑은 고딕" w:hint="eastAsia"/>
              </w:rPr>
              <w:t xml:space="preserve"> 관련된 기능들을 수행한다.</w:t>
            </w:r>
            <w:r w:rsidR="00B31DBE" w:rsidRPr="00D350F9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E5131C" w:rsidRPr="00D350F9" w:rsidTr="00FC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8379" w:type="dxa"/>
          </w:tcPr>
          <w:p w:rsidR="00E5131C" w:rsidRPr="00D350F9" w:rsidRDefault="00E5131C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MenuSystem.cpp,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MenuSystem.h</w:t>
            </w:r>
            <w:proofErr w:type="spellEnd"/>
          </w:p>
        </w:tc>
      </w:tr>
      <w:tr w:rsidR="00E5131C" w:rsidRPr="00D350F9" w:rsidTr="00FC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8379" w:type="dxa"/>
          </w:tcPr>
          <w:p w:rsidR="00084ED1" w:rsidRDefault="00B31DBE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common.h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CppSdlImageHolder.hpp, </w:t>
            </w:r>
            <w:proofErr w:type="spellStart"/>
            <w:r w:rsidR="0058035B" w:rsidRPr="00D350F9">
              <w:rPr>
                <w:rFonts w:ascii="맑은 고딕" w:eastAsia="맑은 고딕" w:hAnsi="맑은 고딕" w:hint="eastAsia"/>
              </w:rPr>
              <w:t>MenuSystem.h</w:t>
            </w:r>
            <w:proofErr w:type="spellEnd"/>
            <w:r w:rsidR="0058035B" w:rsidRPr="00D350F9">
              <w:rPr>
                <w:rFonts w:ascii="맑은 고딕" w:eastAsia="맑은 고딕" w:hAnsi="맑은 고딕" w:hint="eastAsia"/>
              </w:rPr>
              <w:t xml:space="preserve">에 있는 </w:t>
            </w:r>
            <w:proofErr w:type="spellStart"/>
            <w:r w:rsidR="0058035B" w:rsidRPr="00D350F9">
              <w:rPr>
                <w:rFonts w:ascii="맑은 고딕" w:eastAsia="맑은 고딕" w:hAnsi="맑은 고딕"/>
              </w:rPr>
              <w:t>ButtonGfx</w:t>
            </w:r>
            <w:proofErr w:type="spellEnd"/>
            <w:r w:rsidR="0058035B" w:rsidRPr="00D350F9">
              <w:rPr>
                <w:rFonts w:ascii="맑은 고딕" w:eastAsia="맑은 고딕" w:hAnsi="맑은 고딕"/>
              </w:rPr>
              <w:t xml:space="preserve">, </w:t>
            </w:r>
          </w:p>
          <w:p w:rsidR="00E5131C" w:rsidRPr="00D350F9" w:rsidRDefault="0058035B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lastRenderedPageBreak/>
              <w:t xml:space="preserve">Button, Menu,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FileMenu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</w:t>
            </w:r>
            <w:r w:rsidR="00D545F9" w:rsidRPr="00D350F9">
              <w:rPr>
                <w:rFonts w:ascii="맑은 고딕" w:eastAsia="맑은 고딕" w:hAnsi="맑은 고딕" w:hint="eastAsia"/>
              </w:rPr>
              <w:t xml:space="preserve">가져와 </w:t>
            </w:r>
            <w:r w:rsidR="00D545F9" w:rsidRPr="00D350F9">
              <w:rPr>
                <w:rFonts w:ascii="맑은 고딕" w:eastAsia="맑은 고딕" w:hAnsi="맑은 고딕"/>
              </w:rPr>
              <w:t>MenuSystem.cpp</w:t>
            </w:r>
            <w:r w:rsidR="00D545F9" w:rsidRPr="00D350F9">
              <w:rPr>
                <w:rFonts w:ascii="맑은 고딕" w:eastAsia="맑은 고딕" w:hAnsi="맑은 고딕" w:hint="eastAsia"/>
              </w:rPr>
              <w:t>에서 사용한다.</w:t>
            </w:r>
          </w:p>
        </w:tc>
      </w:tr>
      <w:tr w:rsidR="00E5131C" w:rsidRPr="00D350F9" w:rsidTr="00FC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lastRenderedPageBreak/>
              <w:t>함수명</w:t>
            </w:r>
            <w:proofErr w:type="spellEnd"/>
          </w:p>
        </w:tc>
        <w:tc>
          <w:tcPr>
            <w:tcW w:w="8379" w:type="dxa"/>
          </w:tcPr>
          <w:p w:rsidR="00E5131C" w:rsidRPr="00D350F9" w:rsidRDefault="00B31DBE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performClick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으로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클릭했을떄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수행하는 것을 알려주고 </w:t>
            </w:r>
            <w:proofErr w:type="spellStart"/>
            <w:r w:rsidRPr="00D350F9">
              <w:rPr>
                <w:rFonts w:ascii="맑은 고딕" w:eastAsia="맑은 고딕" w:hAnsi="맑은 고딕"/>
              </w:rPr>
              <w:t>placeButtons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addButton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으로 메뉴 버튼을 추가하고 위치를 지정해준다.</w:t>
            </w:r>
          </w:p>
        </w:tc>
      </w:tr>
      <w:tr w:rsidR="00E5131C" w:rsidRPr="00D350F9" w:rsidTr="00FC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31C" w:rsidRPr="00D350F9" w:rsidRDefault="00E5131C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8379" w:type="dxa"/>
          </w:tcPr>
          <w:p w:rsidR="00E5131C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1" w:history="1">
              <w:r w:rsidR="000615AD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https://github.com/jay47/OSS_Project/blob/master/BlockAttack/source/code/MenuSystem.cpp</w:t>
              </w:r>
            </w:hyperlink>
          </w:p>
          <w:p w:rsidR="000615AD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2" w:history="1">
              <w:r w:rsidR="000615AD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https://github.com/jay47/OSS_Project/blob/master/BlockAttack/source/code/MenuSystem.h</w:t>
              </w:r>
            </w:hyperlink>
          </w:p>
        </w:tc>
      </w:tr>
    </w:tbl>
    <w:p w:rsidR="00E5131C" w:rsidRPr="00D350F9" w:rsidRDefault="00E5131C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237"/>
      </w:tblGrid>
      <w:tr w:rsidR="00813BA6" w:rsidRPr="00D350F9" w:rsidTr="00AA5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Readkeyboard</w:t>
            </w:r>
          </w:p>
        </w:tc>
        <w:tc>
          <w:tcPr>
            <w:tcW w:w="8237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AA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8237" w:type="dxa"/>
          </w:tcPr>
          <w:p w:rsidR="00084ED1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SDL 라이브러리에서 제공하는 키보드 기능을 사용한다. </w:t>
            </w:r>
          </w:p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특정 키보드를 누르면 그것을 입력 받아 기능을 지정한 대로 수행한다.</w:t>
            </w:r>
          </w:p>
        </w:tc>
      </w:tr>
      <w:tr w:rsidR="00813BA6" w:rsidRPr="00D350F9" w:rsidTr="00AA5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8237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ReadKeyboard.h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ReadKeyboard.cpp</w:t>
            </w:r>
          </w:p>
        </w:tc>
      </w:tr>
      <w:tr w:rsidR="00813BA6" w:rsidRPr="00D350F9" w:rsidTr="00AA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8237" w:type="dxa"/>
          </w:tcPr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ReadKeyboard.h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ReadKeyboard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가져와 ReadKeyboard.cpp에서 사용한다.</w:t>
            </w:r>
          </w:p>
        </w:tc>
      </w:tr>
      <w:tr w:rsidR="00813BA6" w:rsidRPr="00D350F9" w:rsidTr="00AA5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8237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ReadKey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통해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SDLKey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입력</w:t>
            </w:r>
            <w:r w:rsidR="008C106C">
              <w:rPr>
                <w:rFonts w:ascii="맑은 고딕" w:eastAsia="맑은 고딕" w:hAnsi="맑은 고딕" w:hint="eastAsia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받아 true값이면 일을 수행하게 한다.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putchar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와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removeChar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이용해서 문자를 입력</w:t>
            </w:r>
            <w:r w:rsidR="008C106C">
              <w:rPr>
                <w:rFonts w:ascii="맑은 고딕" w:eastAsia="맑은 고딕" w:hAnsi="맑은 고딕" w:hint="eastAsia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받아 입력과 제거를 수행한다.</w:t>
            </w:r>
          </w:p>
        </w:tc>
      </w:tr>
      <w:tr w:rsidR="00BA7637" w:rsidRPr="00D350F9" w:rsidTr="00AA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8237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3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https://github.com/jay47/OSS_Project/blob/master/BlockAttack/source/code/ReadKeyboard.cpp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4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https://github.com/jay47/OSS_Project/blob/master/BlockAttack/source/code/ReadKeyboard.h</w:t>
              </w:r>
            </w:hyperlink>
          </w:p>
        </w:tc>
      </w:tr>
    </w:tbl>
    <w:p w:rsidR="00BC0F76" w:rsidRPr="00D350F9" w:rsidRDefault="00BC0F76" w:rsidP="00F26861">
      <w:pPr>
        <w:rPr>
          <w:rFonts w:ascii="맑은 고딕" w:eastAsia="맑은 고딕" w:hAnsi="맑은 고딕"/>
        </w:rPr>
      </w:pPr>
    </w:p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10"/>
        <w:gridCol w:w="8370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common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게임을 위한 거의 모든 멀티플랫폼을 포함하고 있다.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common.h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common.cpp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084ED1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common.h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Config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와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TimeHandler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사용한다. </w:t>
            </w:r>
          </w:p>
          <w:p w:rsidR="00084ED1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Config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는 설정 변수를 저장할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맵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구성 클래스이다. </w:t>
            </w:r>
          </w:p>
          <w:p w:rsidR="00084ED1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TimeHandler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는 전체 런타임을 돌려주거나, </w:t>
            </w:r>
          </w:p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밀리 초 단위의 숫자를 받아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commonTme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형식으로 반환하거나, 시간을 기록한다.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set함수를 이용해서 값을 변경하고 get함수를 이용해서 값을 반환시킨다.</w:t>
            </w:r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5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https://github.com/jay47/OSS_Project/blob/master/BlockAttack/source/code/common.cpp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6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https://github.com/jay47/OSS_Project/blob/master/BlockAttack/source/code/common.h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149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global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lastRenderedPageBreak/>
              <w:t>기능</w:t>
            </w:r>
          </w:p>
        </w:tc>
        <w:tc>
          <w:tcPr>
            <w:tcW w:w="7173" w:type="dxa"/>
          </w:tcPr>
          <w:p w:rsidR="00813BA6" w:rsidRPr="00D350F9" w:rsidRDefault="00FC2684" w:rsidP="00FC2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A20578">
              <w:t>CppSdlImageHolder.hpp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 w:rsidRPr="00A20578">
              <w:t>Libs/</w:t>
            </w:r>
            <w:proofErr w:type="spellStart"/>
            <w:r w:rsidRPr="00A20578">
              <w:t>NFont.h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변수들을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정리한다</w:t>
            </w:r>
            <w:r>
              <w:rPr>
                <w:rFonts w:hint="eastAsia"/>
              </w:rPr>
              <w:t>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global.hpp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MainMenu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ResetFullscreen</w:t>
            </w:r>
            <w:proofErr w:type="spellEnd"/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7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https://github.com/jay47/OSS_Project/blob/master/BlockAttack/source/code/global.hpp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35"/>
        <w:gridCol w:w="8445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highscore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파일명을 지정하여 점수를 저장해주고, 저장된 점수를 확인하여 등수를 정해준다.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highscore.h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highscore.cpp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highscore.h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Highscore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highscore.cpp에서 사용한다.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isHighScore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는 저장된 점수가 가장 높은 점수인지 확인한다.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addScore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는 점수를 비교하여 등수를 정해준다.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getScoreNumber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와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getScoreName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은 점수와 이름을 반환한다.</w:t>
            </w:r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8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https://github.com/jay47/OSS_Project/blob/master/BlockAttack/source/code/highscore.cpp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29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https://github.com/jay47/OSS_Project/blob/master/BlockAttack/source/code/highscore.h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177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joypad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813BA6" w:rsidRPr="00D350F9" w:rsidRDefault="00876711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키보드뿐만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조이패드로도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joypad.h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joypad.cpp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joypad.h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</w:t>
            </w:r>
            <w:r w:rsidRPr="00D350F9">
              <w:rPr>
                <w:rFonts w:ascii="맑은 고딕" w:eastAsia="맑은 고딕" w:hAnsi="맑은 고딕"/>
              </w:rPr>
              <w:t>Joypad</w:t>
            </w:r>
            <w:r w:rsidRPr="00D350F9">
              <w:rPr>
                <w:rFonts w:ascii="맑은 고딕" w:eastAsia="맑은 고딕" w:hAnsi="맑은 고딕" w:hint="eastAsia"/>
              </w:rPr>
              <w:t>를 joypad.cpp에서 사용한다.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 xml:space="preserve">Joypad </w:t>
            </w:r>
            <w:r w:rsidRPr="00D350F9">
              <w:rPr>
                <w:rFonts w:ascii="맑은 고딕" w:eastAsia="맑은 고딕" w:hAnsi="맑은 고딕" w:hint="eastAsia"/>
              </w:rPr>
              <w:t xml:space="preserve">함수와 </w:t>
            </w:r>
            <w:r w:rsidRPr="00D350F9">
              <w:rPr>
                <w:rFonts w:ascii="맑은 고딕" w:eastAsia="맑은 고딕" w:hAnsi="맑은 고딕"/>
              </w:rPr>
              <w:t xml:space="preserve">SDL </w:t>
            </w:r>
            <w:r w:rsidRPr="00D350F9">
              <w:rPr>
                <w:rFonts w:ascii="맑은 고딕" w:eastAsia="맑은 고딕" w:hAnsi="맑은 고딕" w:hint="eastAsia"/>
              </w:rPr>
              <w:t xml:space="preserve">라이브러리에서 제공하는 함수 등을 사용하여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조이패드로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플레이 할 수 있게 한다.</w:t>
            </w:r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0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https://github.com/jay47/OSS_Project/blob/master/BlockAttack/source/code/joypad.cpp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1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https://github.com/jay47/OSS_Project/blob/master/BlockAttack/source/code/joypad.h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p w:rsidR="00AA5A6E" w:rsidRPr="00D350F9" w:rsidRDefault="00AA5A6E" w:rsidP="00F26861">
      <w:pPr>
        <w:rPr>
          <w:rFonts w:ascii="맑은 고딕" w:eastAsia="맑은 고딕" w:hAnsi="맑은 고딕"/>
        </w:rPr>
      </w:pPr>
    </w:p>
    <w:p w:rsidR="00AA5A6E" w:rsidRPr="00D350F9" w:rsidRDefault="00AA5A6E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214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listfiles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813BA6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Save와 Load를 할 수 있게 해준다.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listFiles.h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listFiles.cpp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listFiles.h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ListFiles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listFiles.cpp에서 사용한다.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lastRenderedPageBreak/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setDirectory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</w:t>
            </w:r>
            <w:r w:rsidRPr="00D350F9">
              <w:rPr>
                <w:rFonts w:ascii="맑은 고딕" w:eastAsia="맑은 고딕" w:hAnsi="맑은 고딕"/>
              </w:rPr>
              <w:t>이용해서</w:t>
            </w:r>
            <w:r w:rsidRPr="00D350F9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BlockAttack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폴더에 있는 파일을 찾고,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getFileName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은 파일의 이름을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리턴해준다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. forward와 back으로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startFileNr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을 감소하고 증가시킨다.</w:t>
            </w:r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2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https://github.com/jay47/OSS_Project/blob/master/BlockAttack/source/code/listFiles.cpp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3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https://github.com/jay47/OSS_Project/blob/master/BlockAttack/source/code/listFiles.h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013"/>
      </w:tblGrid>
      <w:tr w:rsidR="00F442E5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main</w:t>
            </w:r>
            <w:r w:rsidRPr="00D350F9">
              <w:rPr>
                <w:rFonts w:ascii="맑은 고딕" w:eastAsia="맑은 고딕" w:hAnsi="맑은 고딕"/>
              </w:rPr>
              <w:t>(1)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084ED1" w:rsidRDefault="00F442E5" w:rsidP="0008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Ball의 속도를 설정하고 Ball의 최대</w:t>
            </w:r>
            <w:r w:rsidR="00D96C44" w:rsidRPr="00D350F9">
              <w:rPr>
                <w:rFonts w:ascii="맑은 고딕" w:eastAsia="맑은 고딕" w:hAnsi="맑은 고딕" w:hint="eastAsia"/>
              </w:rPr>
              <w:t>개</w:t>
            </w:r>
            <w:r w:rsidRPr="00D350F9">
              <w:rPr>
                <w:rFonts w:ascii="맑은 고딕" w:eastAsia="맑은 고딕" w:hAnsi="맑은 고딕" w:hint="eastAsia"/>
              </w:rPr>
              <w:t>수의 제한</w:t>
            </w:r>
            <w:r w:rsidR="00084ED1">
              <w:rPr>
                <w:rFonts w:ascii="맑은 고딕" w:eastAsia="맑은 고딕" w:hAnsi="맑은 고딕" w:hint="eastAsia"/>
              </w:rPr>
              <w:t>과</w:t>
            </w:r>
            <w:r w:rsidRPr="00D350F9">
              <w:rPr>
                <w:rFonts w:ascii="맑은 고딕" w:eastAsia="맑은 고딕" w:hAnsi="맑은 고딕" w:hint="eastAsia"/>
              </w:rPr>
              <w:t xml:space="preserve"> </w:t>
            </w:r>
          </w:p>
          <w:p w:rsidR="00F442E5" w:rsidRPr="00D350F9" w:rsidRDefault="00F442E5" w:rsidP="0008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Ball의 색상을 설정하는 기능을 수행하고 있다.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M</w:t>
            </w:r>
            <w:r w:rsidRPr="00D350F9">
              <w:rPr>
                <w:rFonts w:ascii="맑은 고딕" w:eastAsia="맑은 고딕" w:hAnsi="맑은 고딕" w:hint="eastAsia"/>
              </w:rPr>
              <w:t>ain.cpp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M</w:t>
            </w:r>
            <w:r w:rsidRPr="00D350F9">
              <w:rPr>
                <w:rFonts w:ascii="맑은 고딕" w:eastAsia="맑은 고딕" w:hAnsi="맑은 고딕" w:hint="eastAsia"/>
              </w:rPr>
              <w:t>ain.cpp에 있는 클래스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aBall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Ballmanager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addBall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Ballupdate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사용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rand함수를 사용하여 Ball의 속도(velocity)값을 설정,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Ballmanager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및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Ballupdate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로 Ball의 상태를 계속 갱신해준다.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F442E5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4" w:history="1">
              <w:r w:rsidR="00F442E5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https://github.com/jay47/OSS_Project/blob/master/BlockAttack/source/code/main.cpp</w:t>
              </w:r>
            </w:hyperlink>
          </w:p>
        </w:tc>
      </w:tr>
    </w:tbl>
    <w:p w:rsidR="00F442E5" w:rsidRPr="00D350F9" w:rsidRDefault="00F442E5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013"/>
      </w:tblGrid>
      <w:tr w:rsidR="00F442E5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main(2)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084ED1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만약 animation이 작동되면 object를 스크린(게임화면)으로부터 </w:t>
            </w:r>
          </w:p>
          <w:p w:rsidR="00F442E5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제거시키는 기능 및 화면상의 text를 pop-up(끌어올리는) 기능을 수행한다.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M</w:t>
            </w:r>
            <w:r w:rsidRPr="00D350F9">
              <w:rPr>
                <w:rFonts w:ascii="맑은 고딕" w:eastAsia="맑은 고딕" w:hAnsi="맑은 고딕" w:hint="eastAsia"/>
              </w:rPr>
              <w:t>ain.cpp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M</w:t>
            </w:r>
            <w:r w:rsidRPr="00D350F9">
              <w:rPr>
                <w:rFonts w:ascii="맑은 고딕" w:eastAsia="맑은 고딕" w:hAnsi="맑은 고딕" w:hint="eastAsia"/>
              </w:rPr>
              <w:t xml:space="preserve">ain.cpp에 있는 클래스 explosion,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explosionmanager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textmanager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textupdate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사용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boolean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함수를 사용하여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true</w:t>
            </w:r>
            <w:proofErr w:type="gramStart"/>
            <w:r w:rsidRPr="00D350F9">
              <w:rPr>
                <w:rFonts w:ascii="맑은 고딕" w:eastAsia="맑은 고딕" w:hAnsi="맑은 고딕" w:hint="eastAsia"/>
              </w:rPr>
              <w:t>,false</w:t>
            </w:r>
            <w:proofErr w:type="spellEnd"/>
            <w:proofErr w:type="gramEnd"/>
            <w:r w:rsidR="00D350F9"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값 변환 사용, explosion과 text manager를 통한 </w:t>
            </w:r>
            <w:r w:rsidR="00D350F9" w:rsidRPr="00D350F9">
              <w:rPr>
                <w:rFonts w:ascii="맑은 고딕" w:eastAsia="맑은 고딕" w:hAnsi="맑은 고딕" w:hint="eastAsia"/>
              </w:rPr>
              <w:t>블록</w:t>
            </w:r>
            <w:r w:rsidRPr="00D350F9">
              <w:rPr>
                <w:rFonts w:ascii="맑은 고딕" w:eastAsia="맑은 고딕" w:hAnsi="맑은 고딕" w:hint="eastAsia"/>
              </w:rPr>
              <w:t>파괴 및 pop-up 역할 수행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F442E5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5" w:history="1">
              <w:r w:rsidR="00F442E5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https://github.com/jay47/OSS_Project/blob/master/BlockAttack/source/code/main.cpp</w:t>
              </w:r>
            </w:hyperlink>
          </w:p>
        </w:tc>
      </w:tr>
    </w:tbl>
    <w:p w:rsidR="00F442E5" w:rsidRPr="00D350F9" w:rsidRDefault="00F442E5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013"/>
      </w:tblGrid>
      <w:tr w:rsidR="00F442E5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main(3)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사용자(player)의 선택에 따라 puzzle-level을 바꿔주는 기능을 수행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M</w:t>
            </w:r>
            <w:r w:rsidRPr="00D350F9">
              <w:rPr>
                <w:rFonts w:ascii="맑은 고딕" w:eastAsia="맑은 고딕" w:hAnsi="맑은 고딕" w:hint="eastAsia"/>
              </w:rPr>
              <w:t>ain.cpp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M</w:t>
            </w:r>
            <w:r w:rsidRPr="00D350F9">
              <w:rPr>
                <w:rFonts w:ascii="맑은 고딕" w:eastAsia="맑은 고딕" w:hAnsi="맑은 고딕" w:hint="eastAsia"/>
              </w:rPr>
              <w:t xml:space="preserve">ain.cpp에 있는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drawIMG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SDL_Event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event,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SDL_Getmousestate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Nfont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사용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drawIMG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통한 게임상 puzzle선택화면 구현,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SDL_event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와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Getmousestate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로 키보드 및 마우스 인식,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Nfont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사용해 화면의 글꼴 설정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F442E5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6" w:history="1">
              <w:r w:rsidR="00F442E5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https://github.com/jay47/OSS_Project/blob/master/BlockAttack/source/code/main.cpp</w:t>
              </w:r>
            </w:hyperlink>
          </w:p>
        </w:tc>
      </w:tr>
    </w:tbl>
    <w:p w:rsidR="00F442E5" w:rsidRPr="00D350F9" w:rsidRDefault="00F442E5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013"/>
      </w:tblGrid>
      <w:tr w:rsidR="00F442E5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lastRenderedPageBreak/>
              <w:t>main(4)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사용자(player)가 선택에 따라 원하는 puzzle의 mode를 고를</w:t>
            </w:r>
            <w:r w:rsidR="00D350F9" w:rsidRPr="00D350F9">
              <w:rPr>
                <w:rFonts w:ascii="맑은 고딕" w:eastAsia="맑은 고딕" w:hAnsi="맑은 고딕" w:hint="eastAsia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수 있는 기능을 수행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M</w:t>
            </w:r>
            <w:r w:rsidRPr="00D350F9">
              <w:rPr>
                <w:rFonts w:ascii="맑은 고딕" w:eastAsia="맑은 고딕" w:hAnsi="맑은 고딕" w:hint="eastAsia"/>
              </w:rPr>
              <w:t>ain.cpp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F442E5" w:rsidRPr="00D350F9" w:rsidRDefault="00117E1A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X</w:t>
            </w:r>
          </w:p>
        </w:tc>
      </w:tr>
      <w:tr w:rsidR="00F442E5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F442E5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SinglePlayerEndless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SinglePlayerTimeTrial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.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TwoPlayerTimeTrial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TwoPlayerVs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사용하여 각각 기본모드, 타임어택, 2명의사용자 타임어택, 대결모드를 구현하였다. 또한 각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싱글모드를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2명의 사용자가 따로 동시에 play가능하다.</w:t>
            </w:r>
          </w:p>
        </w:tc>
      </w:tr>
      <w:tr w:rsidR="00F442E5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442E5" w:rsidRPr="00D350F9" w:rsidRDefault="00F442E5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F442E5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7" w:history="1">
              <w:r w:rsidR="00F442E5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https://github.com/jay47/OSS_Project/blob/master/BlockAttack/source/code/main.cpp</w:t>
              </w:r>
            </w:hyperlink>
          </w:p>
        </w:tc>
      </w:tr>
    </w:tbl>
    <w:p w:rsidR="00F442E5" w:rsidRPr="00D350F9" w:rsidRDefault="00F442E5" w:rsidP="00F26861">
      <w:pPr>
        <w:rPr>
          <w:rFonts w:ascii="맑은 고딕" w:eastAsia="맑은 고딕" w:hAnsi="맑은 고딕"/>
        </w:rPr>
      </w:pPr>
    </w:p>
    <w:p w:rsidR="00F442E5" w:rsidRPr="00D350F9" w:rsidRDefault="00F442E5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72"/>
        <w:gridCol w:w="8408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mainvars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813BA6" w:rsidRPr="00D350F9" w:rsidRDefault="00F442E5" w:rsidP="00EA4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주로(</w:t>
            </w:r>
            <w:r w:rsidRPr="00D350F9">
              <w:rPr>
                <w:rFonts w:ascii="맑은 고딕" w:eastAsia="맑은 고딕" w:hAnsi="맑은 고딕"/>
              </w:rPr>
              <w:t>Main)</w:t>
            </w:r>
            <w:r w:rsidRPr="00D350F9">
              <w:rPr>
                <w:rFonts w:ascii="맑은 고딕" w:eastAsia="맑은 고딕" w:hAnsi="맑은 고딕" w:hint="eastAsia"/>
              </w:rPr>
              <w:t xml:space="preserve"> 쓰이는 변수(</w:t>
            </w:r>
            <w:proofErr w:type="spellStart"/>
            <w:r w:rsidRPr="00D350F9">
              <w:rPr>
                <w:rFonts w:ascii="맑은 고딕" w:eastAsia="맑은 고딕" w:hAnsi="맑은 고딕"/>
              </w:rPr>
              <w:t>Var</w:t>
            </w:r>
            <w:proofErr w:type="spellEnd"/>
            <w:r w:rsidRPr="00D350F9">
              <w:rPr>
                <w:rFonts w:ascii="맑은 고딕" w:eastAsia="맑은 고딕" w:hAnsi="맑은 고딕"/>
              </w:rPr>
              <w:t>)</w:t>
            </w:r>
            <w:r w:rsidRPr="00D350F9">
              <w:rPr>
                <w:rFonts w:ascii="맑은 고딕" w:eastAsia="맑은 고딕" w:hAnsi="맑은 고딕" w:hint="eastAsia"/>
              </w:rPr>
              <w:t xml:space="preserve">들을 한 곳에 모아 </w:t>
            </w:r>
            <w:r w:rsidR="00EA4897">
              <w:rPr>
                <w:rFonts w:ascii="맑은 고딕" w:eastAsia="맑은 고딕" w:hAnsi="맑은 고딕" w:hint="eastAsia"/>
              </w:rPr>
              <w:t>정리한다</w:t>
            </w:r>
            <w:r w:rsidRPr="00D350F9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mainVars.hpp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F442E5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</w:rPr>
              <w:t>X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F442E5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8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https://github.com/jay47/OSS_Project/blob/master/BlockAttack/source/code/mainVars.hpp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21"/>
        <w:gridCol w:w="8359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menudef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214D5B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global.hpp,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MenuSystem.h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common.h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include하여서 </w:t>
            </w:r>
          </w:p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controls를 저장하거나 게임타입이나 레벨을 설정해주는 등 메뉴에 있는 설정을 정의해준다.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menudef.cpp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Button_changekey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이용해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키설정을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 바꾸어준다.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runGame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으로 게임타입과 레벨을 설정해주고,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buttonAction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~로 메뉴 버튼을 눌렀을 경우에 대한 것을 정의해준다.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MainMenu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로 메뉴이름을 정해주는 등 메뉴를 정의해준다.</w:t>
            </w:r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39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https://github.com/jay47/OSS_Project/blob/master/BlockAttack/source/code/menudef.cpp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237"/>
      </w:tblGrid>
      <w:tr w:rsidR="00813BA6" w:rsidRPr="00D350F9" w:rsidTr="004E4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physfs_stream</w:t>
            </w:r>
          </w:p>
        </w:tc>
        <w:tc>
          <w:tcPr>
            <w:tcW w:w="8237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4E4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8237" w:type="dxa"/>
          </w:tcPr>
          <w:p w:rsidR="00E129DF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이 헤더는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fstream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과 유사한 클래스와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typedef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를 포함하고 있다. </w:t>
            </w:r>
          </w:p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기능에서도 유사하고 주된 차이점은 namespace가 있지 않다는 것이다.</w:t>
            </w:r>
          </w:p>
        </w:tc>
      </w:tr>
      <w:tr w:rsidR="00813BA6" w:rsidRPr="00D350F9" w:rsidTr="004E4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8237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physfs_stream.hpp</w:t>
            </w:r>
          </w:p>
        </w:tc>
      </w:tr>
      <w:tr w:rsidR="00813BA6" w:rsidRPr="00D350F9" w:rsidTr="004E4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8237" w:type="dxa"/>
          </w:tcPr>
          <w:p w:rsidR="00813BA6" w:rsidRPr="00D350F9" w:rsidRDefault="004E41ED" w:rsidP="004E41ED">
            <w:pPr>
              <w:tabs>
                <w:tab w:val="left" w:pos="1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physfs_filebuf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physfs_ifstream</w:t>
            </w:r>
            <w:proofErr w:type="spellEnd"/>
          </w:p>
        </w:tc>
      </w:tr>
      <w:tr w:rsidR="00813BA6" w:rsidRPr="00D350F9" w:rsidTr="004E4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8237" w:type="dxa"/>
          </w:tcPr>
          <w:p w:rsidR="00813BA6" w:rsidRPr="00D350F9" w:rsidRDefault="004E41ED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A7637" w:rsidRPr="00D350F9" w:rsidTr="004E4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lastRenderedPageBreak/>
              <w:t>코드</w:t>
            </w:r>
          </w:p>
        </w:tc>
        <w:tc>
          <w:tcPr>
            <w:tcW w:w="8237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40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https://github.com/jay47/OSS_Project/blob/master/BlockAttack/source/code/physfs_stream.hpp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8095"/>
      </w:tblGrid>
      <w:tr w:rsidR="00813BA6" w:rsidRPr="00D350F9" w:rsidTr="0043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puzzlehandler</w:t>
            </w:r>
          </w:p>
        </w:tc>
        <w:tc>
          <w:tcPr>
            <w:tcW w:w="8095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43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8095" w:type="dxa"/>
          </w:tcPr>
          <w:p w:rsidR="00813BA6" w:rsidRPr="00D350F9" w:rsidRDefault="00813BA6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level에 따른 puzzle의 개수, 움직임 횟수 등 퍼즐에 관한 것을 </w:t>
            </w:r>
            <w:proofErr w:type="spellStart"/>
            <w:r w:rsidR="00BE22E6" w:rsidRPr="00D350F9">
              <w:rPr>
                <w:rFonts w:ascii="맑은 고딕" w:eastAsia="맑은 고딕" w:hAnsi="맑은 고딕" w:hint="eastAsia"/>
              </w:rPr>
              <w:t>세</w:t>
            </w:r>
            <w:r w:rsidRPr="00D350F9">
              <w:rPr>
                <w:rFonts w:ascii="맑은 고딕" w:eastAsia="맑은 고딕" w:hAnsi="맑은 고딕" w:hint="eastAsia"/>
              </w:rPr>
              <w:t>팅한다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813BA6" w:rsidRPr="00D350F9" w:rsidTr="0043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8095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puzzleHandler.hpp, puzzleHandler.cpp</w:t>
            </w:r>
          </w:p>
        </w:tc>
      </w:tr>
      <w:tr w:rsidR="00813BA6" w:rsidRPr="00D350F9" w:rsidTr="0043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8095" w:type="dxa"/>
          </w:tcPr>
          <w:p w:rsidR="00813BA6" w:rsidRPr="00D350F9" w:rsidRDefault="004E41ED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813BA6" w:rsidRPr="00D350F9" w:rsidTr="0043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8095" w:type="dxa"/>
          </w:tcPr>
          <w:p w:rsidR="00813BA6" w:rsidRPr="00D350F9" w:rsidRDefault="004E41ED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함수는 없고 </w:t>
            </w:r>
            <w:proofErr w:type="spellStart"/>
            <w:r w:rsidRPr="00D350F9">
              <w:rPr>
                <w:rFonts w:ascii="맑은 고딕" w:eastAsia="맑은 고딕" w:hAnsi="맑은 고딕"/>
              </w:rPr>
              <w:t>LoadPuzzleStages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변수 등으로 Level에 따른 퍼즐을 </w:t>
            </w:r>
            <w:proofErr w:type="spellStart"/>
            <w:r w:rsidRPr="00D350F9">
              <w:rPr>
                <w:rFonts w:ascii="맑은 고딕" w:eastAsia="맑은 고딕" w:hAnsi="맑은 고딕" w:hint="eastAsia"/>
              </w:rPr>
              <w:t>세팅한다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BA7637" w:rsidRPr="00D350F9" w:rsidTr="0043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8095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41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https://github.com/jay47/OSS_Project/blob/master/BlockAttack/source/code/puzzlehandler.cpp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42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https://github.com/jay47/OSS_Project/blob/master/BlockAttack/source/code/puzzlehandler.hpp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7983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stats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813BA6" w:rsidRPr="00D350F9" w:rsidRDefault="004E41ED" w:rsidP="00FE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 xml:space="preserve">블록 어택 게임의 상단 카테고리 중 </w:t>
            </w:r>
            <w:r w:rsidRPr="00D350F9">
              <w:rPr>
                <w:rFonts w:ascii="맑은 고딕" w:eastAsia="맑은 고딕" w:hAnsi="맑은 고딕"/>
              </w:rPr>
              <w:t>Score</w:t>
            </w:r>
            <w:r w:rsidRPr="00D350F9">
              <w:rPr>
                <w:rFonts w:ascii="맑은 고딕" w:eastAsia="맑은 고딕" w:hAnsi="맑은 고딕" w:hint="eastAsia"/>
              </w:rPr>
              <w:t xml:space="preserve">의 </w:t>
            </w:r>
            <w:r w:rsidRPr="00D350F9">
              <w:rPr>
                <w:rFonts w:ascii="맑은 고딕" w:eastAsia="맑은 고딕" w:hAnsi="맑은 고딕"/>
              </w:rPr>
              <w:t>3</w:t>
            </w:r>
            <w:r w:rsidRPr="00D350F9">
              <w:rPr>
                <w:rFonts w:ascii="맑은 고딕" w:eastAsia="맑은 고딕" w:hAnsi="맑은 고딕" w:hint="eastAsia"/>
              </w:rPr>
              <w:t xml:space="preserve">페이지에 있는 여러 통계들을 </w:t>
            </w:r>
            <w:r w:rsidR="00FE2C90">
              <w:rPr>
                <w:rFonts w:ascii="맑은 고딕" w:eastAsia="맑은 고딕" w:hAnsi="맑은 고딕" w:hint="eastAsia"/>
              </w:rPr>
              <w:t>나타낸다.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stats.h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stats.cpp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4E41ED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stats.h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클래스 </w:t>
            </w:r>
            <w:r w:rsidRPr="00D350F9">
              <w:rPr>
                <w:rFonts w:ascii="맑은 고딕" w:eastAsia="맑은 고딕" w:hAnsi="맑은 고딕"/>
              </w:rPr>
              <w:t>Stats</w:t>
            </w:r>
            <w:r w:rsidRPr="00D350F9">
              <w:rPr>
                <w:rFonts w:ascii="맑은 고딕" w:eastAsia="맑은 고딕" w:hAnsi="맑은 고딕" w:hint="eastAsia"/>
              </w:rPr>
              <w:t>를 stats.cpp에서 사용한다.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4E41ED" w:rsidP="002A1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save, load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등의 함수로 여러 통계들을 저장하고 나타</w:t>
            </w:r>
            <w:r w:rsidR="002A1D65">
              <w:rPr>
                <w:rFonts w:ascii="맑은 고딕" w:eastAsia="맑은 고딕" w:hAnsi="맑은 고딕" w:hint="eastAsia"/>
              </w:rPr>
              <w:t>낸</w:t>
            </w:r>
            <w:r w:rsidRPr="00D350F9">
              <w:rPr>
                <w:rFonts w:ascii="맑은 고딕" w:eastAsia="맑은 고딕" w:hAnsi="맑은 고딕" w:hint="eastAsia"/>
              </w:rPr>
              <w:t>다</w:t>
            </w:r>
          </w:p>
        </w:tc>
      </w:tr>
      <w:tr w:rsidR="004E41ED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E41ED" w:rsidRPr="00D350F9" w:rsidRDefault="004E41ED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참조</w:t>
            </w:r>
          </w:p>
        </w:tc>
        <w:tc>
          <w:tcPr>
            <w:tcW w:w="7173" w:type="dxa"/>
          </w:tcPr>
          <w:p w:rsidR="004E41ED" w:rsidRPr="00D350F9" w:rsidRDefault="004E41ED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stat은 구어</w:t>
            </w:r>
            <w:r w:rsidRPr="00D350F9">
              <w:rPr>
                <w:rFonts w:ascii="맑은 고딕" w:eastAsia="맑은 고딕" w:hAnsi="맑은 고딕"/>
              </w:rPr>
              <w:t>(口語)</w:t>
            </w:r>
            <w:r w:rsidRPr="00D350F9">
              <w:rPr>
                <w:rFonts w:ascii="맑은 고딕" w:eastAsia="맑은 고딕" w:hAnsi="맑은 고딕" w:hint="eastAsia"/>
              </w:rPr>
              <w:t xml:space="preserve">로 </w:t>
            </w:r>
            <w:r w:rsidRPr="00D350F9">
              <w:rPr>
                <w:rFonts w:ascii="맑은 고딕" w:eastAsia="맑은 고딕" w:hAnsi="맑은 고딕"/>
              </w:rPr>
              <w:t>‘</w:t>
            </w:r>
            <w:r w:rsidRPr="00D350F9">
              <w:rPr>
                <w:rFonts w:ascii="맑은 고딕" w:eastAsia="맑은 고딕" w:hAnsi="맑은 고딕" w:hint="eastAsia"/>
              </w:rPr>
              <w:t>통계량</w:t>
            </w:r>
            <w:r w:rsidRPr="00D350F9">
              <w:rPr>
                <w:rFonts w:ascii="맑은 고딕" w:eastAsia="맑은 고딕" w:hAnsi="맑은 고딕"/>
              </w:rPr>
              <w:t>’</w:t>
            </w:r>
            <w:r w:rsidRPr="00D350F9">
              <w:rPr>
                <w:rFonts w:ascii="맑은 고딕" w:eastAsia="맑은 고딕" w:hAnsi="맑은 고딕" w:hint="eastAsia"/>
              </w:rPr>
              <w:t xml:space="preserve">이라는 </w:t>
            </w:r>
            <w:r w:rsidR="00FE0339">
              <w:rPr>
                <w:rFonts w:ascii="맑은 고딕" w:eastAsia="맑은 고딕" w:hAnsi="맑은 고딕" w:hint="eastAsia"/>
              </w:rPr>
              <w:t>뜻</w:t>
            </w:r>
          </w:p>
        </w:tc>
      </w:tr>
      <w:tr w:rsidR="00305BEC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05BEC" w:rsidRPr="00D350F9" w:rsidRDefault="00305BEC" w:rsidP="00F442E5">
            <w:pPr>
              <w:rPr>
                <w:rFonts w:ascii="맑은 고딕" w:eastAsia="맑은 고딕" w:hAnsi="맑은 고딕" w:hint="eastAsia"/>
              </w:rPr>
            </w:pPr>
            <w:bookmarkStart w:id="0" w:name="_GoBack"/>
          </w:p>
        </w:tc>
        <w:tc>
          <w:tcPr>
            <w:tcW w:w="7173" w:type="dxa"/>
          </w:tcPr>
          <w:p w:rsidR="00305BEC" w:rsidRPr="00D350F9" w:rsidRDefault="00305BEC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bookmarkEnd w:id="0"/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43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https://github.com/jay47/OSS_Project/blob/master/BlockAttack/source/code/stats.h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44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https://github.com/jay47/OSS_Project/blob/master/BlockAttack/source/code/stats.cpp</w:t>
              </w:r>
            </w:hyperlink>
          </w:p>
        </w:tc>
      </w:tr>
    </w:tbl>
    <w:p w:rsidR="00813BA6" w:rsidRPr="00D350F9" w:rsidRDefault="00813BA6" w:rsidP="00F26861">
      <w:pPr>
        <w:rPr>
          <w:rFonts w:ascii="맑은 고딕" w:eastAsia="맑은 고딕" w:hAnsi="맑은 고딕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8074"/>
      </w:tblGrid>
      <w:tr w:rsidR="00813BA6" w:rsidRPr="00D350F9" w:rsidTr="00F4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ttfont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7173" w:type="dxa"/>
          </w:tcPr>
          <w:p w:rsidR="00813BA6" w:rsidRPr="00D350F9" w:rsidRDefault="004E41ED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NFont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처럼 SDL</w:t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라이브러리에서 제공하는 폰트다.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소스파일</w:t>
            </w:r>
          </w:p>
        </w:tc>
        <w:tc>
          <w:tcPr>
            <w:tcW w:w="7173" w:type="dxa"/>
          </w:tcPr>
          <w:p w:rsidR="00813BA6" w:rsidRPr="00D350F9" w:rsidRDefault="00813BA6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ttfont.h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, ttfont.cpp</w:t>
            </w:r>
          </w:p>
        </w:tc>
      </w:tr>
      <w:tr w:rsidR="00813BA6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클래스</w:t>
            </w:r>
          </w:p>
        </w:tc>
        <w:tc>
          <w:tcPr>
            <w:tcW w:w="7173" w:type="dxa"/>
          </w:tcPr>
          <w:p w:rsidR="00813BA6" w:rsidRPr="00D350F9" w:rsidRDefault="004E41ED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ttfont.h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 xml:space="preserve">에 있는 클래스 </w:t>
            </w:r>
            <w:proofErr w:type="spellStart"/>
            <w:r w:rsidRPr="00D350F9">
              <w:rPr>
                <w:rFonts w:ascii="맑은 고딕" w:eastAsia="맑은 고딕" w:hAnsi="맑은 고딕"/>
              </w:rPr>
              <w:t>TTFont</w:t>
            </w:r>
            <w:proofErr w:type="spellEnd"/>
            <w:r w:rsidRPr="00D350F9">
              <w:rPr>
                <w:rFonts w:ascii="맑은 고딕" w:eastAsia="맑은 고딕" w:hAnsi="맑은 고딕" w:hint="eastAsia"/>
              </w:rPr>
              <w:t>를 ttfont.cpp에서 사용한다.</w:t>
            </w:r>
          </w:p>
        </w:tc>
      </w:tr>
      <w:tr w:rsidR="00813BA6" w:rsidRPr="00D350F9" w:rsidTr="00F4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13BA6" w:rsidRPr="00D350F9" w:rsidRDefault="00813BA6" w:rsidP="00F442E5">
            <w:pPr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함수명</w:t>
            </w:r>
            <w:proofErr w:type="spellEnd"/>
          </w:p>
        </w:tc>
        <w:tc>
          <w:tcPr>
            <w:tcW w:w="7173" w:type="dxa"/>
          </w:tcPr>
          <w:p w:rsidR="00813BA6" w:rsidRPr="00D350F9" w:rsidRDefault="004E41ED" w:rsidP="00F4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getTextHeight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350F9">
              <w:rPr>
                <w:rFonts w:ascii="맑은 고딕" w:eastAsia="맑은 고딕" w:hAnsi="맑은 고딕"/>
              </w:rPr>
              <w:t>getTextWidth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 xml:space="preserve">함수 등으로 글자를 받아 </w:t>
            </w:r>
            <w:proofErr w:type="spellStart"/>
            <w:r w:rsidRPr="00D350F9">
              <w:rPr>
                <w:rFonts w:ascii="맑은 고딕" w:eastAsia="맑은 고딕" w:hAnsi="맑은 고딕"/>
              </w:rPr>
              <w:t>writeText</w:t>
            </w:r>
            <w:proofErr w:type="spellEnd"/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 w:hint="eastAsia"/>
              </w:rPr>
              <w:t>함수로 글자를 출력한다.</w:t>
            </w:r>
          </w:p>
        </w:tc>
      </w:tr>
      <w:tr w:rsidR="00BA7637" w:rsidRPr="00D350F9" w:rsidTr="00F4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7637" w:rsidRPr="00D350F9" w:rsidRDefault="00BA7637" w:rsidP="00F442E5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코드</w:t>
            </w:r>
          </w:p>
        </w:tc>
        <w:tc>
          <w:tcPr>
            <w:tcW w:w="7173" w:type="dxa"/>
          </w:tcPr>
          <w:p w:rsidR="00BA763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45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https://github.com/jay47/OSS_Project/blob/master/BlockAttack/source/code/ttfont.cpp</w:t>
              </w:r>
            </w:hyperlink>
          </w:p>
          <w:p w:rsidR="00FD11F7" w:rsidRPr="00D350F9" w:rsidRDefault="00305BEC" w:rsidP="00F4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hyperlink r:id="rId46" w:history="1">
              <w:r w:rsidR="00FD11F7" w:rsidRPr="00D350F9">
                <w:rPr>
                  <w:rStyle w:val="af3"/>
                  <w:rFonts w:ascii="맑은 고딕" w:eastAsia="맑은 고딕" w:hAnsi="맑은 고딕"/>
                </w:rPr>
                <w:t>https://github.com/jay47/OSS_Project/blob/master/BlockAttack/source/code/ttfont.h</w:t>
              </w:r>
            </w:hyperlink>
          </w:p>
        </w:tc>
      </w:tr>
    </w:tbl>
    <w:p w:rsidR="00BC0F76" w:rsidRPr="00D350F9" w:rsidRDefault="00BC0F76" w:rsidP="00F26861">
      <w:pPr>
        <w:rPr>
          <w:rFonts w:ascii="맑은 고딕" w:eastAsia="맑은 고딕" w:hAnsi="맑은 고딕"/>
        </w:rPr>
      </w:pPr>
    </w:p>
    <w:p w:rsidR="00547CA3" w:rsidRPr="00D350F9" w:rsidRDefault="00547CA3">
      <w:pPr>
        <w:pStyle w:val="1"/>
        <w:rPr>
          <w:rFonts w:ascii="맑은 고딕" w:eastAsia="맑은 고딕" w:hAnsi="맑은 고딕"/>
          <w:lang w:val="ko-KR"/>
        </w:rPr>
      </w:pPr>
      <w:r w:rsidRPr="00D350F9">
        <w:rPr>
          <w:rFonts w:ascii="맑은 고딕" w:eastAsia="맑은 고딕" w:hAnsi="맑은 고딕" w:hint="eastAsia"/>
          <w:lang w:val="ko-KR"/>
        </w:rPr>
        <w:lastRenderedPageBreak/>
        <w:t>개선점</w:t>
      </w:r>
    </w:p>
    <w:p w:rsidR="00547CA3" w:rsidRPr="00D350F9" w:rsidRDefault="00547CA3" w:rsidP="00547CA3">
      <w:pPr>
        <w:rPr>
          <w:rFonts w:ascii="맑은 고딕" w:eastAsia="맑은 고딕" w:hAnsi="맑은 고딕"/>
          <w:lang w:val="ko-KR"/>
        </w:rPr>
      </w:pPr>
      <w:r w:rsidRPr="00D350F9">
        <w:rPr>
          <w:rFonts w:ascii="맑은 고딕" w:eastAsia="맑은 고딕" w:hAnsi="맑은 고딕" w:hint="eastAsia"/>
          <w:lang w:val="ko-KR"/>
        </w:rPr>
        <w:t>1. 현재는 블록의 위치를 좌우로만 바꿀 수 있는데 이것을 상하&amp;대각선으로도 바꿀 수 있게 한다.</w:t>
      </w:r>
    </w:p>
    <w:p w:rsidR="00547CA3" w:rsidRPr="00D350F9" w:rsidRDefault="00547CA3" w:rsidP="00547CA3">
      <w:pPr>
        <w:rPr>
          <w:rFonts w:ascii="맑은 고딕" w:eastAsia="맑은 고딕" w:hAnsi="맑은 고딕"/>
          <w:lang w:val="ko-KR"/>
        </w:rPr>
      </w:pPr>
      <w:r w:rsidRPr="00D350F9">
        <w:rPr>
          <w:rFonts w:ascii="맑은 고딕" w:eastAsia="맑은 고딕" w:hAnsi="맑은 고딕"/>
          <w:lang w:val="ko-KR"/>
        </w:rPr>
        <w:t xml:space="preserve">2. </w:t>
      </w:r>
      <w:r w:rsidRPr="00D350F9">
        <w:rPr>
          <w:rFonts w:ascii="맑은 고딕" w:eastAsia="맑은 고딕" w:hAnsi="맑은 고딕" w:hint="eastAsia"/>
          <w:lang w:val="ko-KR"/>
        </w:rPr>
        <w:t xml:space="preserve">일시 정지 버튼 </w:t>
      </w:r>
      <w:r w:rsidR="00A05B07">
        <w:rPr>
          <w:rFonts w:ascii="맑은 고딕" w:eastAsia="맑은 고딕" w:hAnsi="맑은 고딕" w:hint="eastAsia"/>
          <w:lang w:val="ko-KR"/>
        </w:rPr>
        <w:t>생성</w:t>
      </w:r>
    </w:p>
    <w:p w:rsidR="00547CA3" w:rsidRPr="00D350F9" w:rsidRDefault="00547CA3" w:rsidP="00547CA3">
      <w:pPr>
        <w:rPr>
          <w:rFonts w:ascii="맑은 고딕" w:eastAsia="맑은 고딕" w:hAnsi="맑은 고딕"/>
          <w:lang w:val="ko-KR"/>
        </w:rPr>
      </w:pPr>
      <w:r w:rsidRPr="00D350F9">
        <w:rPr>
          <w:rFonts w:ascii="맑은 고딕" w:eastAsia="맑은 고딕" w:hAnsi="맑은 고딕" w:hint="eastAsia"/>
          <w:lang w:val="ko-KR"/>
        </w:rPr>
        <w:t xml:space="preserve">3. 현재는 메인 화면에서 </w:t>
      </w:r>
      <w:r w:rsidRPr="00D350F9">
        <w:rPr>
          <w:rFonts w:ascii="맑은 고딕" w:eastAsia="맑은 고딕" w:hAnsi="맑은 고딕"/>
          <w:lang w:val="ko-KR"/>
        </w:rPr>
        <w:t>ESC</w:t>
      </w:r>
      <w:r w:rsidR="00D87585" w:rsidRPr="00D350F9">
        <w:rPr>
          <w:rFonts w:ascii="맑은 고딕" w:eastAsia="맑은 고딕" w:hAnsi="맑은 고딕" w:hint="eastAsia"/>
          <w:lang w:val="ko-KR"/>
        </w:rPr>
        <w:t>키를</w:t>
      </w:r>
      <w:r w:rsidRPr="00D350F9">
        <w:rPr>
          <w:rFonts w:ascii="맑은 고딕" w:eastAsia="맑은 고딕" w:hAnsi="맑은 고딕" w:hint="eastAsia"/>
          <w:lang w:val="ko-KR"/>
        </w:rPr>
        <w:t xml:space="preserve"> 누르면 바로 게임이 종료되는데 종료 전에 </w:t>
      </w:r>
      <w:r w:rsidRPr="00D350F9">
        <w:rPr>
          <w:rFonts w:ascii="맑은 고딕" w:eastAsia="맑은 고딕" w:hAnsi="맑은 고딕"/>
          <w:lang w:val="ko-KR"/>
        </w:rPr>
        <w:t>‘</w:t>
      </w:r>
      <w:r w:rsidRPr="00D350F9">
        <w:rPr>
          <w:rFonts w:ascii="맑은 고딕" w:eastAsia="맑은 고딕" w:hAnsi="맑은 고딕" w:hint="eastAsia"/>
          <w:lang w:val="ko-KR"/>
        </w:rPr>
        <w:t>종료하십니까?</w:t>
      </w:r>
      <w:r w:rsidRPr="00D350F9">
        <w:rPr>
          <w:rFonts w:ascii="맑은 고딕" w:eastAsia="맑은 고딕" w:hAnsi="맑은 고딕"/>
          <w:lang w:val="ko-KR"/>
        </w:rPr>
        <w:t xml:space="preserve"> Yes/No’ </w:t>
      </w:r>
      <w:r w:rsidRPr="00D350F9">
        <w:rPr>
          <w:rFonts w:ascii="맑은 고딕" w:eastAsia="맑은 고딕" w:hAnsi="맑은 고딕" w:hint="eastAsia"/>
          <w:lang w:val="ko-KR"/>
        </w:rPr>
        <w:t>팝</w:t>
      </w:r>
      <w:r w:rsidR="008055E5">
        <w:rPr>
          <w:rFonts w:ascii="맑은 고딕" w:eastAsia="맑은 고딕" w:hAnsi="맑은 고딕" w:hint="eastAsia"/>
          <w:lang w:val="ko-KR"/>
        </w:rPr>
        <w:t>업</w:t>
      </w:r>
      <w:r w:rsidRPr="00D350F9">
        <w:rPr>
          <w:rFonts w:ascii="맑은 고딕" w:eastAsia="맑은 고딕" w:hAnsi="맑은 고딕" w:hint="eastAsia"/>
          <w:lang w:val="ko-KR"/>
        </w:rPr>
        <w:t xml:space="preserve"> 띄우기</w:t>
      </w:r>
    </w:p>
    <w:p w:rsidR="00C47A1D" w:rsidRPr="00D350F9" w:rsidRDefault="00F26861">
      <w:pPr>
        <w:pStyle w:val="1"/>
        <w:rPr>
          <w:rFonts w:ascii="맑은 고딕" w:eastAsia="맑은 고딕" w:hAnsi="맑은 고딕"/>
          <w:lang w:val="ko-KR"/>
        </w:rPr>
      </w:pPr>
      <w:r w:rsidRPr="00D350F9">
        <w:rPr>
          <w:rFonts w:ascii="맑은 고딕" w:eastAsia="맑은 고딕" w:hAnsi="맑은 고딕" w:hint="eastAsia"/>
          <w:lang w:val="ko-KR"/>
        </w:rPr>
        <w:t>사용하는 라이브러리,</w:t>
      </w:r>
      <w:r w:rsidRPr="00D350F9">
        <w:rPr>
          <w:rFonts w:ascii="맑은 고딕" w:eastAsia="맑은 고딕" w:hAnsi="맑은 고딕"/>
          <w:lang w:val="ko-KR"/>
        </w:rPr>
        <w:t xml:space="preserve"> </w:t>
      </w:r>
      <w:r w:rsidRPr="00D350F9">
        <w:rPr>
          <w:rFonts w:ascii="맑은 고딕" w:eastAsia="맑은 고딕" w:hAnsi="맑은 고딕" w:hint="eastAsia"/>
          <w:lang w:val="ko-KR"/>
        </w:rPr>
        <w:t>DB</w:t>
      </w:r>
    </w:p>
    <w:p w:rsidR="00141C24" w:rsidRPr="00D350F9" w:rsidRDefault="00141C24" w:rsidP="00141C24">
      <w:pPr>
        <w:rPr>
          <w:rFonts w:ascii="맑은 고딕" w:eastAsia="맑은 고딕" w:hAnsi="맑은 고딕"/>
          <w:lang w:val="ko-KR"/>
        </w:rPr>
      </w:pPr>
      <w:proofErr w:type="gramStart"/>
      <w:r w:rsidRPr="00D350F9">
        <w:rPr>
          <w:rFonts w:ascii="맑은 고딕" w:eastAsia="맑은 고딕" w:hAnsi="맑은 고딕" w:hint="eastAsia"/>
          <w:lang w:val="ko-KR"/>
        </w:rPr>
        <w:t>라이브러리 :</w:t>
      </w:r>
      <w:proofErr w:type="gramEnd"/>
      <w:r w:rsidRPr="00D350F9">
        <w:rPr>
          <w:rFonts w:ascii="맑은 고딕" w:eastAsia="맑은 고딕" w:hAnsi="맑은 고딕" w:hint="eastAsia"/>
          <w:lang w:val="ko-KR"/>
        </w:rPr>
        <w:t xml:space="preserve"> SDL - www.libsdl.org</w:t>
      </w:r>
    </w:p>
    <w:p w:rsidR="00141C24" w:rsidRPr="00D350F9" w:rsidRDefault="00141C24" w:rsidP="00141C24">
      <w:pPr>
        <w:rPr>
          <w:rFonts w:ascii="맑은 고딕" w:eastAsia="맑은 고딕" w:hAnsi="맑은 고딕"/>
          <w:lang w:val="ko-KR"/>
        </w:rPr>
      </w:pPr>
    </w:p>
    <w:p w:rsidR="00F26861" w:rsidRPr="00D350F9" w:rsidRDefault="00141C24" w:rsidP="00141C24">
      <w:pPr>
        <w:rPr>
          <w:rFonts w:ascii="맑은 고딕" w:eastAsia="맑은 고딕" w:hAnsi="맑은 고딕"/>
          <w:lang w:val="ko-KR"/>
        </w:rPr>
      </w:pPr>
      <w:proofErr w:type="gramStart"/>
      <w:r w:rsidRPr="00D350F9">
        <w:rPr>
          <w:rFonts w:ascii="맑은 고딕" w:eastAsia="맑은 고딕" w:hAnsi="맑은 고딕" w:hint="eastAsia"/>
          <w:lang w:val="ko-KR"/>
        </w:rPr>
        <w:t>DB :</w:t>
      </w:r>
      <w:proofErr w:type="gramEnd"/>
      <w:r w:rsidRPr="00D350F9">
        <w:rPr>
          <w:rFonts w:ascii="맑은 고딕" w:eastAsia="맑은 고딕" w:hAnsi="맑은 고딕" w:hint="eastAsia"/>
          <w:lang w:val="ko-KR"/>
        </w:rPr>
        <w:t xml:space="preserve"> 사용 안 함</w:t>
      </w:r>
    </w:p>
    <w:p w:rsidR="00C47A1D" w:rsidRPr="00D350F9" w:rsidRDefault="00F26861">
      <w:pPr>
        <w:pStyle w:val="1"/>
        <w:rPr>
          <w:rFonts w:ascii="맑은 고딕" w:eastAsia="맑은 고딕" w:hAnsi="맑은 고딕"/>
        </w:rPr>
      </w:pPr>
      <w:r w:rsidRPr="00D350F9">
        <w:rPr>
          <w:rFonts w:ascii="맑은 고딕" w:eastAsia="맑은 고딕" w:hAnsi="맑은 고딕" w:hint="eastAsia"/>
          <w:lang w:val="ko-KR"/>
        </w:rPr>
        <w:t xml:space="preserve">주요 사용자 인터페이스 </w:t>
      </w:r>
      <w:r w:rsidRPr="00D350F9">
        <w:rPr>
          <w:rFonts w:ascii="맑은 고딕" w:eastAsia="맑은 고딕" w:hAnsi="맑은 고딕"/>
          <w:lang w:val="ko-KR"/>
        </w:rPr>
        <w:t>(</w:t>
      </w:r>
      <w:r w:rsidRPr="00D350F9">
        <w:rPr>
          <w:rFonts w:ascii="맑은 고딕" w:eastAsia="맑은 고딕" w:hAnsi="맑은 고딕" w:hint="eastAsia"/>
          <w:lang w:val="ko-KR"/>
        </w:rPr>
        <w:t>ui)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050"/>
        <w:gridCol w:w="2047"/>
        <w:gridCol w:w="2746"/>
        <w:gridCol w:w="2227"/>
      </w:tblGrid>
      <w:tr w:rsidR="0035278B" w:rsidRPr="00D350F9" w:rsidTr="00AC7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:rsidR="0035278B" w:rsidRPr="00D350F9" w:rsidRDefault="0035278B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799590" cy="1714500"/>
                  <wp:effectExtent l="0" t="0" r="0" b="0"/>
                  <wp:docPr id="42" name="그림 42" descr="C:\Users\김여진\Desktop\2학년 2학기\공개SW실무\프로젝트\각종 UI\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김여진\Desktop\2학년 2학기\공개SW실무\프로젝트\각종 UI\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1" cy="171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:rsidR="0035278B" w:rsidRPr="00D350F9" w:rsidRDefault="00352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background</w:t>
            </w:r>
          </w:p>
        </w:tc>
        <w:tc>
          <w:tcPr>
            <w:tcW w:w="2744" w:type="dxa"/>
          </w:tcPr>
          <w:p w:rsidR="0035278B" w:rsidRPr="00D350F9" w:rsidRDefault="00352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473200" cy="1799590"/>
                  <wp:effectExtent l="0" t="0" r="0" b="0"/>
                  <wp:docPr id="43" name="그림 43" descr="C:\Users\김여진\Desktop\2학년 2학기\공개SW실무\프로젝트\각종 UI\Back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김여진\Desktop\2학년 2학기\공개SW실무\프로젝트\각종 UI\Back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537" cy="180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</w:tcPr>
          <w:p w:rsidR="0035278B" w:rsidRPr="00D350F9" w:rsidRDefault="00352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BackBoard</w:t>
            </w:r>
            <w:proofErr w:type="spellEnd"/>
          </w:p>
        </w:tc>
      </w:tr>
      <w:tr w:rsidR="0035278B" w:rsidRPr="00D350F9" w:rsidTr="00AC7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:rsidR="0035278B" w:rsidRPr="00D350F9" w:rsidRDefault="0035278B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4" name="그림 44" descr="C:\Users\김여진\Desktop\2학년 2학기\공개SW실무\프로젝트\각종 UI\animations\bomb\bomb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김여진\Desktop\2학년 2학기\공개SW실무\프로젝트\각종 UI\animations\bomb\bomb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:rsidR="0035278B" w:rsidRPr="00D350F9" w:rsidRDefault="00352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bomb</w:t>
            </w:r>
          </w:p>
        </w:tc>
        <w:tc>
          <w:tcPr>
            <w:tcW w:w="2744" w:type="dxa"/>
          </w:tcPr>
          <w:p w:rsidR="0035278B" w:rsidRPr="00D350F9" w:rsidRDefault="00352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495300" cy="266700"/>
                  <wp:effectExtent l="0" t="0" r="0" b="0"/>
                  <wp:docPr id="45" name="그림 45" descr="C:\Users\김여진\Desktop\2학년 2학기\공개SW실무\프로젝트\각종 UI\animations\curso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김여진\Desktop\2학년 2학기\공개SW실무\프로젝트\각종 UI\animations\cursor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</w:tcPr>
          <w:p w:rsidR="0035278B" w:rsidRPr="00D350F9" w:rsidRDefault="00352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cursor</w:t>
            </w:r>
          </w:p>
        </w:tc>
      </w:tr>
      <w:tr w:rsidR="0035278B" w:rsidRPr="00D350F9" w:rsidTr="00AC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:rsidR="0035278B" w:rsidRPr="00D350F9" w:rsidRDefault="0035278B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46" name="그림 46" descr="C:\Users\김여진\Desktop\2학년 2학기\공개SW실무\프로젝트\각종 UI\animations\explosion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김여진\Desktop\2학년 2학기\공개SW실무\프로젝트\각종 UI\animations\explosion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74650" cy="374650"/>
                  <wp:effectExtent l="0" t="0" r="0" b="0"/>
                  <wp:docPr id="47" name="그림 47" descr="C:\Users\김여진\Desktop\2학년 2학기\공개SW실무\프로젝트\각종 UI\animations\explosion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김여진\Desktop\2학년 2학기\공개SW실무\프로젝트\각종 UI\animations\explosion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2048" w:type="dxa"/>
          </w:tcPr>
          <w:p w:rsidR="0035278B" w:rsidRPr="00D350F9" w:rsidRDefault="00352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explosion</w:t>
            </w:r>
          </w:p>
        </w:tc>
        <w:tc>
          <w:tcPr>
            <w:tcW w:w="2744" w:type="dxa"/>
          </w:tcPr>
          <w:p w:rsidR="0035278B" w:rsidRPr="00D350F9" w:rsidRDefault="00352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1" name="그림 51" descr="C:\Users\김여진\Desktop\2학년 2학기\공개SW실무\프로젝트\각종 UI\animations\ready\ready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김여진\Desktop\2학년 2학기\공개SW실무\프로젝트\각종 UI\animations\ready\ready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hint="eastAsia"/>
              </w:rPr>
              <w:t xml:space="preserve"> </w:t>
            </w: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2" name="그림 52" descr="C:\Users\김여진\Desktop\2학년 2학기\공개SW실무\프로젝트\각종 UI\animations\ready\ready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김여진\Desktop\2학년 2학기\공개SW실무\프로젝트\각종 UI\animations\ready\ready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</w:tcPr>
          <w:p w:rsidR="0035278B" w:rsidRPr="00D350F9" w:rsidRDefault="00352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ready</w:t>
            </w:r>
          </w:p>
        </w:tc>
      </w:tr>
      <w:tr w:rsidR="0035278B" w:rsidRPr="00D350F9" w:rsidTr="00AC7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:rsidR="0035278B" w:rsidRPr="00D350F9" w:rsidRDefault="00DC2378">
            <w:pPr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5" name="그림 5" descr="C:\Users\김여진\Desktop\2학년 2학기\공개SW실무\프로젝트\각종 UI\bricks\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김여진\Desktop\2학년 2학기\공개SW실무\프로젝트\각종 UI\bricks\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41" name="그림 41" descr="C:\Users\김여진\Desktop\2학년 2학기\공개SW실무\프로젝트\각종 UI\bricks\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김여진\Desktop\2학년 2학기\공개SW실무\프로젝트\각종 UI\bricks\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D350F9">
              <w:rPr>
                <w:rFonts w:ascii="맑은 고딕" w:eastAsia="맑은 고딕" w:hAnsi="맑은 고딕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>
                  <wp:extent cx="360000" cy="360000"/>
                  <wp:effectExtent l="0" t="0" r="2540" b="2540"/>
                  <wp:docPr id="48" name="그림 48" descr="C:\Users\김여진\Desktop\2학년 2학기\공개SW실무\프로젝트\각종 UI\bricks\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김여진\Desktop\2학년 2학기\공개SW실무\프로젝트\각종 UI\bricks\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D350F9">
              <w:rPr>
                <w:rFonts w:ascii="맑은 고딕" w:eastAsia="맑은 고딕" w:hAnsi="맑은 고딕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>
                  <wp:extent cx="360000" cy="360000"/>
                  <wp:effectExtent l="0" t="0" r="2540" b="2540"/>
                  <wp:docPr id="50" name="그림 50" descr="C:\Users\김여진\Desktop\2학년 2학기\공개SW실무\프로젝트\각종 UI\bricks\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김여진\Desktop\2학년 2학기\공개SW실무\프로젝트\각종 UI\bricks\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D350F9">
              <w:rPr>
                <w:rFonts w:ascii="맑은 고딕" w:eastAsia="맑은 고딕" w:hAnsi="맑은 고딕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>
                  <wp:extent cx="360000" cy="360000"/>
                  <wp:effectExtent l="0" t="0" r="2540" b="2540"/>
                  <wp:docPr id="53" name="그림 53" descr="C:\Users\김여진\Desktop\2학년 2학기\공개SW실무\프로젝트\각종 UI\bricks\turki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김여진\Desktop\2학년 2학기\공개SW실무\프로젝트\각종 UI\bricks\turki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D350F9">
              <w:rPr>
                <w:rFonts w:ascii="맑은 고딕" w:eastAsia="맑은 고딕" w:hAnsi="맑은 고딕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>
                  <wp:extent cx="360000" cy="360000"/>
                  <wp:effectExtent l="0" t="0" r="2540" b="2540"/>
                  <wp:docPr id="54" name="그림 54" descr="C:\Users\김여진\Desktop\2학년 2학기\공개SW실무\프로젝트\각종 UI\bricks\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김여진\Desktop\2학년 2학기\공개SW실무\프로젝트\각종 UI\bricks\ye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D350F9">
              <w:rPr>
                <w:rFonts w:ascii="맑은 고딕" w:eastAsia="맑은 고딕" w:hAnsi="맑은 고딕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>
                  <wp:extent cx="360000" cy="360000"/>
                  <wp:effectExtent l="0" t="0" r="2540" b="2540"/>
                  <wp:docPr id="49" name="그림 49" descr="C:\Users\김여진\Desktop\2학년 2학기\공개SW실무\프로젝트\각종 UI\bricks\pur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김여진\Desktop\2학년 2학기\공개SW실무\프로젝트\각종 UI\bricks\pur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:rsidR="0035278B" w:rsidRPr="00D350F9" w:rsidRDefault="00DC2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b</w:t>
            </w:r>
            <w:r w:rsidRPr="00D350F9">
              <w:rPr>
                <w:rFonts w:ascii="맑은 고딕" w:eastAsia="맑은 고딕" w:hAnsi="맑은 고딕"/>
              </w:rPr>
              <w:t>ricks</w:t>
            </w:r>
          </w:p>
        </w:tc>
        <w:tc>
          <w:tcPr>
            <w:tcW w:w="2744" w:type="dxa"/>
          </w:tcPr>
          <w:p w:rsidR="0035278B" w:rsidRPr="00D350F9" w:rsidRDefault="00AC7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56" name="그림 56" descr="C:\Users\김여진\Desktop\2학년 2학기\공개SW실무\프로젝트\각종 UI\smiley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김여진\Desktop\2학년 2학기\공개SW실무\프로젝트\각종 UI\smiley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57" name="그림 57" descr="C:\Users\김여진\Desktop\2학년 2학기\공개SW실무\프로젝트\각종 UI\smiley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김여진\Desktop\2학년 2학기\공개SW실무\프로젝트\각종 UI\smiley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58" name="그림 58" descr="C:\Users\김여진\Desktop\2학년 2학기\공개SW실무\프로젝트\각종 UI\smiley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김여진\Desktop\2학년 2학기\공개SW실무\프로젝트\각종 UI\smiley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0F9">
              <w:rPr>
                <w:rFonts w:ascii="맑은 고딕" w:eastAsia="맑은 고딕" w:hAnsi="맑은 고딕"/>
              </w:rPr>
              <w:t xml:space="preserve"> </w:t>
            </w: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55" name="그림 55" descr="C:\Users\김여진\Desktop\2학년 2학기\공개SW실무\프로젝트\각종 UI\smileys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김여진\Desktop\2학년 2학기\공개SW실무\프로젝트\각종 UI\smileys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</w:tcPr>
          <w:p w:rsidR="0035278B" w:rsidRPr="00D350F9" w:rsidRDefault="00AC7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smileys</w:t>
            </w:r>
          </w:p>
        </w:tc>
      </w:tr>
      <w:tr w:rsidR="00AC708E" w:rsidRPr="00D350F9" w:rsidTr="00AC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:rsidR="00AC708E" w:rsidRPr="00D350F9" w:rsidRDefault="00AC708E">
            <w:pPr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lastRenderedPageBreak/>
              <w:drawing>
                <wp:inline distT="0" distB="0" distL="0" distR="0">
                  <wp:extent cx="1800000" cy="1800000"/>
                  <wp:effectExtent l="0" t="0" r="0" b="0"/>
                  <wp:docPr id="59" name="그림 59" descr="C:\Users\김여진\Desktop\2학년 2학기\공개SW실무\프로젝트\각종 UI\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김여진\Desktop\2학년 2학기\공개SW실무\프로젝트\각종 UI\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:rsidR="00AC708E" w:rsidRPr="00D350F9" w:rsidRDefault="00AC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D350F9">
              <w:rPr>
                <w:rFonts w:ascii="맑은 고딕" w:eastAsia="맑은 고딕" w:hAnsi="맑은 고딕" w:hint="eastAsia"/>
              </w:rPr>
              <w:t>Options</w:t>
            </w:r>
          </w:p>
        </w:tc>
        <w:tc>
          <w:tcPr>
            <w:tcW w:w="2744" w:type="dxa"/>
          </w:tcPr>
          <w:p w:rsidR="00AC708E" w:rsidRPr="00D350F9" w:rsidRDefault="0033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606550" cy="1799590"/>
                  <wp:effectExtent l="0" t="0" r="0" b="0"/>
                  <wp:docPr id="60" name="그림 60" descr="C:\Users\김여진\Desktop\2학년 2학기\공개SW실무\프로젝트\각종 UI\boardBack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김여진\Desktop\2학년 2학기\공개SW실무\프로젝트\각종 UI\boardBack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918" cy="180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</w:tcPr>
          <w:p w:rsidR="00AC708E" w:rsidRPr="00D350F9" w:rsidRDefault="0033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boardBackBoard</w:t>
            </w:r>
            <w:proofErr w:type="spellEnd"/>
          </w:p>
        </w:tc>
      </w:tr>
      <w:tr w:rsidR="003348DE" w:rsidRPr="00D350F9" w:rsidTr="00AC7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:rsidR="003348DE" w:rsidRPr="00D350F9" w:rsidRDefault="003348DE">
            <w:pPr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61" name="그림 61" descr="C:\Users\김여진\Desktop\2학년 2학기\공개SW실무\프로젝트\각종 UI\bNewG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김여진\Desktop\2학년 2학기\공개SW실무\프로젝트\각종 UI\bNewG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8DE" w:rsidRPr="00D350F9" w:rsidRDefault="003348DE">
            <w:pPr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62" name="그림 62" descr="C:\Users\김여진\Desktop\2학년 2학기\공개SW실무\프로젝트\각종 UI\bOne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김여진\Desktop\2학년 2학기\공개SW실무\프로젝트\각종 UI\bOne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8DE" w:rsidRPr="00D350F9" w:rsidRDefault="003348DE">
            <w:pPr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63" name="그림 63" descr="C:\Users\김여진\Desktop\2학년 2학기\공개SW실무\프로젝트\각종 UI\bTwoPlay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김여진\Desktop\2학년 2학기\공개SW실무\프로젝트\각종 UI\bTwoPlay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8DE" w:rsidRPr="00D350F9" w:rsidRDefault="003348DE">
            <w:pPr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192" name="그림 192" descr="C:\Users\김여진\Desktop\2학년 2학기\공개SW실무\프로젝트\각종 UI\bNetw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김여진\Desktop\2학년 2학기\공개SW실무\프로젝트\각종 UI\bNetw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bNewGame</w:t>
            </w:r>
            <w:proofErr w:type="spellEnd"/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bOnePlayer</w:t>
            </w:r>
            <w:proofErr w:type="spellEnd"/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bTwoPlayers</w:t>
            </w:r>
            <w:proofErr w:type="spellEnd"/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bNetWork</w:t>
            </w:r>
            <w:proofErr w:type="spellEnd"/>
          </w:p>
        </w:tc>
        <w:tc>
          <w:tcPr>
            <w:tcW w:w="2744" w:type="dxa"/>
          </w:tcPr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193" name="그림 193" descr="C:\Users\김여진\Desktop\2학년 2학기\공개SW실무\프로젝트\각종 UI\b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김여진\Desktop\2학년 2학기\공개SW실무\프로젝트\각종 UI\b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195" name="그림 195" descr="C:\Users\김여진\Desktop\2학년 2학기\공개SW실무\프로젝트\각종 UI\bEnd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김여진\Desktop\2학년 2학기\공개SW실무\프로젝트\각종 UI\bEnd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194" name="그림 194" descr="C:\Users\김여진\Desktop\2학년 2학기\공개SW실무\프로젝트\각종 UI\bTimeTr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김여진\Desktop\2학년 2학기\공개SW실무\프로젝트\각종 UI\bTimeTr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noProof/>
              </w:rPr>
            </w:pPr>
            <w:r w:rsidRPr="00D350F9"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1080000" cy="360000"/>
                  <wp:effectExtent l="0" t="0" r="6350" b="2540"/>
                  <wp:docPr id="196" name="그림 196" descr="C:\Users\김여진\Desktop\2학년 2학기\공개SW실무\프로젝트\각종 UI\bPuzz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김여진\Desktop\2학년 2학기\공개SW실무\프로젝트\각종 UI\bPuzz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</w:tcPr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 w:hint="eastAsia"/>
              </w:rPr>
              <w:t>bOptions</w:t>
            </w:r>
            <w:proofErr w:type="spellEnd"/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bEndless</w:t>
            </w:r>
            <w:proofErr w:type="spellEnd"/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bTimeTrial</w:t>
            </w:r>
            <w:proofErr w:type="spellEnd"/>
          </w:p>
          <w:p w:rsidR="003348DE" w:rsidRPr="00D350F9" w:rsidRDefault="0033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D350F9">
              <w:rPr>
                <w:rFonts w:ascii="맑은 고딕" w:eastAsia="맑은 고딕" w:hAnsi="맑은 고딕"/>
              </w:rPr>
              <w:t>bPuzzle</w:t>
            </w:r>
            <w:proofErr w:type="spellEnd"/>
          </w:p>
        </w:tc>
      </w:tr>
    </w:tbl>
    <w:p w:rsidR="00C47A1D" w:rsidRPr="00D350F9" w:rsidRDefault="00C47A1D">
      <w:pPr>
        <w:rPr>
          <w:rFonts w:ascii="맑은 고딕" w:eastAsia="맑은 고딕" w:hAnsi="맑은 고딕"/>
        </w:rPr>
      </w:pPr>
    </w:p>
    <w:sectPr w:rsidR="00C47A1D" w:rsidRPr="00D350F9">
      <w:footerReference w:type="default" r:id="rId76"/>
      <w:headerReference w:type="first" r:id="rId77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8CE" w:rsidRDefault="006F58CE">
      <w:pPr>
        <w:spacing w:before="0" w:after="0"/>
      </w:pPr>
      <w:r>
        <w:separator/>
      </w:r>
    </w:p>
  </w:endnote>
  <w:endnote w:type="continuationSeparator" w:id="0">
    <w:p w:rsidR="006F58CE" w:rsidRDefault="006F58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BEC" w:rsidRDefault="00305BEC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37788A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8CE" w:rsidRDefault="006F58CE">
      <w:pPr>
        <w:spacing w:before="0" w:after="0"/>
      </w:pPr>
      <w:r>
        <w:separator/>
      </w:r>
    </w:p>
  </w:footnote>
  <w:footnote w:type="continuationSeparator" w:id="0">
    <w:p w:rsidR="006F58CE" w:rsidRDefault="006F58CE">
      <w:pPr>
        <w:spacing w:before="0" w:after="0"/>
      </w:pPr>
      <w:r>
        <w:continuationSeparator/>
      </w:r>
    </w:p>
  </w:footnote>
  <w:footnote w:id="1">
    <w:p w:rsidR="00305BEC" w:rsidRDefault="00305BEC" w:rsidP="00F26861">
      <w:pPr>
        <w:pStyle w:val="ae"/>
      </w:pPr>
      <w:r>
        <w:rPr>
          <w:rStyle w:val="af"/>
        </w:rPr>
        <w:footnoteRef/>
      </w:r>
      <w:r>
        <w:t xml:space="preserve"> </w:t>
      </w:r>
      <w:r w:rsidRPr="00F8290A">
        <w:rPr>
          <w:sz w:val="16"/>
        </w:rPr>
        <w:t>https://ko.wikipedia.org/wiki/%EC%8A%A4%EC%BC%80%EC%9D%BC%EB%9F%AC%EB%B8%94_%EB%B2%A1%ED%84%B0_%EA%B7%B8%EB%9E%98%ED%94%BD%EC%8A%A4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305BEC">
      <w:tc>
        <w:tcPr>
          <w:tcW w:w="2500" w:type="pct"/>
          <w:vAlign w:val="bottom"/>
        </w:tcPr>
        <w:p w:rsidR="00305BEC" w:rsidRPr="00BD19AD" w:rsidRDefault="00305BEC" w:rsidP="00BD19AD">
          <w:pPr>
            <w:rPr>
              <w:sz w:val="24"/>
              <w:szCs w:val="24"/>
            </w:rPr>
          </w:pPr>
          <w:r w:rsidRPr="00BD19AD">
            <w:rPr>
              <w:rFonts w:hint="eastAsia"/>
              <w:sz w:val="24"/>
              <w:szCs w:val="24"/>
            </w:rPr>
            <w:t>공개</w:t>
          </w:r>
          <w:r w:rsidRPr="00BD19AD">
            <w:rPr>
              <w:rFonts w:hint="eastAsia"/>
              <w:sz w:val="24"/>
              <w:szCs w:val="24"/>
            </w:rPr>
            <w:t>SW</w:t>
          </w:r>
          <w:r w:rsidRPr="00BD19AD">
            <w:rPr>
              <w:rFonts w:hint="eastAsia"/>
              <w:sz w:val="24"/>
              <w:szCs w:val="24"/>
            </w:rPr>
            <w:t>실무</w:t>
          </w:r>
        </w:p>
      </w:tc>
      <w:sdt>
        <w:sdtPr>
          <w:alias w:val="그림을 바꾸려면 아이콘을 클릭하세요."/>
          <w:tag w:val="그림을 바꾸려면 아이콘을 클릭하세요."/>
          <w:id w:val="-423115271"/>
          <w:picture/>
        </w:sdtPr>
        <w:sdtContent>
          <w:tc>
            <w:tcPr>
              <w:tcW w:w="2500" w:type="pct"/>
              <w:vAlign w:val="bottom"/>
            </w:tcPr>
            <w:p w:rsidR="00305BEC" w:rsidRDefault="00305BEC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>
                    <wp:extent cx="1747365" cy="424815"/>
                    <wp:effectExtent l="0" t="0" r="5715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1913" cy="440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05BEC" w:rsidRDefault="00305B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AD"/>
    <w:rsid w:val="00057CA5"/>
    <w:rsid w:val="000615AD"/>
    <w:rsid w:val="00066D6D"/>
    <w:rsid w:val="00084ED1"/>
    <w:rsid w:val="000D44C5"/>
    <w:rsid w:val="001067B2"/>
    <w:rsid w:val="00110901"/>
    <w:rsid w:val="00117E1A"/>
    <w:rsid w:val="00141C24"/>
    <w:rsid w:val="0014344D"/>
    <w:rsid w:val="00155F73"/>
    <w:rsid w:val="00166AFA"/>
    <w:rsid w:val="001A0B8F"/>
    <w:rsid w:val="001B26A3"/>
    <w:rsid w:val="001D7DAD"/>
    <w:rsid w:val="00213987"/>
    <w:rsid w:val="00214D5B"/>
    <w:rsid w:val="00217C5D"/>
    <w:rsid w:val="00224BF3"/>
    <w:rsid w:val="002A1D65"/>
    <w:rsid w:val="002A27DA"/>
    <w:rsid w:val="002B5E5B"/>
    <w:rsid w:val="002E044A"/>
    <w:rsid w:val="002E088B"/>
    <w:rsid w:val="002E65F9"/>
    <w:rsid w:val="002F6B93"/>
    <w:rsid w:val="00305BEC"/>
    <w:rsid w:val="00312B27"/>
    <w:rsid w:val="00314E52"/>
    <w:rsid w:val="00322A2A"/>
    <w:rsid w:val="003348DE"/>
    <w:rsid w:val="0035278B"/>
    <w:rsid w:val="0037659E"/>
    <w:rsid w:val="0037788A"/>
    <w:rsid w:val="00382951"/>
    <w:rsid w:val="00385EB0"/>
    <w:rsid w:val="003909D3"/>
    <w:rsid w:val="0039121D"/>
    <w:rsid w:val="00393046"/>
    <w:rsid w:val="003A2843"/>
    <w:rsid w:val="003A3E51"/>
    <w:rsid w:val="003D0FE1"/>
    <w:rsid w:val="003E4677"/>
    <w:rsid w:val="00421857"/>
    <w:rsid w:val="004357B6"/>
    <w:rsid w:val="00452D75"/>
    <w:rsid w:val="004A2C06"/>
    <w:rsid w:val="004D4C97"/>
    <w:rsid w:val="004E41ED"/>
    <w:rsid w:val="004F5EA1"/>
    <w:rsid w:val="00521377"/>
    <w:rsid w:val="0054693C"/>
    <w:rsid w:val="00547CA3"/>
    <w:rsid w:val="00563C55"/>
    <w:rsid w:val="0058035B"/>
    <w:rsid w:val="00590531"/>
    <w:rsid w:val="00590CD0"/>
    <w:rsid w:val="00594C1D"/>
    <w:rsid w:val="0059628B"/>
    <w:rsid w:val="005A704C"/>
    <w:rsid w:val="005E07E4"/>
    <w:rsid w:val="00655988"/>
    <w:rsid w:val="00657EED"/>
    <w:rsid w:val="0069545A"/>
    <w:rsid w:val="006A3410"/>
    <w:rsid w:val="006A3FEF"/>
    <w:rsid w:val="006E54EC"/>
    <w:rsid w:val="006F58CE"/>
    <w:rsid w:val="00716EF0"/>
    <w:rsid w:val="00723798"/>
    <w:rsid w:val="0073775F"/>
    <w:rsid w:val="00772776"/>
    <w:rsid w:val="0079722E"/>
    <w:rsid w:val="007C4DA2"/>
    <w:rsid w:val="007D29C4"/>
    <w:rsid w:val="007E67F1"/>
    <w:rsid w:val="007F2C49"/>
    <w:rsid w:val="00803F01"/>
    <w:rsid w:val="008055E5"/>
    <w:rsid w:val="00813BA6"/>
    <w:rsid w:val="00834594"/>
    <w:rsid w:val="00835223"/>
    <w:rsid w:val="00876711"/>
    <w:rsid w:val="00880034"/>
    <w:rsid w:val="00897E57"/>
    <w:rsid w:val="008C106C"/>
    <w:rsid w:val="008D2AA0"/>
    <w:rsid w:val="008F288A"/>
    <w:rsid w:val="00903352"/>
    <w:rsid w:val="0094796B"/>
    <w:rsid w:val="009964CD"/>
    <w:rsid w:val="009A0EBC"/>
    <w:rsid w:val="009B477A"/>
    <w:rsid w:val="00A001DF"/>
    <w:rsid w:val="00A05B07"/>
    <w:rsid w:val="00A4346A"/>
    <w:rsid w:val="00A501F3"/>
    <w:rsid w:val="00A819A6"/>
    <w:rsid w:val="00A82350"/>
    <w:rsid w:val="00AA1BB3"/>
    <w:rsid w:val="00AA5A6E"/>
    <w:rsid w:val="00AB0F69"/>
    <w:rsid w:val="00AB1022"/>
    <w:rsid w:val="00AC708E"/>
    <w:rsid w:val="00AF3703"/>
    <w:rsid w:val="00B01D86"/>
    <w:rsid w:val="00B22B38"/>
    <w:rsid w:val="00B22E27"/>
    <w:rsid w:val="00B31DBE"/>
    <w:rsid w:val="00B64946"/>
    <w:rsid w:val="00B832BF"/>
    <w:rsid w:val="00BA7637"/>
    <w:rsid w:val="00BB4AAA"/>
    <w:rsid w:val="00BB6784"/>
    <w:rsid w:val="00BC0F76"/>
    <w:rsid w:val="00BD19AD"/>
    <w:rsid w:val="00BD55CF"/>
    <w:rsid w:val="00BE22E6"/>
    <w:rsid w:val="00C47A1D"/>
    <w:rsid w:val="00CA3C84"/>
    <w:rsid w:val="00CA4366"/>
    <w:rsid w:val="00CB2DE9"/>
    <w:rsid w:val="00CF2195"/>
    <w:rsid w:val="00D12375"/>
    <w:rsid w:val="00D14928"/>
    <w:rsid w:val="00D350F9"/>
    <w:rsid w:val="00D545F9"/>
    <w:rsid w:val="00D605CA"/>
    <w:rsid w:val="00D87585"/>
    <w:rsid w:val="00D96C44"/>
    <w:rsid w:val="00DC2378"/>
    <w:rsid w:val="00DD2037"/>
    <w:rsid w:val="00E11943"/>
    <w:rsid w:val="00E129DF"/>
    <w:rsid w:val="00E25E8C"/>
    <w:rsid w:val="00E5131C"/>
    <w:rsid w:val="00E90886"/>
    <w:rsid w:val="00E96B47"/>
    <w:rsid w:val="00EA4897"/>
    <w:rsid w:val="00EC0994"/>
    <w:rsid w:val="00EC68A1"/>
    <w:rsid w:val="00F26861"/>
    <w:rsid w:val="00F409FF"/>
    <w:rsid w:val="00F43BB8"/>
    <w:rsid w:val="00F442E5"/>
    <w:rsid w:val="00F862E2"/>
    <w:rsid w:val="00F868C2"/>
    <w:rsid w:val="00F9119E"/>
    <w:rsid w:val="00FB4C17"/>
    <w:rsid w:val="00FC2684"/>
    <w:rsid w:val="00FC69C1"/>
    <w:rsid w:val="00FD11F7"/>
    <w:rsid w:val="00FE0339"/>
    <w:rsid w:val="00FE2C90"/>
    <w:rsid w:val="00FE3A04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C1E5E-932A-4379-A3DA-F1DEC8C0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3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Balloon Text"/>
    <w:basedOn w:val="a"/>
    <w:link w:val="Char4"/>
    <w:uiPriority w:val="99"/>
    <w:semiHidden/>
    <w:unhideWhenUsed/>
    <w:rsid w:val="00AF3703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AF3703"/>
    <w:rPr>
      <w:rFonts w:asciiTheme="majorHAnsi" w:eastAsiaTheme="majorEastAsia" w:hAnsiTheme="majorHAnsi" w:cstheme="majorBidi"/>
      <w:kern w:val="20"/>
      <w:sz w:val="18"/>
      <w:szCs w:val="18"/>
    </w:rPr>
  </w:style>
  <w:style w:type="character" w:styleId="ad">
    <w:name w:val="Placeholder Text"/>
    <w:basedOn w:val="a0"/>
    <w:uiPriority w:val="99"/>
    <w:semiHidden/>
    <w:rsid w:val="00521377"/>
    <w:rPr>
      <w:color w:val="808080"/>
    </w:rPr>
  </w:style>
  <w:style w:type="paragraph" w:styleId="ae">
    <w:name w:val="footnote text"/>
    <w:basedOn w:val="a"/>
    <w:link w:val="Char5"/>
    <w:uiPriority w:val="99"/>
    <w:semiHidden/>
    <w:unhideWhenUsed/>
    <w:rsid w:val="00A501F3"/>
    <w:pPr>
      <w:snapToGrid w:val="0"/>
    </w:pPr>
  </w:style>
  <w:style w:type="character" w:customStyle="1" w:styleId="Char5">
    <w:name w:val="각주 텍스트 Char"/>
    <w:basedOn w:val="a0"/>
    <w:link w:val="ae"/>
    <w:uiPriority w:val="99"/>
    <w:semiHidden/>
    <w:rsid w:val="00A501F3"/>
    <w:rPr>
      <w:kern w:val="20"/>
    </w:rPr>
  </w:style>
  <w:style w:type="character" w:styleId="af">
    <w:name w:val="footnote reference"/>
    <w:basedOn w:val="a0"/>
    <w:uiPriority w:val="99"/>
    <w:semiHidden/>
    <w:unhideWhenUsed/>
    <w:rsid w:val="00A501F3"/>
    <w:rPr>
      <w:vertAlign w:val="superscript"/>
    </w:rPr>
  </w:style>
  <w:style w:type="paragraph" w:customStyle="1" w:styleId="af0">
    <w:name w:val="바탕글"/>
    <w:basedOn w:val="a"/>
    <w:rsid w:val="00B832BF"/>
    <w:pPr>
      <w:widowControl w:val="0"/>
      <w:wordWrap w:val="0"/>
      <w:autoSpaceDE w:val="0"/>
      <w:autoSpaceDN w:val="0"/>
      <w:spacing w:before="0"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styleId="af1">
    <w:name w:val="Date"/>
    <w:basedOn w:val="a"/>
    <w:next w:val="a"/>
    <w:link w:val="Char6"/>
    <w:uiPriority w:val="99"/>
    <w:semiHidden/>
    <w:unhideWhenUsed/>
    <w:rsid w:val="00057CA5"/>
  </w:style>
  <w:style w:type="character" w:customStyle="1" w:styleId="Char6">
    <w:name w:val="날짜 Char"/>
    <w:basedOn w:val="a0"/>
    <w:link w:val="af1"/>
    <w:uiPriority w:val="99"/>
    <w:semiHidden/>
    <w:rsid w:val="00057CA5"/>
    <w:rPr>
      <w:kern w:val="20"/>
    </w:rPr>
  </w:style>
  <w:style w:type="paragraph" w:styleId="af2">
    <w:name w:val="Normal (Web)"/>
    <w:basedOn w:val="a"/>
    <w:uiPriority w:val="99"/>
    <w:semiHidden/>
    <w:unhideWhenUsed/>
    <w:rsid w:val="00F26861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table" w:styleId="3">
    <w:name w:val="Plain Table 3"/>
    <w:basedOn w:val="a1"/>
    <w:uiPriority w:val="43"/>
    <w:rsid w:val="00A819A6"/>
    <w:pPr>
      <w:spacing w:before="0" w:after="0"/>
      <w:jc w:val="both"/>
    </w:pPr>
    <w:rPr>
      <w:color w:val="auto"/>
      <w:kern w:val="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31">
    <w:name w:val="일반 표 31"/>
    <w:basedOn w:val="a1"/>
    <w:uiPriority w:val="43"/>
    <w:rsid w:val="00BC0F76"/>
    <w:pPr>
      <w:spacing w:before="0" w:after="0"/>
      <w:jc w:val="both"/>
    </w:pPr>
    <w:rPr>
      <w:color w:val="auto"/>
      <w:kern w:val="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3">
    <w:name w:val="Hyperlink"/>
    <w:basedOn w:val="a0"/>
    <w:uiPriority w:val="99"/>
    <w:unhideWhenUsed/>
    <w:rsid w:val="00BC0F76"/>
    <w:rPr>
      <w:color w:val="646464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5131C"/>
    <w:rPr>
      <w:color w:val="969696" w:themeColor="followedHyperlink"/>
      <w:u w:val="single"/>
    </w:rPr>
  </w:style>
  <w:style w:type="character" w:customStyle="1" w:styleId="pl-en2">
    <w:name w:val="pl-en2"/>
    <w:basedOn w:val="a0"/>
    <w:rsid w:val="00B64946"/>
    <w:rPr>
      <w:color w:val="795DA3"/>
    </w:rPr>
  </w:style>
  <w:style w:type="table" w:styleId="10">
    <w:name w:val="Plain Table 1"/>
    <w:basedOn w:val="a1"/>
    <w:uiPriority w:val="40"/>
    <w:rsid w:val="00352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jay47/OSS_Project/blob/master/BlockAttack/source/code/common.h" TargetMode="External"/><Relationship Id="rId21" Type="http://schemas.openxmlformats.org/officeDocument/2006/relationships/hyperlink" Target="https://github.com/jay47/OSS_Project/blob/master/BlockAttack/source/code/MenuSystem.cpp" TargetMode="External"/><Relationship Id="rId42" Type="http://schemas.openxmlformats.org/officeDocument/2006/relationships/hyperlink" Target="https://github.com/jay47/OSS_Project/blob/master/BlockAttack/source/code/puzzlehandler.hpp" TargetMode="External"/><Relationship Id="rId47" Type="http://schemas.openxmlformats.org/officeDocument/2006/relationships/image" Target="media/image5.png"/><Relationship Id="rId63" Type="http://schemas.openxmlformats.org/officeDocument/2006/relationships/image" Target="media/image21.png"/><Relationship Id="rId68" Type="http://schemas.openxmlformats.org/officeDocument/2006/relationships/image" Target="media/image26.png"/><Relationship Id="rId16" Type="http://schemas.openxmlformats.org/officeDocument/2006/relationships/hyperlink" Target="https://github.com/jay47/OSS_Project/blob/master/BlockAttack/source/code/BlockGame.hpp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github.com/jay47/OSS_Project/blob/master/BlockAttack/source/code/ReadKeyboard.h" TargetMode="External"/><Relationship Id="rId32" Type="http://schemas.openxmlformats.org/officeDocument/2006/relationships/hyperlink" Target="https://github.com/jay47/OSS_Project/blob/master/BlockAttack/source/code/listFiles.cpp" TargetMode="External"/><Relationship Id="rId37" Type="http://schemas.openxmlformats.org/officeDocument/2006/relationships/hyperlink" Target="https://github.com/jay47/OSS_Project/blob/master/BlockAttack/source/code/main.cpp" TargetMode="External"/><Relationship Id="rId40" Type="http://schemas.openxmlformats.org/officeDocument/2006/relationships/hyperlink" Target="https://github.com/jay47/OSS_Project/blob/master/BlockAttack/source/code/physfs_stream.hpp" TargetMode="External"/><Relationship Id="rId45" Type="http://schemas.openxmlformats.org/officeDocument/2006/relationships/hyperlink" Target="https://github.com/jay47/OSS_Project/blob/master/BlockAttack/source/code/ttfont.cpp" TargetMode="External"/><Relationship Id="rId53" Type="http://schemas.openxmlformats.org/officeDocument/2006/relationships/image" Target="media/image11.png"/><Relationship Id="rId58" Type="http://schemas.openxmlformats.org/officeDocument/2006/relationships/image" Target="media/image16.png"/><Relationship Id="rId66" Type="http://schemas.openxmlformats.org/officeDocument/2006/relationships/image" Target="media/image24.png"/><Relationship Id="rId74" Type="http://schemas.openxmlformats.org/officeDocument/2006/relationships/image" Target="media/image32.png"/><Relationship Id="rId79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image" Target="media/image19.png"/><Relationship Id="rId19" Type="http://schemas.openxmlformats.org/officeDocument/2006/relationships/hyperlink" Target="https://github.com/jay47/OSS_Project/blob/master/BlockAttack/source/code/CppSdlImageHolder.cpp" TargetMode="External"/><Relationship Id="rId14" Type="http://schemas.openxmlformats.org/officeDocument/2006/relationships/hyperlink" Target="https://github.com/jay47/OSS_Project/tree/master/BlockAttack/source/code/Libs" TargetMode="External"/><Relationship Id="rId22" Type="http://schemas.openxmlformats.org/officeDocument/2006/relationships/hyperlink" Target="https://github.com/jay47/OSS_Project/blob/master/BlockAttack/source/code/MenuSystem.h" TargetMode="External"/><Relationship Id="rId27" Type="http://schemas.openxmlformats.org/officeDocument/2006/relationships/hyperlink" Target="https://github.com/jay47/OSS_Project/blob/master/BlockAttack/source/code/global.hpp" TargetMode="External"/><Relationship Id="rId30" Type="http://schemas.openxmlformats.org/officeDocument/2006/relationships/hyperlink" Target="https://github.com/jay47/OSS_Project/blob/master/BlockAttack/source/code/joypad.cpp" TargetMode="External"/><Relationship Id="rId35" Type="http://schemas.openxmlformats.org/officeDocument/2006/relationships/hyperlink" Target="https://github.com/jay47/OSS_Project/blob/master/BlockAttack/source/code/main.cpp" TargetMode="External"/><Relationship Id="rId43" Type="http://schemas.openxmlformats.org/officeDocument/2006/relationships/hyperlink" Target="https://github.com/jay47/OSS_Project/blob/master/BlockAttack/source/code/stats.h" TargetMode="External"/><Relationship Id="rId48" Type="http://schemas.openxmlformats.org/officeDocument/2006/relationships/image" Target="media/image6.png"/><Relationship Id="rId56" Type="http://schemas.openxmlformats.org/officeDocument/2006/relationships/image" Target="media/image14.png"/><Relationship Id="rId64" Type="http://schemas.openxmlformats.org/officeDocument/2006/relationships/image" Target="media/image22.png"/><Relationship Id="rId69" Type="http://schemas.openxmlformats.org/officeDocument/2006/relationships/image" Target="media/image27.png"/><Relationship Id="rId77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9.png"/><Relationship Id="rId72" Type="http://schemas.openxmlformats.org/officeDocument/2006/relationships/image" Target="media/image30.png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4.jpeg"/><Relationship Id="rId17" Type="http://schemas.openxmlformats.org/officeDocument/2006/relationships/hyperlink" Target="https://github.com/jay47/OSS_Project/blob/master/BlockAttack/source/code/CppSdlException.cpp" TargetMode="External"/><Relationship Id="rId25" Type="http://schemas.openxmlformats.org/officeDocument/2006/relationships/hyperlink" Target="https://github.com/jay47/OSS_Project/blob/master/BlockAttack/source/code/common.cpp" TargetMode="External"/><Relationship Id="rId33" Type="http://schemas.openxmlformats.org/officeDocument/2006/relationships/hyperlink" Target="https://github.com/jay47/OSS_Project/blob/master/BlockAttack/source/code/listFiles.h" TargetMode="External"/><Relationship Id="rId38" Type="http://schemas.openxmlformats.org/officeDocument/2006/relationships/hyperlink" Target="https://github.com/jay47/OSS_Project/blob/master/BlockAttack/source/code/mainVars.hpp" TargetMode="External"/><Relationship Id="rId46" Type="http://schemas.openxmlformats.org/officeDocument/2006/relationships/hyperlink" Target="https://github.com/jay47/OSS_Project/blob/master/BlockAttack/source/code/ttfont.h" TargetMode="External"/><Relationship Id="rId59" Type="http://schemas.openxmlformats.org/officeDocument/2006/relationships/image" Target="media/image17.png"/><Relationship Id="rId67" Type="http://schemas.openxmlformats.org/officeDocument/2006/relationships/image" Target="media/image25.png"/><Relationship Id="rId20" Type="http://schemas.openxmlformats.org/officeDocument/2006/relationships/hyperlink" Target="https://github.com/jay47/OSS_Project/blob/master/BlockAttack/source/code/CppSdlImageHolder.hpp" TargetMode="External"/><Relationship Id="rId41" Type="http://schemas.openxmlformats.org/officeDocument/2006/relationships/hyperlink" Target="https://github.com/jay47/OSS_Project/blob/master/BlockAttack/source/code/puzzlehandler.cpp" TargetMode="External"/><Relationship Id="rId54" Type="http://schemas.openxmlformats.org/officeDocument/2006/relationships/image" Target="media/image12.png"/><Relationship Id="rId62" Type="http://schemas.openxmlformats.org/officeDocument/2006/relationships/image" Target="media/image20.png"/><Relationship Id="rId70" Type="http://schemas.openxmlformats.org/officeDocument/2006/relationships/image" Target="media/image28.png"/><Relationship Id="rId75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jay47/OSS_Project/blob/master/BlockAttack/source/code/BlockGame.cpp" TargetMode="External"/><Relationship Id="rId23" Type="http://schemas.openxmlformats.org/officeDocument/2006/relationships/hyperlink" Target="https://github.com/jay47/OSS_Project/blob/master/BlockAttack/source/code/ReadKeyboard.cpp" TargetMode="External"/><Relationship Id="rId28" Type="http://schemas.openxmlformats.org/officeDocument/2006/relationships/hyperlink" Target="https://github.com/jay47/OSS_Project/blob/master/BlockAttack/source/code/highscore.cpp" TargetMode="External"/><Relationship Id="rId36" Type="http://schemas.openxmlformats.org/officeDocument/2006/relationships/hyperlink" Target="https://github.com/jay47/OSS_Project/blob/master/BlockAttack/source/code/main.cpp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15.png"/><Relationship Id="rId10" Type="http://schemas.openxmlformats.org/officeDocument/2006/relationships/image" Target="media/image2.jpg"/><Relationship Id="rId31" Type="http://schemas.openxmlformats.org/officeDocument/2006/relationships/hyperlink" Target="https://github.com/jay47/OSS_Project/blob/master/BlockAttack/source/code/joypad.h" TargetMode="External"/><Relationship Id="rId44" Type="http://schemas.openxmlformats.org/officeDocument/2006/relationships/hyperlink" Target="https://github.com/jay47/OSS_Project/blob/master/BlockAttack/source/code/stats.cpp" TargetMode="External"/><Relationship Id="rId52" Type="http://schemas.openxmlformats.org/officeDocument/2006/relationships/image" Target="media/image10.png"/><Relationship Id="rId60" Type="http://schemas.openxmlformats.org/officeDocument/2006/relationships/image" Target="media/image18.png"/><Relationship Id="rId65" Type="http://schemas.openxmlformats.org/officeDocument/2006/relationships/image" Target="media/image23.png"/><Relationship Id="rId73" Type="http://schemas.openxmlformats.org/officeDocument/2006/relationships/image" Target="media/image31.png"/><Relationship Id="rId7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hyperlink" Target="https://github.com/jay47/OSS_Project/tree/master/BlockAttack/source/code/editor" TargetMode="External"/><Relationship Id="rId18" Type="http://schemas.openxmlformats.org/officeDocument/2006/relationships/hyperlink" Target="https://github.com/jay47/OSS_Project/blob/master/BlockAttack/source/code/CppSdlException.hpp" TargetMode="External"/><Relationship Id="rId39" Type="http://schemas.openxmlformats.org/officeDocument/2006/relationships/hyperlink" Target="https://github.com/jay47/OSS_Project/blob/master/BlockAttack/source/code/menudef.cpp" TargetMode="External"/><Relationship Id="rId34" Type="http://schemas.openxmlformats.org/officeDocument/2006/relationships/hyperlink" Target="https://github.com/jay47/OSS_Project/blob/master/BlockAttack/source/code/main.cpp" TargetMode="External"/><Relationship Id="rId50" Type="http://schemas.openxmlformats.org/officeDocument/2006/relationships/image" Target="media/image8.png"/><Relationship Id="rId55" Type="http://schemas.openxmlformats.org/officeDocument/2006/relationships/image" Target="media/image13.png"/><Relationship Id="rId76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29.png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jay47/OSS_Project/blob/master/BlockAttack/source/code/highscore.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BEOM\AppData\Roaming\Microsoft\Templates\&#54532;&#47196;&#51229;&#53944;%20&#49345;&#53468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B2551031DC4A96BDE1820F222E14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EB9D45-5562-4D47-A8DB-1A99F0028868}"/>
      </w:docPartPr>
      <w:docPartBody>
        <w:p w:rsidR="00AF7AE4" w:rsidRDefault="005E3204" w:rsidP="005E3204">
          <w:pPr>
            <w:pStyle w:val="E4B2551031DC4A96BDE1820F222E14EF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69"/>
    <w:rsid w:val="000D1F69"/>
    <w:rsid w:val="001E0B2B"/>
    <w:rsid w:val="002E50F2"/>
    <w:rsid w:val="00501328"/>
    <w:rsid w:val="005E3204"/>
    <w:rsid w:val="008A739F"/>
    <w:rsid w:val="009C7421"/>
    <w:rsid w:val="00AF7AE4"/>
    <w:rsid w:val="00B014E9"/>
    <w:rsid w:val="00BD0F92"/>
    <w:rsid w:val="00C10151"/>
    <w:rsid w:val="00CA63CE"/>
    <w:rsid w:val="00F5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E225FB59B4A26BA3D6BB49F48A91A">
    <w:name w:val="392E225FB59B4A26BA3D6BB49F48A91A"/>
    <w:pPr>
      <w:widowControl w:val="0"/>
      <w:wordWrap w:val="0"/>
      <w:autoSpaceDE w:val="0"/>
      <w:autoSpaceDN w:val="0"/>
    </w:pPr>
  </w:style>
  <w:style w:type="paragraph" w:customStyle="1" w:styleId="8D76470F4F06468AAA956593C26E58FF">
    <w:name w:val="8D76470F4F06468AAA956593C26E58FF"/>
    <w:pPr>
      <w:widowControl w:val="0"/>
      <w:wordWrap w:val="0"/>
      <w:autoSpaceDE w:val="0"/>
      <w:autoSpaceDN w:val="0"/>
    </w:pPr>
  </w:style>
  <w:style w:type="paragraph" w:customStyle="1" w:styleId="B0770EDA195940A2AF36B591722EB33E">
    <w:name w:val="B0770EDA195940A2AF36B591722EB33E"/>
    <w:pPr>
      <w:widowControl w:val="0"/>
      <w:wordWrap w:val="0"/>
      <w:autoSpaceDE w:val="0"/>
      <w:autoSpaceDN w:val="0"/>
    </w:pPr>
  </w:style>
  <w:style w:type="paragraph" w:customStyle="1" w:styleId="EBE446E80D9E48B5B6435579E189C2EB">
    <w:name w:val="EBE446E80D9E48B5B6435579E189C2EB"/>
    <w:pPr>
      <w:widowControl w:val="0"/>
      <w:wordWrap w:val="0"/>
      <w:autoSpaceDE w:val="0"/>
      <w:autoSpaceDN w:val="0"/>
    </w:pPr>
  </w:style>
  <w:style w:type="paragraph" w:customStyle="1" w:styleId="E8A1606F95DE4B0F98FF540A35A61515">
    <w:name w:val="E8A1606F95DE4B0F98FF540A35A6151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10151"/>
    <w:rPr>
      <w:color w:val="808080"/>
    </w:rPr>
  </w:style>
  <w:style w:type="paragraph" w:customStyle="1" w:styleId="E4B2551031DC4A96BDE1820F222E14EF">
    <w:name w:val="E4B2551031DC4A96BDE1820F222E14EF"/>
    <w:rsid w:val="005E320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5829AE-8122-4B3A-BD70-55F09EF5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396</TotalTime>
  <Pages>11</Pages>
  <Words>1989</Words>
  <Characters>11338</Characters>
  <Application>Microsoft Office Word</Application>
  <DocSecurity>0</DocSecurity>
  <Lines>94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GIBEOM KIM</dc:creator>
  <cp:keywords/>
  <cp:lastModifiedBy>GIBEOM KIM</cp:lastModifiedBy>
  <cp:revision>52</cp:revision>
  <dcterms:created xsi:type="dcterms:W3CDTF">2015-11-13T16:52:00Z</dcterms:created>
  <dcterms:modified xsi:type="dcterms:W3CDTF">2015-11-26T08:38:00Z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